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CCE99" w14:textId="0A5032C9" w:rsidR="00FE548E" w:rsidRDefault="00752D2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6672" behindDoc="0" locked="0" layoutInCell="1" allowOverlap="1" wp14:anchorId="09575BF0" wp14:editId="157A5A26">
            <wp:simplePos x="0" y="0"/>
            <wp:positionH relativeFrom="margin">
              <wp:posOffset>3279775</wp:posOffset>
            </wp:positionH>
            <wp:positionV relativeFrom="paragraph">
              <wp:posOffset>-264160</wp:posOffset>
            </wp:positionV>
            <wp:extent cx="2581275" cy="585470"/>
            <wp:effectExtent l="0" t="0" r="9525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58127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56D9F0" wp14:editId="3D1EC7CC">
            <wp:simplePos x="0" y="0"/>
            <wp:positionH relativeFrom="margin">
              <wp:posOffset>-387350</wp:posOffset>
            </wp:positionH>
            <wp:positionV relativeFrom="paragraph">
              <wp:posOffset>-307340</wp:posOffset>
            </wp:positionV>
            <wp:extent cx="2718771" cy="585470"/>
            <wp:effectExtent l="0" t="0" r="5715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718771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48E">
        <w:rPr>
          <w:noProof/>
        </w:rPr>
        <w:drawing>
          <wp:anchor distT="0" distB="0" distL="114300" distR="114300" simplePos="0" relativeHeight="251666432" behindDoc="0" locked="0" layoutInCell="1" allowOverlap="1" wp14:anchorId="1E1C7D92" wp14:editId="477636A0">
            <wp:simplePos x="0" y="0"/>
            <wp:positionH relativeFrom="margin">
              <wp:posOffset>-228600</wp:posOffset>
            </wp:positionH>
            <wp:positionV relativeFrom="paragraph">
              <wp:posOffset>5486400</wp:posOffset>
            </wp:positionV>
            <wp:extent cx="2752725" cy="585470"/>
            <wp:effectExtent l="0" t="0" r="952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4" b="35164"/>
                    <a:stretch/>
                  </pic:blipFill>
                  <pic:spPr bwMode="auto">
                    <a:xfrm>
                      <a:off x="0" y="0"/>
                      <a:ext cx="275272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69BE6FB1" w14:textId="77777777" w:rsidTr="00FE548E">
        <w:trPr>
          <w:trHeight w:hRule="exact" w:val="2736"/>
        </w:trPr>
        <w:tc>
          <w:tcPr>
            <w:tcW w:w="5040" w:type="dxa"/>
          </w:tcPr>
          <w:p w14:paraId="57F47D45" w14:textId="46993B3A" w:rsidR="00C307D8" w:rsidRDefault="008F2EAF">
            <w:pPr>
              <w:pStyle w:val="Name"/>
            </w:pPr>
            <w:sdt>
              <w:sdtPr>
                <w:alias w:val="Enter your name:"/>
                <w:tag w:val="Enter your name:"/>
                <w:id w:val="-24102200"/>
                <w:placeholder>
                  <w:docPart w:val="579BA9C9644846C9ADD8D703FFEB427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52D21">
                  <w:t>Dennis Cherepanov</w:t>
                </w:r>
              </w:sdtContent>
            </w:sdt>
          </w:p>
          <w:sdt>
            <w:sdtPr>
              <w:rPr>
                <w:color w:val="auto"/>
              </w:rPr>
              <w:alias w:val="Enter address, city, st zip code:"/>
              <w:tag w:val="Enter address, city, st zip code:"/>
              <w:id w:val="-2143104227"/>
              <w:placeholder>
                <w:docPart w:val="B3E05D33A21C44A381A34847AE5872D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976A55E" w14:textId="782CAF3E" w:rsidR="00C307D8" w:rsidRPr="00A4440B" w:rsidRDefault="00E90758">
                <w:pPr>
                  <w:rPr>
                    <w:color w:val="auto"/>
                  </w:rPr>
                </w:pPr>
                <w:r w:rsidRPr="00A4440B">
                  <w:rPr>
                    <w:color w:val="auto"/>
                  </w:rPr>
                  <w:t>123 Main, Salem, Or 97303</w:t>
                </w:r>
              </w:p>
            </w:sdtContent>
          </w:sdt>
          <w:p w14:paraId="37B2F72B" w14:textId="5F17F63A" w:rsidR="00FE69CA" w:rsidRPr="00A4440B" w:rsidRDefault="008F2EAF" w:rsidP="006C668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telephone:"/>
                <w:tag w:val="Enter telephone:"/>
                <w:id w:val="770672892"/>
                <w:placeholder>
                  <w:docPart w:val="8CD48DDF5B7D460ABBCE6C6A0E1CAED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rPr>
                    <w:color w:val="auto"/>
                  </w:rPr>
                  <w:t>555-555-55555</w:t>
                </w:r>
              </w:sdtContent>
            </w:sdt>
            <w:r w:rsidR="00C307D8" w:rsidRPr="00A4440B">
              <w:rPr>
                <w:color w:val="auto"/>
              </w:rPr>
              <w:t> </w:t>
            </w:r>
            <w:r w:rsidR="006C6684" w:rsidRPr="00A4440B">
              <w:rPr>
                <w:color w:val="auto"/>
              </w:rPr>
              <w:t>|</w:t>
            </w:r>
            <w:r w:rsidR="00C307D8" w:rsidRPr="00A4440B">
              <w:rPr>
                <w:color w:val="auto"/>
              </w:rPr>
              <w:t> </w:t>
            </w:r>
            <w:sdt>
              <w:sdtPr>
                <w:rPr>
                  <w:color w:val="auto"/>
                </w:rPr>
                <w:alias w:val="Enter email:"/>
                <w:tag w:val="Enter email:"/>
                <w:id w:val="2043023049"/>
                <w:placeholder>
                  <w:docPart w:val="51E7259801A441D5B6E1D39D8D4E271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rPr>
                    <w:color w:val="auto"/>
                  </w:rPr>
                  <w:t>CEO</w:t>
                </w:r>
              </w:sdtContent>
            </w:sdt>
            <w:r w:rsidR="006C6684" w:rsidRPr="00A4440B">
              <w:rPr>
                <w:color w:val="auto"/>
              </w:rPr>
              <w:t> </w:t>
            </w:r>
          </w:p>
          <w:p w14:paraId="67C0F54D" w14:textId="725098D3" w:rsidR="00C307D8" w:rsidRPr="00A4440B" w:rsidRDefault="008F2EAF" w:rsidP="006C6684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alias w:val="Enter twitter handle:"/>
                <w:tag w:val="Enter twitter handle:"/>
                <w:id w:val="-444931259"/>
                <w:placeholder>
                  <w:docPart w:val="7D5B3CB150E44D8F84FAE3DFCFFE85E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B086E">
                  <w:rPr>
                    <w:color w:val="auto"/>
                  </w:rPr>
                  <w:t>CS460-F19-dcherepanov18.git</w:t>
                </w:r>
              </w:sdtContent>
            </w:sdt>
          </w:p>
          <w:p w14:paraId="708F6C27" w14:textId="785D97BA" w:rsidR="00C307D8" w:rsidRDefault="00752D21" w:rsidP="00C307D8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DF19C6D" wp14:editId="5A4F99CA">
                  <wp:simplePos x="0" y="0"/>
                  <wp:positionH relativeFrom="margin">
                    <wp:posOffset>-414020</wp:posOffset>
                  </wp:positionH>
                  <wp:positionV relativeFrom="paragraph">
                    <wp:posOffset>700405</wp:posOffset>
                  </wp:positionV>
                  <wp:extent cx="2718771" cy="585470"/>
                  <wp:effectExtent l="0" t="0" r="5715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18771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color w:val="auto"/>
                </w:rPr>
                <w:alias w:val="Enter web address:"/>
                <w:tag w:val="Enter web address:"/>
                <w:id w:val="1204521838"/>
                <w:placeholder>
                  <w:docPart w:val="F82B0D27A2FF4971B2FFC75EB1A5901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rPr>
                    <w:color w:val="auto"/>
                  </w:rPr>
                  <w:t>Dcherepanov18@wou.edu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6105971AD0E24AA9B1176DFA4EA5130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35048F" w14:textId="78BA68DB" w:rsidR="00C307D8" w:rsidRDefault="00752D21" w:rsidP="009D78A3">
                <w:pPr>
                  <w:pStyle w:val="Name"/>
                </w:pPr>
                <w:r>
                  <w:t>Dennis Cherepanov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8E21D91841974B2BA5273FC624B2B26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1FCCD79" w14:textId="6BF2B210" w:rsidR="00C307D8" w:rsidRDefault="00E90758" w:rsidP="009D78A3">
                <w:r>
                  <w:t>123 Main, Salem, Or 97303</w:t>
                </w:r>
              </w:p>
            </w:sdtContent>
          </w:sdt>
          <w:p w14:paraId="2A636789" w14:textId="1A0DC882" w:rsidR="00FE69CA" w:rsidRDefault="008F2EAF" w:rsidP="006C6684">
            <w:sdt>
              <w:sdtPr>
                <w:alias w:val="Enter telephone:"/>
                <w:tag w:val="Enter telephone:"/>
                <w:id w:val="-864834133"/>
                <w:placeholder>
                  <w:docPart w:val="094B852D157E43A5ACB2D4147C5E1F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6645040"/>
                <w:placeholder>
                  <w:docPart w:val="E45943B8FDBF4153AFE0B58A5B33419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FE69CA">
              <w:t> </w:t>
            </w:r>
          </w:p>
          <w:p w14:paraId="4287BEAC" w14:textId="0BDCDFC6" w:rsidR="006C6684" w:rsidRDefault="008F2EAF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733ACA74CEB64338B61F551C2C406F7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B026B9">
                  <w:t>CS460-F19-</w:t>
                </w:r>
                <w:r w:rsidR="00AB086E">
                  <w:t>dcherepanov18</w:t>
                </w:r>
                <w:r w:rsidR="00B026B9">
                  <w:t>.git</w:t>
                </w:r>
              </w:sdtContent>
            </w:sdt>
          </w:p>
          <w:p w14:paraId="6CAAA665" w14:textId="1CD5D3A6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D47B904" wp14:editId="49343888">
                  <wp:simplePos x="0" y="0"/>
                  <wp:positionH relativeFrom="margin">
                    <wp:posOffset>-76200</wp:posOffset>
                  </wp:positionH>
                  <wp:positionV relativeFrom="paragraph">
                    <wp:posOffset>533400</wp:posOffset>
                  </wp:positionV>
                  <wp:extent cx="2552700" cy="585470"/>
                  <wp:effectExtent l="0" t="0" r="0" b="508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55270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-1007672581"/>
                <w:placeholder>
                  <w:docPart w:val="A749F5A2391F462FAEE779C6DDC5AB9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</w:t>
                </w:r>
                <w:r w:rsidR="00CF1EE7">
                  <w:t>@wou.edu</w:t>
                </w:r>
              </w:sdtContent>
            </w:sdt>
          </w:p>
        </w:tc>
      </w:tr>
      <w:tr w:rsidR="00C307D8" w14:paraId="2A761652" w14:textId="77777777" w:rsidTr="00FE548E">
        <w:trPr>
          <w:trHeight w:hRule="exact" w:val="2736"/>
        </w:trPr>
        <w:tc>
          <w:tcPr>
            <w:tcW w:w="5040" w:type="dxa"/>
          </w:tcPr>
          <w:p w14:paraId="5AD8471B" w14:textId="2DA04401" w:rsidR="00FE548E" w:rsidRDefault="00FE548E" w:rsidP="009D78A3">
            <w:pPr>
              <w:pStyle w:val="Name"/>
            </w:pPr>
          </w:p>
          <w:sdt>
            <w:sdtPr>
              <w:alias w:val="Enter your name:"/>
              <w:tag w:val="Enter your name:"/>
              <w:id w:val="2101291898"/>
              <w:placeholder>
                <w:docPart w:val="1D838CC93E9445DF898BF8967A37027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9CFD502" w14:textId="3B604114" w:rsidR="00C307D8" w:rsidRDefault="00752D21" w:rsidP="009D78A3">
                <w:pPr>
                  <w:pStyle w:val="Name"/>
                </w:pPr>
                <w:r>
                  <w:t>Dennis Cherepanov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55A557D8DB104CD0A7F58C5F8A004E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52B834B" w14:textId="13624464" w:rsidR="00C307D8" w:rsidRDefault="00E90758" w:rsidP="009D78A3">
                <w:r>
                  <w:t>123 Main, Salem, Or 97303</w:t>
                </w:r>
              </w:p>
            </w:sdtContent>
          </w:sdt>
          <w:p w14:paraId="3158BEB8" w14:textId="1CBD5A56" w:rsidR="00FE69CA" w:rsidRDefault="008F2EAF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AE8CEBD736574A2491E95448DA8605A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653904719"/>
                <w:placeholder>
                  <w:docPart w:val="667EA8EB6AE846AC98E033A4DCDF1E7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349976F4" w14:textId="089C48A0" w:rsidR="006C6684" w:rsidRDefault="008F2EAF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E95D041C10AE4662AF944E81307DD97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B086E">
                  <w:t>CS460-F19-dcherepanov18.git</w:t>
                </w:r>
              </w:sdtContent>
            </w:sdt>
          </w:p>
          <w:p w14:paraId="7E754DDF" w14:textId="51168F68" w:rsidR="00C307D8" w:rsidRDefault="00752D21" w:rsidP="006C6684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8D977B9" wp14:editId="60203FB6">
                  <wp:simplePos x="0" y="0"/>
                  <wp:positionH relativeFrom="margin">
                    <wp:posOffset>-367665</wp:posOffset>
                  </wp:positionH>
                  <wp:positionV relativeFrom="paragraph">
                    <wp:posOffset>400624</wp:posOffset>
                  </wp:positionV>
                  <wp:extent cx="2781300" cy="585470"/>
                  <wp:effectExtent l="0" t="0" r="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8130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872108586"/>
                <w:placeholder>
                  <w:docPart w:val="3D9D5D7EBC9A47CB991DD7DC822D075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53B4A338E3E74968AD0DBEBF176B9E4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5395F0B" w14:textId="03DE29F2" w:rsidR="00C307D8" w:rsidRDefault="00752D21" w:rsidP="009D78A3">
                <w:pPr>
                  <w:pStyle w:val="Name"/>
                </w:pPr>
                <w:r>
                  <w:t>Dennis Cherepanov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BC61B450021D4BD1B876D49A064BB0A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5000CBA" w14:textId="1CB98A5F" w:rsidR="00C307D8" w:rsidRDefault="00E90758" w:rsidP="009D78A3">
                <w:r>
                  <w:t>123 Main, Salem, Or 97303</w:t>
                </w:r>
              </w:p>
            </w:sdtContent>
          </w:sdt>
          <w:p w14:paraId="5DF50C6B" w14:textId="3C03FB60" w:rsidR="00FE69CA" w:rsidRDefault="008F2EAF" w:rsidP="006C6684">
            <w:sdt>
              <w:sdtPr>
                <w:alias w:val="Enter telephone:"/>
                <w:tag w:val="Enter telephone:"/>
                <w:id w:val="793564437"/>
                <w:placeholder>
                  <w:docPart w:val="210DF5DFFABF44068C427338B51555C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397594006"/>
                <w:placeholder>
                  <w:docPart w:val="63184BF04ABA4C6EBD085B2189BE54E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1CEA3E57" w14:textId="612EF1FB" w:rsidR="006C6684" w:rsidRDefault="008F2EAF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82E00F07C8AC42429102C6F3C09B2FD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B086E">
                  <w:t>CS460-F19-dcherepanov18.git</w:t>
                </w:r>
              </w:sdtContent>
            </w:sdt>
          </w:p>
          <w:p w14:paraId="61663E6F" w14:textId="0DF963A7" w:rsidR="00C307D8" w:rsidRDefault="00960A67" w:rsidP="006C6684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5B5A16F" wp14:editId="3428D3D4">
                  <wp:simplePos x="0" y="0"/>
                  <wp:positionH relativeFrom="margin">
                    <wp:posOffset>-74666</wp:posOffset>
                  </wp:positionH>
                  <wp:positionV relativeFrom="paragraph">
                    <wp:posOffset>542290</wp:posOffset>
                  </wp:positionV>
                  <wp:extent cx="2581275" cy="584835"/>
                  <wp:effectExtent l="0" t="0" r="9525" b="571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58127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600527960"/>
                <w:placeholder>
                  <w:docPart w:val="C4D572CB8721401186502718C942258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</w:tr>
      <w:tr w:rsidR="00C307D8" w14:paraId="569553C4" w14:textId="77777777" w:rsidTr="00FE548E">
        <w:trPr>
          <w:trHeight w:hRule="exact" w:val="2736"/>
        </w:trPr>
        <w:tc>
          <w:tcPr>
            <w:tcW w:w="5040" w:type="dxa"/>
          </w:tcPr>
          <w:p w14:paraId="35A5070B" w14:textId="6CC4B311" w:rsidR="00FE548E" w:rsidRDefault="00FE548E" w:rsidP="009D78A3">
            <w:pPr>
              <w:pStyle w:val="Name"/>
            </w:pPr>
          </w:p>
          <w:sdt>
            <w:sdtPr>
              <w:alias w:val="Enter your name:"/>
              <w:tag w:val="Enter your name:"/>
              <w:id w:val="65544670"/>
              <w:placeholder>
                <w:docPart w:val="5EA7AB42438946569B2EAC807390FC5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F431425" w14:textId="4996846D" w:rsidR="00C307D8" w:rsidRDefault="00752D21" w:rsidP="009D78A3">
                <w:pPr>
                  <w:pStyle w:val="Name"/>
                </w:pPr>
                <w:r>
                  <w:t>Dennis Cherepanov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0DFB08AFF0644B0C86F13C6ADEE2A61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1B688671" w14:textId="11783B11" w:rsidR="00C307D8" w:rsidRDefault="00E90758" w:rsidP="009D78A3">
                <w:r>
                  <w:t>123 Main, Salem, Or 97303</w:t>
                </w:r>
              </w:p>
            </w:sdtContent>
          </w:sdt>
          <w:p w14:paraId="13FA5CF8" w14:textId="7BB4599D" w:rsidR="00FE69CA" w:rsidRDefault="008F2EAF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7EF950CCEEC14596B8CE79A085D1715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0632003"/>
                <w:placeholder>
                  <w:docPart w:val="10C50D7F8A6040C9840C161F468C8D1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6CD4740" w14:textId="650B6534" w:rsidR="006C6684" w:rsidRDefault="008F2EAF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AC14A88759304159A68238F42FCCC0F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B086E">
                  <w:t>CS460-F19-dcherepanov18.git</w:t>
                </w:r>
              </w:sdtContent>
            </w:sdt>
          </w:p>
          <w:p w14:paraId="0C331BB9" w14:textId="75AD2304" w:rsidR="00C307D8" w:rsidRDefault="008F2EAF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E2ED5CF1E87949CFBDC92C2F18D5030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318315673"/>
              <w:placeholder>
                <w:docPart w:val="A4FFEB0CB1484949AC29F534EA516DFB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FBB47E6" w14:textId="3726856A" w:rsidR="00C307D8" w:rsidRDefault="00752D21" w:rsidP="009D78A3">
                <w:pPr>
                  <w:pStyle w:val="Name"/>
                </w:pPr>
                <w:r>
                  <w:t>Dennis Cherepanov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7D54CCB3AD314B9BACF09F8BBFCC327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EC2052A" w14:textId="3A0250B3" w:rsidR="00C307D8" w:rsidRDefault="00E90758" w:rsidP="009D78A3">
                <w:r>
                  <w:t>123 Main, Salem, Or 97303</w:t>
                </w:r>
              </w:p>
            </w:sdtContent>
          </w:sdt>
          <w:p w14:paraId="244D0875" w14:textId="7261A2FF" w:rsidR="00FE69CA" w:rsidRDefault="008F2EAF" w:rsidP="006C6684">
            <w:sdt>
              <w:sdtPr>
                <w:alias w:val="Enter telephone:"/>
                <w:tag w:val="Enter telephone:"/>
                <w:id w:val="1348443985"/>
                <w:placeholder>
                  <w:docPart w:val="6EA41D109136479598C8918158B92D4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922768494"/>
                <w:placeholder>
                  <w:docPart w:val="E1C2058449F54EE199227F7F123029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3A4A2F12" w14:textId="2C380F8F" w:rsidR="006C6684" w:rsidRDefault="008F2EAF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EE658CE281284FE5A1A70291F8BE622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B086E">
                  <w:t>CS460-F19-dcherepanov18.git</w:t>
                </w:r>
              </w:sdtContent>
            </w:sdt>
          </w:p>
          <w:p w14:paraId="4AFC92B7" w14:textId="35F12833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ED24D80" wp14:editId="1AC6411C">
                  <wp:simplePos x="0" y="0"/>
                  <wp:positionH relativeFrom="margin">
                    <wp:posOffset>-72390</wp:posOffset>
                  </wp:positionH>
                  <wp:positionV relativeFrom="paragraph">
                    <wp:posOffset>512445</wp:posOffset>
                  </wp:positionV>
                  <wp:extent cx="2600325" cy="585470"/>
                  <wp:effectExtent l="0" t="0" r="9525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60032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215233449"/>
                <w:placeholder>
                  <w:docPart w:val="0B27D6037F9B4827AF5FE79A949004A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</w:tr>
      <w:tr w:rsidR="00C307D8" w14:paraId="77D481CB" w14:textId="77777777" w:rsidTr="00FE548E">
        <w:trPr>
          <w:trHeight w:hRule="exact" w:val="2736"/>
        </w:trPr>
        <w:tc>
          <w:tcPr>
            <w:tcW w:w="5040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1B18F27F90C0426B992B8E6E151A595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9BB6583" w14:textId="5EC3F1A9" w:rsidR="00C307D8" w:rsidRDefault="00752D21" w:rsidP="009D78A3">
                <w:pPr>
                  <w:pStyle w:val="Name"/>
                </w:pPr>
                <w:r>
                  <w:t>Dennis Cherepanov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DD1926EBE83F41C3BBCF075C70A558B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5322E3A" w14:textId="487EED48" w:rsidR="00C307D8" w:rsidRDefault="00E90758" w:rsidP="009D78A3">
                <w:r>
                  <w:t>123 Main, Salem, Or 97303</w:t>
                </w:r>
              </w:p>
            </w:sdtContent>
          </w:sdt>
          <w:p w14:paraId="51244687" w14:textId="0EA2533A" w:rsidR="00FE69CA" w:rsidRDefault="008F2EAF" w:rsidP="006C6684">
            <w:sdt>
              <w:sdtPr>
                <w:alias w:val="Enter telephone:"/>
                <w:tag w:val="Enter telephone:"/>
                <w:id w:val="-750040580"/>
                <w:placeholder>
                  <w:docPart w:val="9DB8AB0E1F9E432FAC723C659BF1B3A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457330850"/>
                <w:placeholder>
                  <w:docPart w:val="1029EC00146D423FB172D8A4954133C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77B2929D" w14:textId="4344B6A2" w:rsidR="006C6684" w:rsidRDefault="008F2EAF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194D2E95CB094775B24DDDBFB6CAA1B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B086E">
                  <w:t>CS460-F19-dcherepanov18.git</w:t>
                </w:r>
              </w:sdtContent>
            </w:sdt>
          </w:p>
          <w:p w14:paraId="18AF8E9E" w14:textId="64E88D21" w:rsidR="00C307D8" w:rsidRDefault="00FE548E" w:rsidP="006C668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5A35872" wp14:editId="5CAEB894">
                  <wp:simplePos x="0" y="0"/>
                  <wp:positionH relativeFrom="margin">
                    <wp:posOffset>3113405</wp:posOffset>
                  </wp:positionH>
                  <wp:positionV relativeFrom="paragraph">
                    <wp:posOffset>520700</wp:posOffset>
                  </wp:positionV>
                  <wp:extent cx="2608580" cy="584835"/>
                  <wp:effectExtent l="0" t="0" r="1270" b="571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60858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web address:"/>
                <w:tag w:val="Enter web address:"/>
                <w:id w:val="1728567390"/>
                <w:placeholder>
                  <w:docPart w:val="D50F0AC5617A46D0A0FE6B9FDCDC9C1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BC46FEDA6DD845EAB8DE0153794D8549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1FF075C" w14:textId="39881AA0" w:rsidR="00C307D8" w:rsidRDefault="00752D21" w:rsidP="009D78A3">
                <w:pPr>
                  <w:pStyle w:val="Name"/>
                </w:pPr>
                <w:r>
                  <w:t>Dennis Cherepanov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D998016B8EE645B489B8A0577701178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FCA2498" w14:textId="6732249A" w:rsidR="00C307D8" w:rsidRDefault="00E90758" w:rsidP="009D78A3">
                <w:r>
                  <w:t>123 Main, Salem, Or 97303</w:t>
                </w:r>
              </w:p>
            </w:sdtContent>
          </w:sdt>
          <w:p w14:paraId="18EAC2B3" w14:textId="1F1AA789" w:rsidR="00FE69CA" w:rsidRDefault="008F2EAF" w:rsidP="006C6684">
            <w:sdt>
              <w:sdtPr>
                <w:alias w:val="Enter telephone:"/>
                <w:tag w:val="Enter telephone:"/>
                <w:id w:val="490833797"/>
                <w:placeholder>
                  <w:docPart w:val="3409ABE233EC4BBEBE61F2701F70625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1181856576"/>
                <w:placeholder>
                  <w:docPart w:val="73C322A74F714D2C96E3663C85DDB2D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13BFA97" w14:textId="671DF755" w:rsidR="006C6684" w:rsidRDefault="008F2EAF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734B2B4146FB459692F34DECEFCB009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B086E">
                  <w:t>CS460-F19-dcherepanov18.git</w:t>
                </w:r>
              </w:sdtContent>
            </w:sdt>
          </w:p>
          <w:p w14:paraId="750910C0" w14:textId="5E3E9669" w:rsidR="00C307D8" w:rsidRDefault="008F2EAF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AE1C19EB35474092B8081FADCADAB4C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</w:tr>
      <w:tr w:rsidR="00C307D8" w14:paraId="6E8C00C4" w14:textId="77777777" w:rsidTr="00FE548E">
        <w:trPr>
          <w:trHeight w:hRule="exact" w:val="2736"/>
        </w:trPr>
        <w:tc>
          <w:tcPr>
            <w:tcW w:w="5040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134DD301AF4C4A1F81DD05B927FB618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E8451A4" w14:textId="0F55F0A6" w:rsidR="00C307D8" w:rsidRDefault="00752D21" w:rsidP="009D78A3">
                <w:pPr>
                  <w:pStyle w:val="Name"/>
                </w:pPr>
                <w:r>
                  <w:t>Dennis Cherepanov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7982D42C7776440E8548D0E38AB4D720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53CD506" w14:textId="2F7D0C73" w:rsidR="00C307D8" w:rsidRDefault="00E90758" w:rsidP="009D78A3">
                <w:r>
                  <w:t>123 Main, Salem, Or 97303</w:t>
                </w:r>
              </w:p>
            </w:sdtContent>
          </w:sdt>
          <w:p w14:paraId="29C515DB" w14:textId="6C66BD45" w:rsidR="00FE69CA" w:rsidRDefault="00FE548E" w:rsidP="006C6684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59B230" wp14:editId="1AB48ED9">
                  <wp:simplePos x="0" y="0"/>
                  <wp:positionH relativeFrom="margin">
                    <wp:posOffset>-320040</wp:posOffset>
                  </wp:positionH>
                  <wp:positionV relativeFrom="paragraph">
                    <wp:posOffset>-975540</wp:posOffset>
                  </wp:positionV>
                  <wp:extent cx="2752725" cy="585470"/>
                  <wp:effectExtent l="0" t="0" r="9525" b="508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264" b="35164"/>
                          <a:stretch/>
                        </pic:blipFill>
                        <pic:spPr bwMode="auto">
                          <a:xfrm>
                            <a:off x="0" y="0"/>
                            <a:ext cx="275272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alias w:val="Enter telephone:"/>
                <w:tag w:val="Enter telephone:"/>
                <w:id w:val="120737717"/>
                <w:placeholder>
                  <w:docPart w:val="F276592BAFCC446CB67A44CE63B0C22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377295350"/>
                <w:placeholder>
                  <w:docPart w:val="273CCA69142F43B6911AB1E80B39DE4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08E441C3" w14:textId="291500CA" w:rsidR="006C6684" w:rsidRDefault="008F2EAF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001114609FBA46219D2FD4CE4BE1AF1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B086E">
                  <w:t>CS460-F19-dcherepanov18.git</w:t>
                </w:r>
              </w:sdtContent>
            </w:sdt>
          </w:p>
          <w:p w14:paraId="37BB8917" w14:textId="7499481B" w:rsidR="00C307D8" w:rsidRDefault="008F2EAF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D8BFDD80E8A9410BB093EB2B7233821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  <w:r w:rsidR="0020511A">
              <w:t xml:space="preserve"> </w:t>
            </w:r>
          </w:p>
        </w:tc>
        <w:tc>
          <w:tcPr>
            <w:tcW w:w="5040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834598B0B96F4E338A9FD6C5A0C4F09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0871A7D" w14:textId="74FDD97B" w:rsidR="00C307D8" w:rsidRDefault="00752D21" w:rsidP="009D78A3">
                <w:pPr>
                  <w:pStyle w:val="Name"/>
                </w:pPr>
                <w:r>
                  <w:t>Dennis Cherepanov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CE365C7D14D5485CBDC80105014EF57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A0FECCD" w14:textId="293E778D" w:rsidR="00C307D8" w:rsidRDefault="00E90758" w:rsidP="009D78A3">
                <w:r>
                  <w:t>123 Main, Salem, Or 97303</w:t>
                </w:r>
              </w:p>
            </w:sdtContent>
          </w:sdt>
          <w:p w14:paraId="5FFC4192" w14:textId="05985689" w:rsidR="00FE69CA" w:rsidRDefault="008F2EAF" w:rsidP="006C6684">
            <w:sdt>
              <w:sdtPr>
                <w:alias w:val="Enter telephone:"/>
                <w:tag w:val="Enter telephone:"/>
                <w:id w:val="1045412377"/>
                <w:placeholder>
                  <w:docPart w:val="D1A5F85EA74642F98A4ABA257653B7B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555-555-55555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275783044"/>
                <w:placeholder>
                  <w:docPart w:val="9DC05C7B848A46FA8898C991CD21305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71557">
                  <w:t>CEO</w:t>
                </w:r>
              </w:sdtContent>
            </w:sdt>
            <w:r w:rsidR="006C6684">
              <w:t> </w:t>
            </w:r>
          </w:p>
          <w:p w14:paraId="6B6C7AB8" w14:textId="04CBAB6A" w:rsidR="006C6684" w:rsidRDefault="008F2EAF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B7E5E0782218420F8729E36C9F5E86B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B086E">
                  <w:t>CS460-F19-dcherepanov18.git</w:t>
                </w:r>
              </w:sdtContent>
            </w:sdt>
          </w:p>
          <w:p w14:paraId="3BACC846" w14:textId="789204BB" w:rsidR="00C307D8" w:rsidRDefault="008F2EAF" w:rsidP="006C6684">
            <w:sdt>
              <w:sdtPr>
                <w:alias w:val="Enter web address:"/>
                <w:tag w:val="Enter web address:"/>
                <w:id w:val="-312409894"/>
                <w:placeholder>
                  <w:docPart w:val="565BE197385A4BD7AAB16E987DE7EFA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F66D96">
                  <w:t>Dcherepanov18@wou.edu</w:t>
                </w:r>
              </w:sdtContent>
            </w:sdt>
          </w:p>
        </w:tc>
      </w:tr>
    </w:tbl>
    <w:p w14:paraId="0C064928" w14:textId="77777777" w:rsidR="00333B97" w:rsidRDefault="00333B97" w:rsidP="00960A67"/>
    <w:sectPr w:rsidR="00333B97" w:rsidSect="00720B45">
      <w:headerReference w:type="default" r:id="rId18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8AE9B" w14:textId="77777777" w:rsidR="008F2EAF" w:rsidRDefault="008F2EAF" w:rsidP="0093710A">
      <w:r>
        <w:separator/>
      </w:r>
    </w:p>
  </w:endnote>
  <w:endnote w:type="continuationSeparator" w:id="0">
    <w:p w14:paraId="65CDF07A" w14:textId="77777777" w:rsidR="008F2EAF" w:rsidRDefault="008F2EAF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3968C" w14:textId="77777777" w:rsidR="008F2EAF" w:rsidRDefault="008F2EAF" w:rsidP="0093710A">
      <w:r>
        <w:separator/>
      </w:r>
    </w:p>
  </w:footnote>
  <w:footnote w:type="continuationSeparator" w:id="0">
    <w:p w14:paraId="442CAEE7" w14:textId="77777777" w:rsidR="008F2EAF" w:rsidRDefault="008F2EAF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1B1A" w14:textId="77777777" w:rsidR="006C6684" w:rsidRDefault="00720B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2ABB1E9" wp14:editId="3FD53C6B">
              <wp:simplePos x="0" y="0"/>
              <wp:positionH relativeFrom="column">
                <wp:posOffset>-381000</wp:posOffset>
              </wp:positionH>
              <wp:positionV relativeFrom="paragraph">
                <wp:posOffset>262255</wp:posOffset>
              </wp:positionV>
              <wp:extent cx="6775460" cy="9108269"/>
              <wp:effectExtent l="0" t="0" r="6350" b="0"/>
              <wp:wrapNone/>
              <wp:docPr id="410" name="Group 4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/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/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/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/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/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/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/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/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/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4CA8AA2" id="Group 410" o:spid="_x0000_s1026" style="position:absolute;margin-left:-30pt;margin-top:20.65pt;width:533.5pt;height:717.2pt;z-index:251677696" coordsize="67754,9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">
              <v:group id="Group 388" o:spid="_x0000_s1027" style="position:absolute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<v:rect id="AutoShape 2" o:spid="_x0000_s102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AutoShape 2" o:spid="_x0000_s103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L6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PbyiwBAT/8AAAD//wMAUEsBAi0AFAAGAAgAAAAhANvh9svuAAAAhQEAABMAAAAAAAAAAAAA&#10;AAAAAAAAAFtDb250ZW50X1R5cGVzXS54bWxQSwECLQAUAAYACAAAACEAWvQsW78AAAAVAQAACwAA&#10;AAAAAAAAAAAAAAAfAQAAX3JlbHMvLnJlbHNQSwECLQAUAAYACAAAACEArSzi+sMAAADb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AutoShape 2" o:spid="_x0000_s104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78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LLyiwBAT/8AAAD//wMAUEsBAi0AFAAGAAgAAAAhANvh9svuAAAAhQEAABMAAAAAAAAAAAAA&#10;AAAAAAAAAFtDb250ZW50X1R5cGVzXS54bWxQSwECLQAUAAYACAAAACEAWvQsW78AAAAVAQAACwAA&#10;AAAAAAAAAAAAAAAfAQAAX3JlbHMvLnJlbHNQSwECLQAUAAYACAAAACEAU1ru/MMAAADb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AutoShape 2" o:spid="_x0000_s105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qO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fPVJzzOhCMgt/8AAAD//wMAUEsBAi0AFAAGAAgAAAAhANvh9svuAAAAhQEAABMAAAAAAAAAAAAA&#10;AAAAAAAAAFtDb250ZW50X1R5cGVzXS54bWxQSwECLQAUAAYACAAAACEAWvQsW78AAAAVAQAACwAA&#10;AAAAAAAAAAAAAAAfAQAAX3JlbHMvLnJlbHNQSwECLQAUAAYACAAAACEACkHajs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AutoShape 2" o:spid="_x0000_s106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IG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arJVzPhCMg038AAAD//wMAUEsBAi0AFAAGAAgAAAAhANvh9svuAAAAhQEAABMAAAAAAAAA&#10;AAAAAAAAAAAAAFtDb250ZW50X1R5cGVzXS54bWxQSwECLQAUAAYACAAAACEAWvQsW78AAAAVAQAA&#10;CwAAAAAAAAAAAAAAAAAfAQAAX3JlbHMvLnJlbHNQSwECLQAUAAYACAAAACEA/fhSBsYAAADcAAAA&#10;DwAAAAAAAAAAAAAAAAAHAgAAZHJzL2Rvd25yZXYueG1sUEsFBgAAAAADAAMAtwAAAPoCAAAAAA==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z1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JqfzqQjICc3AAAA//8DAFBLAQItABQABgAIAAAAIQDb4fbL7gAAAIUBAAATAAAAAAAAAAAA&#10;AAAAAAAAAABbQ29udGVudF9UeXBlc10ueG1sUEsBAi0AFAAGAAgAAAAhAFr0LFu/AAAAFQEAAAsA&#10;AAAAAAAAAAAAAAAAHwEAAF9yZWxzLy5yZWxzUEsBAi0AFAAGAAgAAAAhAOHSHPX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<v:rect id="AutoShape 2" o:spid="_x0000_s106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gcxQAAANw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BjE8gcxQAAANwAAAAP&#10;AAAAAAAAAAAAAAAAAAcCAABkcnMvZG93bnJldi54bWxQSwUGAAAAAAMAAwC3AAAA+QIAAAAA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Dz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FqbzqQjICc3AAAA//8DAFBLAQItABQABgAIAAAAIQDb4fbL7gAAAIUBAAATAAAAAAAAAAAA&#10;AAAAAAAAAABbQ29udGVudF9UeXBlc10ueG1sUEsBAi0AFAAGAAgAAAAhAFr0LFu/AAAAFQEAAAsA&#10;AAAAAAAAAAAAAAAAHwEAAF9yZWxzLy5yZWxzUEsBAi0AFAAGAAgAAAAhAB+kEPPEAAAA3AAAAA8A&#10;AAAAAAAAAAAAAAAABwIAAGRycy9kb3ducmV2LnhtbFBLBQYAAAAAAwADALcAAAD4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zu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r68owQQE//AAAA//8DAFBLAQItABQABgAIAAAAIQDb4fbL7gAAAIUBAAATAAAAAAAAAAAA&#10;AAAAAAAAAABbQ29udGVudF9UeXBlc10ueG1sUEsBAi0AFAAGAAgAAAAhAFr0LFu/AAAAFQEAAAsA&#10;AAAAAAAAAAAAAAAAHwEAAF9yZWxzLy5yZWxzUEsBAi0AFAAGAAgAAAAhAFTznO7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rect id="AutoShape 2" o:spid="_x0000_s107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o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q28owQQE//AAAA//8DAFBLAQItABQABgAIAAAAIQDb4fbL7gAAAIUBAAATAAAAAAAAAAAA&#10;AAAAAAAAAABbQ29udGVudF9UeXBlc10ueG1sUEsBAi0AFAAGAAgAAAAhAFr0LFu/AAAAFQEAAAsA&#10;AAAAAAAAAAAAAAAAHwEAAF9yZWxzLy5yZWxzUEsBAi0AFAAGAAgAAAAhAKqFkOj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AutoShape 2" o:spid="_x0000_s108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G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AOwMtGxQAAANwAAAAP&#10;AAAAAAAAAAAAAAAAAAcCAABkcnMvZG93bnJldi54bWxQSwUGAAAAAAMAAwC3AAAA+QIAAAAA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TL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uan86kIyBXFwAAAP//AwBQSwECLQAUAAYACAAAACEA2+H2y+4AAACFAQAAEwAAAAAAAAAAAAAA&#10;AAAAAAAAW0NvbnRlbnRfVHlwZXNdLnhtbFBLAQItABQABgAIAAAAIQBa9CxbvwAAABUBAAALAAAA&#10;AAAAAAAAAAAAAB8BAABfcmVscy8ucmVsc1BLAQItABQABgAIAAAAIQC57OTLwgAAANw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CI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Z+rOTzOhCMgt/8AAAD//wMAUEsBAi0AFAAGAAgAAAAhANvh9svuAAAAhQEAABMAAAAAAAAAAAAA&#10;AAAAAAAAAFtDb250ZW50X1R5cGVzXS54bWxQSwECLQAUAAYACAAAACEAWvQsW78AAAAVAQAACwAA&#10;AAAAAAAAAAAAAAAfAQAAX3JlbHMvLnJlbHNQSwECLQAUAAYACAAAACEAE+xwiM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v:rect id="AutoShape 2" o:spid="_x0000_s109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Ps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fRjBrcz4QjIxRUAAP//AwBQSwECLQAUAAYACAAAACEA2+H2y+4AAACFAQAAEwAAAAAAAAAA&#10;AAAAAAAAAAAAW0NvbnRlbnRfVHlwZXNdLnhtbFBLAQItABQABgAIAAAAIQBa9CxbvwAAABUBAAAL&#10;AAAAAAAAAAAAAAAAAB8BAABfcmVscy8ucmVsc1BLAQItABQABgAIAAAAIQB7y8PsxQAAANwAAAAP&#10;AAAAAAAAAAAAAAAAAAcCAABkcnMvZG93bnJldi54bWxQSwUGAAAAAAMAAwC3AAAA+QIAAAAA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jN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tam86kIyBXFwAAAP//AwBQSwECLQAUAAYACAAAACEA2+H2y+4AAACFAQAAEwAAAAAAAAAAAAAA&#10;AAAAAAAAW0NvbnRlbnRfVHlwZXNdLnhtbFBLAQItABQABgAIAAAAIQBa9CxbvwAAABUBAAALAAAA&#10;AAAAAAAAAAAAAB8BAABfcmVscy8ucmVsc1BLAQItABQABgAIAAAAIQBHmujNwgAAANwAAAAPAAAA&#10;AAAAAAAAAAAAAAcCAABkcnMvZG93bnJldi54bWxQSwUGAAAAAAMAAwC3AAAA9gIAAAAA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OG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/HAm&#10;HAG5/gIAAP//AwBQSwECLQAUAAYACAAAACEA2+H2y+4AAACFAQAAEwAAAAAAAAAAAAAAAAAAAAAA&#10;W0NvbnRlbnRfVHlwZXNdLnhtbFBLAQItABQABgAIAAAAIQBa9CxbvwAAABUBAAALAAAAAAAAAAAA&#10;AAAAAB8BAABfcmVscy8ucmVsc1BLAQItABQABgAIAAAAIQCk0hOG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<v:rect id="AutoShape 2" o:spid="_x0000_s110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bhxQAAANwAAAAPAAAAZHJzL2Rvd25yZXYueG1sRI9Ba8JA&#10;FITvgv9heUIvRTdWEU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CzzqbhxQAAANwAAAAP&#10;AAAAAAAAAAAAAAAAAAcCAABkcnMvZG93bnJldi54bWxQSwUGAAAAAAMAAwC3AAAA+QIAAAAA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" path="m220,218l,218,220,r,218xe" fillcolor="#bf0000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" path="m404,r,l404,r,l404,53r,131l184,402,,402,404,xe" fillcolor="black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" path="m11,182c193,,193,,193,v1,,1,,1,c194,30,194,30,194,30v,1,,2,,3c193,35,192,37,190,39,32,197,32,197,32,197v-1,2,-2,3,-4,4c16,212,,194,11,182xe" fillcolor="white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+A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2nAm&#10;HAG5/gIAAP//AwBQSwECLQAUAAYACAAAACEA2+H2y+4AAACFAQAAEwAAAAAAAAAAAAAAAAAAAAAA&#10;W0NvbnRlbnRfVHlwZXNdLnhtbFBLAQItABQABgAIAAAAIQBa9CxbvwAAABUBAAALAAAAAAAAAAAA&#10;AAAAAB8BAABfcmVscy8ucmVsc1BLAQItABQABgAIAAAAIQBapB+A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" path="m11,182c193,,193,,193,v1,,1,,1,c194,30,194,30,194,30v,1,,2,,3c193,35,192,37,190,39,32,197,32,197,32,197v-1,2,-2,3,-4,4c16,212,,194,11,182xe" fillcolor="red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8E"/>
    <w:rsid w:val="00002E3D"/>
    <w:rsid w:val="0000615F"/>
    <w:rsid w:val="00021FEF"/>
    <w:rsid w:val="0003215B"/>
    <w:rsid w:val="00071557"/>
    <w:rsid w:val="000C3826"/>
    <w:rsid w:val="000F355E"/>
    <w:rsid w:val="000F4690"/>
    <w:rsid w:val="00154E2D"/>
    <w:rsid w:val="001E0D99"/>
    <w:rsid w:val="0020511A"/>
    <w:rsid w:val="00321181"/>
    <w:rsid w:val="00333B97"/>
    <w:rsid w:val="00360D51"/>
    <w:rsid w:val="003F09D5"/>
    <w:rsid w:val="003F1705"/>
    <w:rsid w:val="004B6EF2"/>
    <w:rsid w:val="005B2E47"/>
    <w:rsid w:val="005D38D8"/>
    <w:rsid w:val="005E4BC2"/>
    <w:rsid w:val="005F3B06"/>
    <w:rsid w:val="006444BE"/>
    <w:rsid w:val="00671150"/>
    <w:rsid w:val="006C6684"/>
    <w:rsid w:val="006E0AA0"/>
    <w:rsid w:val="00720B45"/>
    <w:rsid w:val="0072404D"/>
    <w:rsid w:val="00747040"/>
    <w:rsid w:val="00752D21"/>
    <w:rsid w:val="007B07B7"/>
    <w:rsid w:val="00801F57"/>
    <w:rsid w:val="00841A7B"/>
    <w:rsid w:val="00843B08"/>
    <w:rsid w:val="008A3E0C"/>
    <w:rsid w:val="008C6947"/>
    <w:rsid w:val="008D06F6"/>
    <w:rsid w:val="008F2EAF"/>
    <w:rsid w:val="00917F2C"/>
    <w:rsid w:val="0093710A"/>
    <w:rsid w:val="00947032"/>
    <w:rsid w:val="00960A67"/>
    <w:rsid w:val="0096129F"/>
    <w:rsid w:val="009A6BAE"/>
    <w:rsid w:val="009B2209"/>
    <w:rsid w:val="009D78A3"/>
    <w:rsid w:val="00A0584F"/>
    <w:rsid w:val="00A4440B"/>
    <w:rsid w:val="00A44B39"/>
    <w:rsid w:val="00AB086E"/>
    <w:rsid w:val="00AF015F"/>
    <w:rsid w:val="00B008EB"/>
    <w:rsid w:val="00B026B9"/>
    <w:rsid w:val="00B129EC"/>
    <w:rsid w:val="00B33D21"/>
    <w:rsid w:val="00B42F65"/>
    <w:rsid w:val="00BA17AD"/>
    <w:rsid w:val="00BA4DCD"/>
    <w:rsid w:val="00BB415F"/>
    <w:rsid w:val="00BF35AB"/>
    <w:rsid w:val="00C307D8"/>
    <w:rsid w:val="00C515E4"/>
    <w:rsid w:val="00CF1EE7"/>
    <w:rsid w:val="00D154D3"/>
    <w:rsid w:val="00D30004"/>
    <w:rsid w:val="00E145A0"/>
    <w:rsid w:val="00E82211"/>
    <w:rsid w:val="00E90758"/>
    <w:rsid w:val="00F16789"/>
    <w:rsid w:val="00F66D96"/>
    <w:rsid w:val="00FE548E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6D696"/>
  <w15:chartTrackingRefBased/>
  <w15:docId w15:val="{A43FCE04-D309-45EB-AEB4-624CF4A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F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F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F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F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FF0000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FF0000" w:themeColor="accent1" w:shadow="1" w:frame="1"/>
        <w:left w:val="single" w:sz="2" w:space="10" w:color="FF0000" w:themeColor="accent1" w:shadow="1" w:frame="1"/>
        <w:bottom w:val="single" w:sz="2" w:space="10" w:color="FF0000" w:themeColor="accent1" w:shadow="1" w:frame="1"/>
        <w:right w:val="single" w:sz="2" w:space="10" w:color="FF0000" w:themeColor="accent1" w:shadow="1" w:frame="1"/>
      </w:pBdr>
      <w:ind w:left="1152" w:right="1152"/>
    </w:pPr>
    <w:rPr>
      <w:i/>
      <w:iCs/>
      <w:color w:val="FF00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</w:rPr>
      <w:tblPr/>
      <w:tcPr>
        <w:shd w:val="clear" w:color="auto" w:fill="FF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1" w:themeFillShade="BF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</w:rPr>
      <w:tblPr/>
      <w:tcPr>
        <w:shd w:val="clear" w:color="auto" w:fill="FF7F7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F7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F0000" w:themeFill="accent2" w:themeFillShade="BF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4" w:themeFillTint="33"/>
    </w:tcPr>
    <w:tblStylePr w:type="firstRow">
      <w:rPr>
        <w:b/>
        <w:bCs/>
      </w:rPr>
      <w:tblPr/>
      <w:tcPr>
        <w:shd w:val="clear" w:color="auto" w:fill="FFF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4" w:themeFillShade="BF"/>
      </w:tc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shd w:val="clear" w:color="auto" w:fill="FFFF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DFD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0000" w:themeFill="accent2" w:themeFillShade="CC"/>
      </w:tcPr>
    </w:tblStylePr>
    <w:tblStylePr w:type="lastRow">
      <w:rPr>
        <w:b/>
        <w:bCs/>
        <w:color w:val="98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4" w:themeFillShade="CC"/>
      </w:tcPr>
    </w:tblStylePr>
    <w:tblStylePr w:type="lastRow">
      <w:rPr>
        <w:b/>
        <w:bCs/>
        <w:color w:val="CCCC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1" w:themeShade="99"/>
          <w:insideV w:val="nil"/>
        </w:tcBorders>
        <w:shd w:val="clear" w:color="auto" w:fill="99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1" w:themeFillShade="99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F0000" w:themeColor="accent2"/>
        <w:left w:val="single" w:sz="4" w:space="0" w:color="BF0000" w:themeColor="accent2"/>
        <w:bottom w:val="single" w:sz="4" w:space="0" w:color="BF0000" w:themeColor="accent2"/>
        <w:right w:val="single" w:sz="4" w:space="0" w:color="B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FD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0000" w:themeColor="accent2" w:themeShade="99"/>
          <w:insideV w:val="nil"/>
        </w:tcBorders>
        <w:shd w:val="clear" w:color="auto" w:fill="72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2" w:themeFillShade="99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606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3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4" w:themeShade="99"/>
          <w:insideV w:val="nil"/>
        </w:tcBorders>
        <w:shd w:val="clear" w:color="auto" w:fill="9999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4" w:themeFillShade="99"/>
      </w:tcPr>
    </w:tblStylePr>
    <w:tblStylePr w:type="band1Vert">
      <w:tblPr/>
      <w:tcPr>
        <w:shd w:val="clear" w:color="auto" w:fill="FFFFFF" w:themeFill="accent4" w:themeFillTint="66"/>
      </w:tcPr>
    </w:tblStylePr>
    <w:tblStylePr w:type="band1Horz">
      <w:tblPr/>
      <w:tcPr>
        <w:shd w:val="clear" w:color="auto" w:fill="FFF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B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9999" w:themeColor="accent1" w:themeTint="66"/>
        <w:left w:val="single" w:sz="4" w:space="0" w:color="FF9999" w:themeColor="accent1" w:themeTint="66"/>
        <w:bottom w:val="single" w:sz="4" w:space="0" w:color="FF9999" w:themeColor="accent1" w:themeTint="66"/>
        <w:right w:val="single" w:sz="4" w:space="0" w:color="FF9999" w:themeColor="accent1" w:themeTint="66"/>
        <w:insideH w:val="single" w:sz="4" w:space="0" w:color="FF9999" w:themeColor="accent1" w:themeTint="66"/>
        <w:insideV w:val="single" w:sz="4" w:space="0" w:color="FF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7F7F" w:themeColor="accent2" w:themeTint="66"/>
        <w:left w:val="single" w:sz="4" w:space="0" w:color="FF7F7F" w:themeColor="accent2" w:themeTint="66"/>
        <w:bottom w:val="single" w:sz="4" w:space="0" w:color="FF7F7F" w:themeColor="accent2" w:themeTint="66"/>
        <w:right w:val="single" w:sz="4" w:space="0" w:color="FF7F7F" w:themeColor="accent2" w:themeTint="66"/>
        <w:insideH w:val="single" w:sz="4" w:space="0" w:color="FF7F7F" w:themeColor="accent2" w:themeTint="66"/>
        <w:insideV w:val="single" w:sz="4" w:space="0" w:color="FF7F7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FFFF" w:themeColor="accent4" w:themeTint="66"/>
        <w:left w:val="single" w:sz="4" w:space="0" w:color="FFFFFF" w:themeColor="accent4" w:themeTint="66"/>
        <w:bottom w:val="single" w:sz="4" w:space="0" w:color="FFFFFF" w:themeColor="accent4" w:themeTint="66"/>
        <w:right w:val="single" w:sz="4" w:space="0" w:color="FFFFFF" w:themeColor="accent4" w:themeTint="66"/>
        <w:insideH w:val="single" w:sz="4" w:space="0" w:color="FFFFFF" w:themeColor="accent4" w:themeTint="66"/>
        <w:insideV w:val="single" w:sz="4" w:space="0" w:color="FFFF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6666" w:themeColor="accent1" w:themeTint="99"/>
        <w:bottom w:val="single" w:sz="2" w:space="0" w:color="FF6666" w:themeColor="accent1" w:themeTint="99"/>
        <w:insideH w:val="single" w:sz="2" w:space="0" w:color="FF6666" w:themeColor="accent1" w:themeTint="99"/>
        <w:insideV w:val="single" w:sz="2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3F3F" w:themeColor="accent2" w:themeTint="99"/>
        <w:bottom w:val="single" w:sz="2" w:space="0" w:color="FF3F3F" w:themeColor="accent2" w:themeTint="99"/>
        <w:insideH w:val="single" w:sz="2" w:space="0" w:color="FF3F3F" w:themeColor="accent2" w:themeTint="99"/>
        <w:insideV w:val="single" w:sz="2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3F3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3F3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FFFF" w:themeColor="accent4" w:themeTint="99"/>
        <w:bottom w:val="single" w:sz="2" w:space="0" w:color="FFFFFF" w:themeColor="accent4" w:themeTint="99"/>
        <w:insideH w:val="single" w:sz="2" w:space="0" w:color="FFFFFF" w:themeColor="accent4" w:themeTint="99"/>
        <w:insideV w:val="single" w:sz="2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3F3F" w:themeColor="accent2" w:themeTint="99"/>
        </w:tcBorders>
      </w:tcPr>
    </w:tblStylePr>
    <w:tblStylePr w:type="nwCell">
      <w:tblPr/>
      <w:tcPr>
        <w:tcBorders>
          <w:bottom w:val="single" w:sz="4" w:space="0" w:color="FF3F3F" w:themeColor="accent2" w:themeTint="99"/>
        </w:tcBorders>
      </w:tcPr>
    </w:tblStylePr>
    <w:tblStylePr w:type="seCell">
      <w:tblPr/>
      <w:tcPr>
        <w:tcBorders>
          <w:top w:val="single" w:sz="4" w:space="0" w:color="FF3F3F" w:themeColor="accent2" w:themeTint="99"/>
        </w:tcBorders>
      </w:tcPr>
    </w:tblStylePr>
    <w:tblStylePr w:type="swCell">
      <w:tblPr/>
      <w:tcPr>
        <w:tcBorders>
          <w:top w:val="single" w:sz="4" w:space="0" w:color="FF3F3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bottom w:val="single" w:sz="4" w:space="0" w:color="FFFFFF" w:themeColor="accent4" w:themeTint="99"/>
        </w:tcBorders>
      </w:tcPr>
    </w:tblStylePr>
    <w:tblStylePr w:type="nwCell">
      <w:tblPr/>
      <w:tcPr>
        <w:tcBorders>
          <w:bottom w:val="single" w:sz="4" w:space="0" w:color="FFFFFF" w:themeColor="accent4" w:themeTint="99"/>
        </w:tcBorders>
      </w:tcPr>
    </w:tblStylePr>
    <w:tblStylePr w:type="seCell">
      <w:tblPr/>
      <w:tcPr>
        <w:tcBorders>
          <w:top w:val="single" w:sz="4" w:space="0" w:color="FFFFFF" w:themeColor="accent4" w:themeTint="99"/>
        </w:tcBorders>
      </w:tcPr>
    </w:tblStylePr>
    <w:tblStylePr w:type="swCell">
      <w:tblPr/>
      <w:tcPr>
        <w:tcBorders>
          <w:top w:val="single" w:sz="4" w:space="0" w:color="FFFF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0000" w:themeColor="accent2"/>
          <w:left w:val="single" w:sz="4" w:space="0" w:color="BF0000" w:themeColor="accent2"/>
          <w:bottom w:val="single" w:sz="4" w:space="0" w:color="BF0000" w:themeColor="accent2"/>
          <w:right w:val="single" w:sz="4" w:space="0" w:color="BF0000" w:themeColor="accent2"/>
          <w:insideH w:val="nil"/>
          <w:insideV w:val="nil"/>
        </w:tcBorders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4"/>
          <w:left w:val="single" w:sz="4" w:space="0" w:color="FFFFFF" w:themeColor="accent4"/>
          <w:bottom w:val="single" w:sz="4" w:space="0" w:color="FFFFFF" w:themeColor="accent4"/>
          <w:right w:val="single" w:sz="4" w:space="0" w:color="FFFFFF" w:themeColor="accent4"/>
          <w:insideH w:val="nil"/>
          <w:insideV w:val="nil"/>
        </w:tcBorders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999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FB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0000" w:themeFill="accent2"/>
      </w:tcPr>
    </w:tblStylePr>
    <w:tblStylePr w:type="band1Vert">
      <w:tblPr/>
      <w:tcPr>
        <w:shd w:val="clear" w:color="auto" w:fill="FF7F7F" w:themeFill="accent2" w:themeFillTint="66"/>
      </w:tcPr>
    </w:tblStylePr>
    <w:tblStylePr w:type="band1Horz">
      <w:tblPr/>
      <w:tcPr>
        <w:shd w:val="clear" w:color="auto" w:fill="FF7F7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4"/>
      </w:tcPr>
    </w:tblStylePr>
    <w:tblStylePr w:type="band1Vert">
      <w:tblPr/>
      <w:tcPr>
        <w:shd w:val="clear" w:color="auto" w:fill="FFFFFF" w:themeFill="accent4" w:themeFillTint="66"/>
      </w:tcPr>
    </w:tblStylePr>
    <w:tblStylePr w:type="band1Horz">
      <w:tblPr/>
      <w:tcPr>
        <w:shd w:val="clear" w:color="auto" w:fill="FFFF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  <w:insideV w:val="single" w:sz="4" w:space="0" w:color="FF3F3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bottom w:val="single" w:sz="4" w:space="0" w:color="FF3F3F" w:themeColor="accent2" w:themeTint="99"/>
        </w:tcBorders>
      </w:tcPr>
    </w:tblStylePr>
    <w:tblStylePr w:type="nwCell">
      <w:tblPr/>
      <w:tcPr>
        <w:tcBorders>
          <w:bottom w:val="single" w:sz="4" w:space="0" w:color="FF3F3F" w:themeColor="accent2" w:themeTint="99"/>
        </w:tcBorders>
      </w:tcPr>
    </w:tblStylePr>
    <w:tblStylePr w:type="seCell">
      <w:tblPr/>
      <w:tcPr>
        <w:tcBorders>
          <w:top w:val="single" w:sz="4" w:space="0" w:color="FF3F3F" w:themeColor="accent2" w:themeTint="99"/>
        </w:tcBorders>
      </w:tcPr>
    </w:tblStylePr>
    <w:tblStylePr w:type="swCell">
      <w:tblPr/>
      <w:tcPr>
        <w:tcBorders>
          <w:top w:val="single" w:sz="4" w:space="0" w:color="FF3F3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  <w:insideV w:val="single" w:sz="4" w:space="0" w:color="FFFF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bottom w:val="single" w:sz="4" w:space="0" w:color="FFFFFF" w:themeColor="accent4" w:themeTint="99"/>
        </w:tcBorders>
      </w:tcPr>
    </w:tblStylePr>
    <w:tblStylePr w:type="nwCell">
      <w:tblPr/>
      <w:tcPr>
        <w:tcBorders>
          <w:bottom w:val="single" w:sz="4" w:space="0" w:color="FFFFFF" w:themeColor="accent4" w:themeTint="99"/>
        </w:tcBorders>
      </w:tcPr>
    </w:tblStylePr>
    <w:tblStylePr w:type="seCell">
      <w:tblPr/>
      <w:tcPr>
        <w:tcBorders>
          <w:top w:val="single" w:sz="4" w:space="0" w:color="FFFFFF" w:themeColor="accent4" w:themeTint="99"/>
        </w:tcBorders>
      </w:tcPr>
    </w:tblStylePr>
    <w:tblStylePr w:type="swCell">
      <w:tblPr/>
      <w:tcPr>
        <w:tcBorders>
          <w:top w:val="single" w:sz="4" w:space="0" w:color="FFFF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BF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BF00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7F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BF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BF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7F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7F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808080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FF0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FF0000" w:themeColor="accent1"/>
        <w:bottom w:val="single" w:sz="4" w:space="10" w:color="FF0000" w:themeColor="accent1"/>
      </w:pBdr>
      <w:spacing w:before="360" w:after="360"/>
      <w:ind w:left="864" w:right="864"/>
    </w:pPr>
    <w:rPr>
      <w:i/>
      <w:iCs/>
      <w:color w:val="FF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FF000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FF000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18" w:space="0" w:color="FF0000" w:themeColor="accent1"/>
          <w:right w:val="single" w:sz="8" w:space="0" w:color="FF0000" w:themeColor="accent1"/>
          <w:insideH w:val="nil"/>
          <w:insideV w:val="single" w:sz="8" w:space="0" w:color="FF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H w:val="nil"/>
          <w:insideV w:val="single" w:sz="8" w:space="0" w:color="FF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V w:val="single" w:sz="8" w:space="0" w:color="FF0000" w:themeColor="accent1"/>
        </w:tcBorders>
        <w:shd w:val="clear" w:color="auto" w:fill="FFC0C0" w:themeFill="accent1" w:themeFillTint="3F"/>
      </w:tcPr>
    </w:tblStylePr>
    <w:tblStylePr w:type="band2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  <w:insideV w:val="single" w:sz="8" w:space="0" w:color="FF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  <w:insideH w:val="single" w:sz="8" w:space="0" w:color="BF0000" w:themeColor="accent2"/>
        <w:insideV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18" w:space="0" w:color="BF0000" w:themeColor="accent2"/>
          <w:right w:val="single" w:sz="8" w:space="0" w:color="BF0000" w:themeColor="accent2"/>
          <w:insideH w:val="nil"/>
          <w:insideV w:val="single" w:sz="8" w:space="0" w:color="B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H w:val="nil"/>
          <w:insideV w:val="single" w:sz="8" w:space="0" w:color="B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band1Vert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V w:val="single" w:sz="8" w:space="0" w:color="BF0000" w:themeColor="accent2"/>
        </w:tcBorders>
        <w:shd w:val="clear" w:color="auto" w:fill="FFB0B0" w:themeFill="accent2" w:themeFillTint="3F"/>
      </w:tcPr>
    </w:tblStylePr>
    <w:tblStylePr w:type="band2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  <w:insideV w:val="single" w:sz="8" w:space="0" w:color="B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  <w:insideH w:val="single" w:sz="8" w:space="0" w:color="FFFFFF" w:themeColor="accent4"/>
        <w:insideV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18" w:space="0" w:color="FFFFFF" w:themeColor="accent4"/>
          <w:right w:val="single" w:sz="8" w:space="0" w:color="FFFFFF" w:themeColor="accent4"/>
          <w:insideH w:val="nil"/>
          <w:insideV w:val="single" w:sz="8" w:space="0" w:color="FFFF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H w:val="nil"/>
          <w:insideV w:val="single" w:sz="8" w:space="0" w:color="FFFF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band1Vert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  <w:shd w:val="clear" w:color="auto" w:fill="FFFFFF" w:themeFill="accent4" w:themeFillTint="3F"/>
      </w:tcPr>
    </w:tblStylePr>
    <w:tblStylePr w:type="band1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V w:val="single" w:sz="8" w:space="0" w:color="FFFFFF" w:themeColor="accent4"/>
        </w:tcBorders>
        <w:shd w:val="clear" w:color="auto" w:fill="FFFFFF" w:themeFill="accent4" w:themeFillTint="3F"/>
      </w:tcPr>
    </w:tblStylePr>
    <w:tblStylePr w:type="band2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  <w:insideV w:val="single" w:sz="8" w:space="0" w:color="FFFF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  <w:tblStylePr w:type="band1Horz">
      <w:tblPr/>
      <w:tcPr>
        <w:tcBorders>
          <w:top w:val="single" w:sz="8" w:space="0" w:color="FF0000" w:themeColor="accent1"/>
          <w:left w:val="single" w:sz="8" w:space="0" w:color="FF0000" w:themeColor="accent1"/>
          <w:bottom w:val="single" w:sz="8" w:space="0" w:color="FF0000" w:themeColor="accent1"/>
          <w:right w:val="single" w:sz="8" w:space="0" w:color="FF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  <w:tblStylePr w:type="band1Horz">
      <w:tblPr/>
      <w:tcPr>
        <w:tcBorders>
          <w:top w:val="single" w:sz="8" w:space="0" w:color="BF0000" w:themeColor="accent2"/>
          <w:left w:val="single" w:sz="8" w:space="0" w:color="BF0000" w:themeColor="accent2"/>
          <w:bottom w:val="single" w:sz="8" w:space="0" w:color="BF0000" w:themeColor="accent2"/>
          <w:right w:val="single" w:sz="8" w:space="0" w:color="B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  <w:tblStylePr w:type="band1Horz">
      <w:tblPr/>
      <w:tcPr>
        <w:tcBorders>
          <w:top w:val="single" w:sz="8" w:space="0" w:color="FFFFFF" w:themeColor="accent4"/>
          <w:left w:val="single" w:sz="8" w:space="0" w:color="FFFFFF" w:themeColor="accent4"/>
          <w:bottom w:val="single" w:sz="8" w:space="0" w:color="FFFFFF" w:themeColor="accent4"/>
          <w:right w:val="single" w:sz="8" w:space="0" w:color="FFFF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8" w:space="0" w:color="FF0000" w:themeColor="accent1"/>
        <w:bottom w:val="single" w:sz="8" w:space="0" w:color="FF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1"/>
          <w:left w:val="nil"/>
          <w:bottom w:val="single" w:sz="8" w:space="0" w:color="FF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1"/>
          <w:left w:val="nil"/>
          <w:bottom w:val="single" w:sz="8" w:space="0" w:color="FF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8" w:space="0" w:color="BF0000" w:themeColor="accent2"/>
        <w:bottom w:val="single" w:sz="8" w:space="0" w:color="B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0000" w:themeColor="accent2"/>
          <w:left w:val="nil"/>
          <w:bottom w:val="single" w:sz="8" w:space="0" w:color="B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0000" w:themeColor="accent2"/>
          <w:left w:val="nil"/>
          <w:bottom w:val="single" w:sz="8" w:space="0" w:color="B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8" w:space="0" w:color="FFFFFF" w:themeColor="accent4"/>
        <w:bottom w:val="single" w:sz="8" w:space="0" w:color="FFFF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4"/>
          <w:left w:val="nil"/>
          <w:bottom w:val="single" w:sz="8" w:space="0" w:color="FFFF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4"/>
          <w:left w:val="nil"/>
          <w:bottom w:val="single" w:sz="8" w:space="0" w:color="FFFF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3F3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6666" w:themeColor="accent1" w:themeTint="99"/>
        <w:bottom w:val="single" w:sz="4" w:space="0" w:color="FF6666" w:themeColor="accent1" w:themeTint="99"/>
        <w:insideH w:val="single" w:sz="4" w:space="0" w:color="FF66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3F3F" w:themeColor="accent2" w:themeTint="99"/>
        <w:bottom w:val="single" w:sz="4" w:space="0" w:color="FF3F3F" w:themeColor="accent2" w:themeTint="99"/>
        <w:insideH w:val="single" w:sz="4" w:space="0" w:color="FF3F3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FFFF" w:themeColor="accent4" w:themeTint="99"/>
        <w:bottom w:val="single" w:sz="4" w:space="0" w:color="FFFFFF" w:themeColor="accent4" w:themeTint="99"/>
        <w:insideH w:val="single" w:sz="4" w:space="0" w:color="FFFF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0000" w:themeColor="accent1"/>
        <w:left w:val="single" w:sz="4" w:space="0" w:color="FF0000" w:themeColor="accent1"/>
        <w:bottom w:val="single" w:sz="4" w:space="0" w:color="FF0000" w:themeColor="accent1"/>
        <w:right w:val="single" w:sz="4" w:space="0" w:color="FF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1"/>
          <w:right w:val="single" w:sz="4" w:space="0" w:color="FF0000" w:themeColor="accent1"/>
        </w:tcBorders>
      </w:tcPr>
    </w:tblStylePr>
    <w:tblStylePr w:type="band1Horz">
      <w:tblPr/>
      <w:tcPr>
        <w:tcBorders>
          <w:top w:val="single" w:sz="4" w:space="0" w:color="FF0000" w:themeColor="accent1"/>
          <w:bottom w:val="single" w:sz="4" w:space="0" w:color="FF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1"/>
          <w:left w:val="nil"/>
        </w:tcBorders>
      </w:tcPr>
    </w:tblStylePr>
    <w:tblStylePr w:type="swCell">
      <w:tblPr/>
      <w:tcPr>
        <w:tcBorders>
          <w:top w:val="double" w:sz="4" w:space="0" w:color="FF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BF0000" w:themeColor="accent2"/>
        <w:left w:val="single" w:sz="4" w:space="0" w:color="BF0000" w:themeColor="accent2"/>
        <w:bottom w:val="single" w:sz="4" w:space="0" w:color="BF0000" w:themeColor="accent2"/>
        <w:right w:val="single" w:sz="4" w:space="0" w:color="B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0000" w:themeColor="accent2"/>
          <w:right w:val="single" w:sz="4" w:space="0" w:color="BF0000" w:themeColor="accent2"/>
        </w:tcBorders>
      </w:tcPr>
    </w:tblStylePr>
    <w:tblStylePr w:type="band1Horz">
      <w:tblPr/>
      <w:tcPr>
        <w:tcBorders>
          <w:top w:val="single" w:sz="4" w:space="0" w:color="BF0000" w:themeColor="accent2"/>
          <w:bottom w:val="single" w:sz="4" w:space="0" w:color="B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0000" w:themeColor="accent2"/>
          <w:left w:val="nil"/>
        </w:tcBorders>
      </w:tcPr>
    </w:tblStylePr>
    <w:tblStylePr w:type="swCell">
      <w:tblPr/>
      <w:tcPr>
        <w:tcBorders>
          <w:top w:val="double" w:sz="4" w:space="0" w:color="B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4"/>
        <w:left w:val="single" w:sz="4" w:space="0" w:color="FFFFFF" w:themeColor="accent4"/>
        <w:bottom w:val="single" w:sz="4" w:space="0" w:color="FFFFFF" w:themeColor="accent4"/>
        <w:right w:val="single" w:sz="4" w:space="0" w:color="FFFF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4"/>
          <w:right w:val="single" w:sz="4" w:space="0" w:color="FFFFFF" w:themeColor="accent4"/>
        </w:tcBorders>
      </w:tcPr>
    </w:tblStylePr>
    <w:tblStylePr w:type="band1Horz">
      <w:tblPr/>
      <w:tcPr>
        <w:tcBorders>
          <w:top w:val="single" w:sz="4" w:space="0" w:color="FFFFFF" w:themeColor="accent4"/>
          <w:bottom w:val="single" w:sz="4" w:space="0" w:color="FFFF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4"/>
          <w:left w:val="nil"/>
        </w:tcBorders>
      </w:tcPr>
    </w:tblStylePr>
    <w:tblStylePr w:type="swCell">
      <w:tblPr/>
      <w:tcPr>
        <w:tcBorders>
          <w:top w:val="double" w:sz="4" w:space="0" w:color="FFFF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3F3F" w:themeColor="accent2" w:themeTint="99"/>
        <w:left w:val="single" w:sz="4" w:space="0" w:color="FF3F3F" w:themeColor="accent2" w:themeTint="99"/>
        <w:bottom w:val="single" w:sz="4" w:space="0" w:color="FF3F3F" w:themeColor="accent2" w:themeTint="99"/>
        <w:right w:val="single" w:sz="4" w:space="0" w:color="FF3F3F" w:themeColor="accent2" w:themeTint="99"/>
        <w:insideH w:val="single" w:sz="4" w:space="0" w:color="FF3F3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0000" w:themeColor="accent2"/>
          <w:left w:val="single" w:sz="4" w:space="0" w:color="BF0000" w:themeColor="accent2"/>
          <w:bottom w:val="single" w:sz="4" w:space="0" w:color="BF0000" w:themeColor="accent2"/>
          <w:right w:val="single" w:sz="4" w:space="0" w:color="BF0000" w:themeColor="accent2"/>
          <w:insideH w:val="nil"/>
        </w:tcBorders>
        <w:shd w:val="clear" w:color="auto" w:fill="B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3F3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4" w:themeTint="99"/>
        <w:left w:val="single" w:sz="4" w:space="0" w:color="FFFFFF" w:themeColor="accent4" w:themeTint="99"/>
        <w:bottom w:val="single" w:sz="4" w:space="0" w:color="FFFFFF" w:themeColor="accent4" w:themeTint="99"/>
        <w:right w:val="single" w:sz="4" w:space="0" w:color="FFFFFF" w:themeColor="accent4" w:themeTint="99"/>
        <w:insideH w:val="single" w:sz="4" w:space="0" w:color="FFFF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4"/>
          <w:left w:val="single" w:sz="4" w:space="0" w:color="FFFFFF" w:themeColor="accent4"/>
          <w:bottom w:val="single" w:sz="4" w:space="0" w:color="FFFFFF" w:themeColor="accent4"/>
          <w:right w:val="single" w:sz="4" w:space="0" w:color="FFFFFF" w:themeColor="accent4"/>
          <w:insideH w:val="nil"/>
        </w:tcBorders>
        <w:shd w:val="clear" w:color="auto" w:fill="FFFFFF" w:themeFill="accent4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1"/>
        <w:left w:val="single" w:sz="24" w:space="0" w:color="FF0000" w:themeColor="accent1"/>
        <w:bottom w:val="single" w:sz="24" w:space="0" w:color="FF0000" w:themeColor="accent1"/>
        <w:right w:val="single" w:sz="24" w:space="0" w:color="FF0000" w:themeColor="accent1"/>
      </w:tblBorders>
    </w:tblPr>
    <w:tcPr>
      <w:shd w:val="clear" w:color="auto" w:fill="FF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BF0000" w:themeColor="accent2"/>
        <w:left w:val="single" w:sz="24" w:space="0" w:color="BF0000" w:themeColor="accent2"/>
        <w:bottom w:val="single" w:sz="24" w:space="0" w:color="BF0000" w:themeColor="accent2"/>
        <w:right w:val="single" w:sz="24" w:space="0" w:color="BF0000" w:themeColor="accent2"/>
      </w:tblBorders>
    </w:tblPr>
    <w:tcPr>
      <w:shd w:val="clear" w:color="auto" w:fill="B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4"/>
        <w:left w:val="single" w:sz="24" w:space="0" w:color="FFFFFF" w:themeColor="accent4"/>
        <w:bottom w:val="single" w:sz="24" w:space="0" w:color="FFFFFF" w:themeColor="accent4"/>
        <w:right w:val="single" w:sz="24" w:space="0" w:color="FFFFFF" w:themeColor="accent4"/>
      </w:tblBorders>
    </w:tblPr>
    <w:tcPr>
      <w:shd w:val="clear" w:color="auto" w:fill="FFFF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BF0000" w:themeColor="accent1" w:themeShade="BF"/>
    </w:rPr>
    <w:tblPr>
      <w:tblStyleRowBandSize w:val="1"/>
      <w:tblStyleColBandSize w:val="1"/>
      <w:tblBorders>
        <w:top w:val="single" w:sz="4" w:space="0" w:color="FF0000" w:themeColor="accent1"/>
        <w:bottom w:val="single" w:sz="4" w:space="0" w:color="FF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8F0000" w:themeColor="accent2" w:themeShade="BF"/>
    </w:rPr>
    <w:tblPr>
      <w:tblStyleRowBandSize w:val="1"/>
      <w:tblStyleColBandSize w:val="1"/>
      <w:tblBorders>
        <w:top w:val="single" w:sz="4" w:space="0" w:color="BF0000" w:themeColor="accent2"/>
        <w:bottom w:val="single" w:sz="4" w:space="0" w:color="B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BFBFBF" w:themeColor="accent4" w:themeShade="BF"/>
    </w:rPr>
    <w:tblPr>
      <w:tblStyleRowBandSize w:val="1"/>
      <w:tblStyleColBandSize w:val="1"/>
      <w:tblBorders>
        <w:top w:val="single" w:sz="4" w:space="0" w:color="FFFFFF" w:themeColor="accent4"/>
        <w:bottom w:val="single" w:sz="4" w:space="0" w:color="FFFF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BF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8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BFBF" w:themeFill="accent2" w:themeFillTint="33"/>
      </w:tcPr>
    </w:tblStylePr>
    <w:tblStylePr w:type="band1Horz">
      <w:tblPr/>
      <w:tcPr>
        <w:shd w:val="clear" w:color="auto" w:fill="FFBFB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BFBF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4" w:themeFillTint="33"/>
      </w:tcPr>
    </w:tblStylePr>
    <w:tblStylePr w:type="band1Horz">
      <w:tblPr/>
      <w:tcPr>
        <w:shd w:val="clear" w:color="auto" w:fill="FFFF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  <w:insideV w:val="single" w:sz="8" w:space="0" w:color="FF4040" w:themeColor="accent1" w:themeTint="BF"/>
      </w:tblBorders>
    </w:tblPr>
    <w:tcPr>
      <w:shd w:val="clear" w:color="auto" w:fill="FF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shd w:val="clear" w:color="auto" w:fill="FF808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  <w:insideV w:val="single" w:sz="8" w:space="0" w:color="FF1010" w:themeColor="accent2" w:themeTint="BF"/>
      </w:tblBorders>
    </w:tblPr>
    <w:tcPr>
      <w:shd w:val="clear" w:color="auto" w:fill="FFB0B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01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shd w:val="clear" w:color="auto" w:fill="FF606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 w:themeTint="BF"/>
        <w:left w:val="single" w:sz="8" w:space="0" w:color="FFFFFF" w:themeColor="accent4" w:themeTint="BF"/>
        <w:bottom w:val="single" w:sz="8" w:space="0" w:color="FFFFFF" w:themeColor="accent4" w:themeTint="BF"/>
        <w:right w:val="single" w:sz="8" w:space="0" w:color="FFFFFF" w:themeColor="accent4" w:themeTint="BF"/>
        <w:insideH w:val="single" w:sz="8" w:space="0" w:color="FFFFFF" w:themeColor="accent4" w:themeTint="BF"/>
        <w:insideV w:val="single" w:sz="8" w:space="0" w:color="FFFFFF" w:themeColor="accent4" w:themeTint="BF"/>
      </w:tblBorders>
    </w:tblPr>
    <w:tcPr>
      <w:shd w:val="clear" w:color="auto" w:fill="FFF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shd w:val="clear" w:color="auto" w:fill="FFFF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  <w:insideH w:val="single" w:sz="8" w:space="0" w:color="FF0000" w:themeColor="accent1"/>
        <w:insideV w:val="single" w:sz="8" w:space="0" w:color="FF0000" w:themeColor="accent1"/>
      </w:tblBorders>
    </w:tblPr>
    <w:tcPr>
      <w:shd w:val="clear" w:color="auto" w:fill="FF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1" w:themeFillTint="33"/>
      </w:tcPr>
    </w:tblStylePr>
    <w:tblStylePr w:type="band1Vert">
      <w:tblPr/>
      <w:tcPr>
        <w:shd w:val="clear" w:color="auto" w:fill="FF8080" w:themeFill="accent1" w:themeFillTint="7F"/>
      </w:tcPr>
    </w:tblStylePr>
    <w:tblStylePr w:type="band1Horz">
      <w:tblPr/>
      <w:tcPr>
        <w:tcBorders>
          <w:insideH w:val="single" w:sz="6" w:space="0" w:color="FF0000" w:themeColor="accent1"/>
          <w:insideV w:val="single" w:sz="6" w:space="0" w:color="FF0000" w:themeColor="accent1"/>
        </w:tcBorders>
        <w:shd w:val="clear" w:color="auto" w:fill="FF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  <w:insideH w:val="single" w:sz="8" w:space="0" w:color="BF0000" w:themeColor="accent2"/>
        <w:insideV w:val="single" w:sz="8" w:space="0" w:color="BF0000" w:themeColor="accent2"/>
      </w:tblBorders>
    </w:tblPr>
    <w:tcPr>
      <w:shd w:val="clear" w:color="auto" w:fill="FFB0B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DFD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FBF" w:themeFill="accent2" w:themeFillTint="33"/>
      </w:tcPr>
    </w:tblStylePr>
    <w:tblStylePr w:type="band1Vert">
      <w:tblPr/>
      <w:tcPr>
        <w:shd w:val="clear" w:color="auto" w:fill="FF6060" w:themeFill="accent2" w:themeFillTint="7F"/>
      </w:tcPr>
    </w:tblStylePr>
    <w:tblStylePr w:type="band1Horz">
      <w:tblPr/>
      <w:tcPr>
        <w:tcBorders>
          <w:insideH w:val="single" w:sz="6" w:space="0" w:color="BF0000" w:themeColor="accent2"/>
          <w:insideV w:val="single" w:sz="6" w:space="0" w:color="BF0000" w:themeColor="accent2"/>
        </w:tcBorders>
        <w:shd w:val="clear" w:color="auto" w:fill="FF606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  <w:insideH w:val="single" w:sz="8" w:space="0" w:color="FFFFFF" w:themeColor="accent4"/>
        <w:insideV w:val="single" w:sz="8" w:space="0" w:color="FFFFFF" w:themeColor="accent4"/>
      </w:tblBorders>
    </w:tblPr>
    <w:tcPr>
      <w:shd w:val="clear" w:color="auto" w:fill="FFF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 w:themeFillTint="33"/>
      </w:tcPr>
    </w:tblStylePr>
    <w:tblStylePr w:type="band1Vert">
      <w:tblPr/>
      <w:tcPr>
        <w:shd w:val="clear" w:color="auto" w:fill="FFFFFF" w:themeFill="accent4" w:themeFillTint="7F"/>
      </w:tcPr>
    </w:tblStylePr>
    <w:tblStylePr w:type="band1Horz">
      <w:tblPr/>
      <w:tcPr>
        <w:tcBorders>
          <w:insideH w:val="single" w:sz="6" w:space="0" w:color="FFFFFF" w:themeColor="accent4"/>
          <w:insideV w:val="single" w:sz="6" w:space="0" w:color="FFFFFF" w:themeColor="accent4"/>
        </w:tcBorders>
        <w:shd w:val="clear" w:color="auto" w:fill="FFF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0B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06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06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bottom w:val="single" w:sz="8" w:space="0" w:color="FF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FF0000" w:themeColor="accent1"/>
          <w:bottom w:val="single" w:sz="8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1"/>
          <w:bottom w:val="single" w:sz="8" w:space="0" w:color="FF0000" w:themeColor="accent1"/>
        </w:tcBorders>
      </w:tc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shd w:val="clear" w:color="auto" w:fill="FFC0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bottom w:val="single" w:sz="8" w:space="0" w:color="B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0000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BF0000" w:themeColor="accent2"/>
          <w:bottom w:val="single" w:sz="8" w:space="0" w:color="B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0000" w:themeColor="accent2"/>
          <w:bottom w:val="single" w:sz="8" w:space="0" w:color="BF0000" w:themeColor="accent2"/>
        </w:tcBorders>
      </w:tc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shd w:val="clear" w:color="auto" w:fill="FFB0B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bottom w:val="single" w:sz="8" w:space="0" w:color="FFFF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FFFFFF" w:themeColor="accent4"/>
          <w:bottom w:val="single" w:sz="8" w:space="0" w:color="FFFF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4"/>
          <w:bottom w:val="single" w:sz="8" w:space="0" w:color="FFFFFF" w:themeColor="accent4"/>
        </w:tcBorders>
      </w:tcPr>
    </w:tblStylePr>
    <w:tblStylePr w:type="band1Vert">
      <w:tblPr/>
      <w:tcPr>
        <w:shd w:val="clear" w:color="auto" w:fill="FFFFFF" w:themeFill="accent4" w:themeFillTint="3F"/>
      </w:tcPr>
    </w:tblStylePr>
    <w:tblStylePr w:type="band1Horz">
      <w:tblPr/>
      <w:tcPr>
        <w:shd w:val="clear" w:color="auto" w:fill="FFFF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1"/>
        <w:left w:val="single" w:sz="8" w:space="0" w:color="FF0000" w:themeColor="accent1"/>
        <w:bottom w:val="single" w:sz="8" w:space="0" w:color="FF0000" w:themeColor="accent1"/>
        <w:right w:val="single" w:sz="8" w:space="0" w:color="FF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0000" w:themeColor="accent2"/>
        <w:left w:val="single" w:sz="8" w:space="0" w:color="BF0000" w:themeColor="accent2"/>
        <w:bottom w:val="single" w:sz="8" w:space="0" w:color="BF0000" w:themeColor="accent2"/>
        <w:right w:val="single" w:sz="8" w:space="0" w:color="B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0B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0B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4"/>
        <w:left w:val="single" w:sz="8" w:space="0" w:color="FFFFFF" w:themeColor="accent4"/>
        <w:bottom w:val="single" w:sz="8" w:space="0" w:color="FFFFFF" w:themeColor="accent4"/>
        <w:right w:val="single" w:sz="8" w:space="0" w:color="FFFF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4040" w:themeColor="accent1" w:themeTint="BF"/>
        <w:left w:val="single" w:sz="8" w:space="0" w:color="FF4040" w:themeColor="accent1" w:themeTint="BF"/>
        <w:bottom w:val="single" w:sz="8" w:space="0" w:color="FF4040" w:themeColor="accent1" w:themeTint="BF"/>
        <w:right w:val="single" w:sz="8" w:space="0" w:color="FF4040" w:themeColor="accent1" w:themeTint="BF"/>
        <w:insideH w:val="single" w:sz="8" w:space="0" w:color="FF40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1" w:themeTint="BF"/>
          <w:left w:val="single" w:sz="8" w:space="0" w:color="FF4040" w:themeColor="accent1" w:themeTint="BF"/>
          <w:bottom w:val="single" w:sz="8" w:space="0" w:color="FF4040" w:themeColor="accent1" w:themeTint="BF"/>
          <w:right w:val="single" w:sz="8" w:space="0" w:color="FF4040" w:themeColor="accent1" w:themeTint="BF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1" w:themeTint="BF"/>
          <w:left w:val="single" w:sz="8" w:space="0" w:color="FF4040" w:themeColor="accent1" w:themeTint="BF"/>
          <w:bottom w:val="single" w:sz="8" w:space="0" w:color="FF4040" w:themeColor="accent1" w:themeTint="BF"/>
          <w:right w:val="single" w:sz="8" w:space="0" w:color="FF40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1010" w:themeColor="accent2" w:themeTint="BF"/>
        <w:left w:val="single" w:sz="8" w:space="0" w:color="FF1010" w:themeColor="accent2" w:themeTint="BF"/>
        <w:bottom w:val="single" w:sz="8" w:space="0" w:color="FF1010" w:themeColor="accent2" w:themeTint="BF"/>
        <w:right w:val="single" w:sz="8" w:space="0" w:color="FF1010" w:themeColor="accent2" w:themeTint="BF"/>
        <w:insideH w:val="single" w:sz="8" w:space="0" w:color="FF101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010" w:themeColor="accent2" w:themeTint="BF"/>
          <w:left w:val="single" w:sz="8" w:space="0" w:color="FF1010" w:themeColor="accent2" w:themeTint="BF"/>
          <w:bottom w:val="single" w:sz="8" w:space="0" w:color="FF1010" w:themeColor="accent2" w:themeTint="BF"/>
          <w:right w:val="single" w:sz="8" w:space="0" w:color="FF101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B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0B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4" w:themeTint="BF"/>
        <w:left w:val="single" w:sz="8" w:space="0" w:color="FFFFFF" w:themeColor="accent4" w:themeTint="BF"/>
        <w:bottom w:val="single" w:sz="8" w:space="0" w:color="FFFFFF" w:themeColor="accent4" w:themeTint="BF"/>
        <w:right w:val="single" w:sz="8" w:space="0" w:color="FFFFFF" w:themeColor="accent4" w:themeTint="BF"/>
        <w:insideH w:val="single" w:sz="8" w:space="0" w:color="FFFF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4" w:themeTint="BF"/>
          <w:left w:val="single" w:sz="8" w:space="0" w:color="FFFFFF" w:themeColor="accent4" w:themeTint="BF"/>
          <w:bottom w:val="single" w:sz="8" w:space="0" w:color="FFFFFF" w:themeColor="accent4" w:themeTint="BF"/>
          <w:right w:val="single" w:sz="8" w:space="0" w:color="FFFFFF" w:themeColor="accent4" w:themeTint="BF"/>
          <w:insideH w:val="nil"/>
          <w:insideV w:val="nil"/>
        </w:tcBorders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4" w:themeTint="BF"/>
          <w:left w:val="single" w:sz="8" w:space="0" w:color="FFFFFF" w:themeColor="accent4" w:themeTint="BF"/>
          <w:bottom w:val="single" w:sz="8" w:space="0" w:color="FFFFFF" w:themeColor="accent4" w:themeTint="BF"/>
          <w:right w:val="single" w:sz="8" w:space="0" w:color="FFFF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ietrich\AppData\Roaming\Microsoft\Templates\Modern%20capsu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9BA9C9644846C9ADD8D703FFEB4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D8292-2A8E-4B5C-8048-98F47A1359B9}"/>
      </w:docPartPr>
      <w:docPartBody>
        <w:p w:rsidR="00770283" w:rsidRDefault="00976286">
          <w:pPr>
            <w:pStyle w:val="579BA9C9644846C9ADD8D703FFEB4272"/>
          </w:pPr>
          <w:r>
            <w:t>Your Name</w:t>
          </w:r>
        </w:p>
      </w:docPartBody>
    </w:docPart>
    <w:docPart>
      <w:docPartPr>
        <w:name w:val="B3E05D33A21C44A381A34847AE587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10FC-3818-47CD-A855-0E7E548BE375}"/>
      </w:docPartPr>
      <w:docPartBody>
        <w:p w:rsidR="00770283" w:rsidRDefault="00976286">
          <w:pPr>
            <w:pStyle w:val="B3E05D33A21C44A381A34847AE5872DF"/>
          </w:pPr>
          <w:r>
            <w:t>Street Address, City, ST ZIP Code</w:t>
          </w:r>
        </w:p>
      </w:docPartBody>
    </w:docPart>
    <w:docPart>
      <w:docPartPr>
        <w:name w:val="8CD48DDF5B7D460ABBCE6C6A0E1CA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E4896-9748-400B-8333-48AD996818D2}"/>
      </w:docPartPr>
      <w:docPartBody>
        <w:p w:rsidR="00770283" w:rsidRDefault="00976286">
          <w:pPr>
            <w:pStyle w:val="8CD48DDF5B7D460ABBCE6C6A0E1CAED1"/>
          </w:pPr>
          <w:r>
            <w:t>Telephone</w:t>
          </w:r>
        </w:p>
      </w:docPartBody>
    </w:docPart>
    <w:docPart>
      <w:docPartPr>
        <w:name w:val="51E7259801A441D5B6E1D39D8D4E2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B9EF0-01FA-4F87-92E5-217905B43564}"/>
      </w:docPartPr>
      <w:docPartBody>
        <w:p w:rsidR="00770283" w:rsidRDefault="00976286">
          <w:pPr>
            <w:pStyle w:val="51E7259801A441D5B6E1D39D8D4E2711"/>
          </w:pPr>
          <w:r>
            <w:t>Email</w:t>
          </w:r>
        </w:p>
      </w:docPartBody>
    </w:docPart>
    <w:docPart>
      <w:docPartPr>
        <w:name w:val="7D5B3CB150E44D8F84FAE3DFCFFE8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A6019-A010-4E01-ACCC-494AD35CC80B}"/>
      </w:docPartPr>
      <w:docPartBody>
        <w:p w:rsidR="00770283" w:rsidRDefault="00976286">
          <w:pPr>
            <w:pStyle w:val="7D5B3CB150E44D8F84FAE3DFCFFE85E1"/>
          </w:pPr>
          <w:r>
            <w:t>Twitter handle</w:t>
          </w:r>
        </w:p>
      </w:docPartBody>
    </w:docPart>
    <w:docPart>
      <w:docPartPr>
        <w:name w:val="F82B0D27A2FF4971B2FFC75EB1A59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85487-06D9-4C54-8DEC-96BA306E9D7F}"/>
      </w:docPartPr>
      <w:docPartBody>
        <w:p w:rsidR="00770283" w:rsidRDefault="00976286">
          <w:pPr>
            <w:pStyle w:val="F82B0D27A2FF4971B2FFC75EB1A5901F"/>
          </w:pPr>
          <w:r>
            <w:t>Web address</w:t>
          </w:r>
        </w:p>
      </w:docPartBody>
    </w:docPart>
    <w:docPart>
      <w:docPartPr>
        <w:name w:val="6105971AD0E24AA9B1176DFA4EA51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AB30B-C255-46BB-A11E-6537A6DE93E4}"/>
      </w:docPartPr>
      <w:docPartBody>
        <w:p w:rsidR="00770283" w:rsidRDefault="00976286">
          <w:pPr>
            <w:pStyle w:val="6105971AD0E24AA9B1176DFA4EA5130D"/>
          </w:pPr>
          <w:r>
            <w:t>Your Name</w:t>
          </w:r>
        </w:p>
      </w:docPartBody>
    </w:docPart>
    <w:docPart>
      <w:docPartPr>
        <w:name w:val="8E21D91841974B2BA5273FC624B2B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BCB56-5FE2-4533-9837-0AAE0C2F12DC}"/>
      </w:docPartPr>
      <w:docPartBody>
        <w:p w:rsidR="00770283" w:rsidRDefault="00976286">
          <w:pPr>
            <w:pStyle w:val="8E21D91841974B2BA5273FC624B2B269"/>
          </w:pPr>
          <w:r>
            <w:t>Street Address, City, ST ZIP Code</w:t>
          </w:r>
        </w:p>
      </w:docPartBody>
    </w:docPart>
    <w:docPart>
      <w:docPartPr>
        <w:name w:val="094B852D157E43A5ACB2D4147C5E1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77F9-EF73-4779-B320-99AFDFFDFEBF}"/>
      </w:docPartPr>
      <w:docPartBody>
        <w:p w:rsidR="00770283" w:rsidRDefault="00976286">
          <w:pPr>
            <w:pStyle w:val="094B852D157E43A5ACB2D4147C5E1F7C"/>
          </w:pPr>
          <w:r>
            <w:t>Telephone</w:t>
          </w:r>
        </w:p>
      </w:docPartBody>
    </w:docPart>
    <w:docPart>
      <w:docPartPr>
        <w:name w:val="E45943B8FDBF4153AFE0B58A5B334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BD17B-B3EC-4154-A9B1-239F0331CAB8}"/>
      </w:docPartPr>
      <w:docPartBody>
        <w:p w:rsidR="00770283" w:rsidRDefault="00976286">
          <w:pPr>
            <w:pStyle w:val="E45943B8FDBF4153AFE0B58A5B33419B"/>
          </w:pPr>
          <w:r>
            <w:t>Email</w:t>
          </w:r>
        </w:p>
      </w:docPartBody>
    </w:docPart>
    <w:docPart>
      <w:docPartPr>
        <w:name w:val="733ACA74CEB64338B61F551C2C406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AB3FB-128A-4B24-96B0-7E448C7DC9BD}"/>
      </w:docPartPr>
      <w:docPartBody>
        <w:p w:rsidR="00770283" w:rsidRDefault="00976286">
          <w:pPr>
            <w:pStyle w:val="733ACA74CEB64338B61F551C2C406F7E"/>
          </w:pPr>
          <w:r>
            <w:t>Twitter handle</w:t>
          </w:r>
        </w:p>
      </w:docPartBody>
    </w:docPart>
    <w:docPart>
      <w:docPartPr>
        <w:name w:val="A749F5A2391F462FAEE779C6DDC5A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B7342-A23F-4EFB-8A1B-51FD9602DC51}"/>
      </w:docPartPr>
      <w:docPartBody>
        <w:p w:rsidR="00770283" w:rsidRDefault="00976286">
          <w:pPr>
            <w:pStyle w:val="A749F5A2391F462FAEE779C6DDC5AB91"/>
          </w:pPr>
          <w:r>
            <w:t>Web address</w:t>
          </w:r>
        </w:p>
      </w:docPartBody>
    </w:docPart>
    <w:docPart>
      <w:docPartPr>
        <w:name w:val="1D838CC93E9445DF898BF8967A370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10221-E596-47DC-8449-8275B43F58D2}"/>
      </w:docPartPr>
      <w:docPartBody>
        <w:p w:rsidR="00770283" w:rsidRDefault="00976286">
          <w:pPr>
            <w:pStyle w:val="1D838CC93E9445DF898BF8967A370277"/>
          </w:pPr>
          <w:r>
            <w:t>Your Name</w:t>
          </w:r>
        </w:p>
      </w:docPartBody>
    </w:docPart>
    <w:docPart>
      <w:docPartPr>
        <w:name w:val="55A557D8DB104CD0A7F58C5F8A004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E57AF-7416-4E61-A487-B7D3E823FE7C}"/>
      </w:docPartPr>
      <w:docPartBody>
        <w:p w:rsidR="00770283" w:rsidRDefault="00976286">
          <w:pPr>
            <w:pStyle w:val="55A557D8DB104CD0A7F58C5F8A004E71"/>
          </w:pPr>
          <w:r>
            <w:t>Street Address, City, ST ZIP Code</w:t>
          </w:r>
        </w:p>
      </w:docPartBody>
    </w:docPart>
    <w:docPart>
      <w:docPartPr>
        <w:name w:val="AE8CEBD736574A2491E95448DA860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4426B-5697-420A-8C81-F7C70047F5FC}"/>
      </w:docPartPr>
      <w:docPartBody>
        <w:p w:rsidR="00770283" w:rsidRDefault="00976286">
          <w:pPr>
            <w:pStyle w:val="AE8CEBD736574A2491E95448DA8605A5"/>
          </w:pPr>
          <w:r>
            <w:t>Telephone</w:t>
          </w:r>
        </w:p>
      </w:docPartBody>
    </w:docPart>
    <w:docPart>
      <w:docPartPr>
        <w:name w:val="667EA8EB6AE846AC98E033A4DCDF1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009E4-5B1F-4384-8F6D-AFB1E38AB703}"/>
      </w:docPartPr>
      <w:docPartBody>
        <w:p w:rsidR="00770283" w:rsidRDefault="00976286">
          <w:pPr>
            <w:pStyle w:val="667EA8EB6AE846AC98E033A4DCDF1E76"/>
          </w:pPr>
          <w:r>
            <w:t>Email</w:t>
          </w:r>
        </w:p>
      </w:docPartBody>
    </w:docPart>
    <w:docPart>
      <w:docPartPr>
        <w:name w:val="E95D041C10AE4662AF944E81307DD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676D0-7CFC-4ECD-9440-8960DBB54D03}"/>
      </w:docPartPr>
      <w:docPartBody>
        <w:p w:rsidR="00770283" w:rsidRDefault="00976286">
          <w:pPr>
            <w:pStyle w:val="E95D041C10AE4662AF944E81307DD976"/>
          </w:pPr>
          <w:r>
            <w:t>Twitter handle</w:t>
          </w:r>
        </w:p>
      </w:docPartBody>
    </w:docPart>
    <w:docPart>
      <w:docPartPr>
        <w:name w:val="3D9D5D7EBC9A47CB991DD7DC822D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A884-11AC-47EC-9F1C-DC423515BD9A}"/>
      </w:docPartPr>
      <w:docPartBody>
        <w:p w:rsidR="00770283" w:rsidRDefault="00976286">
          <w:pPr>
            <w:pStyle w:val="3D9D5D7EBC9A47CB991DD7DC822D0752"/>
          </w:pPr>
          <w:r>
            <w:t>Web address</w:t>
          </w:r>
        </w:p>
      </w:docPartBody>
    </w:docPart>
    <w:docPart>
      <w:docPartPr>
        <w:name w:val="53B4A338E3E74968AD0DBEBF176B9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E9832-F9E5-4905-B4C0-6705E5ED4474}"/>
      </w:docPartPr>
      <w:docPartBody>
        <w:p w:rsidR="00770283" w:rsidRDefault="00976286">
          <w:pPr>
            <w:pStyle w:val="53B4A338E3E74968AD0DBEBF176B9E4D"/>
          </w:pPr>
          <w:r>
            <w:t>Your Name</w:t>
          </w:r>
        </w:p>
      </w:docPartBody>
    </w:docPart>
    <w:docPart>
      <w:docPartPr>
        <w:name w:val="BC61B450021D4BD1B876D49A064B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BD1B-F41E-4BAF-9EF2-6E5726CCB8F2}"/>
      </w:docPartPr>
      <w:docPartBody>
        <w:p w:rsidR="00770283" w:rsidRDefault="00976286">
          <w:pPr>
            <w:pStyle w:val="BC61B450021D4BD1B876D49A064BB0AD"/>
          </w:pPr>
          <w:r>
            <w:t>Street Address, City, ST ZIP Code</w:t>
          </w:r>
        </w:p>
      </w:docPartBody>
    </w:docPart>
    <w:docPart>
      <w:docPartPr>
        <w:name w:val="210DF5DFFABF44068C427338B515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0A9FF-30A8-4BD7-AF84-633104A29A88}"/>
      </w:docPartPr>
      <w:docPartBody>
        <w:p w:rsidR="00770283" w:rsidRDefault="00976286">
          <w:pPr>
            <w:pStyle w:val="210DF5DFFABF44068C427338B51555C3"/>
          </w:pPr>
          <w:r>
            <w:t>Telephone</w:t>
          </w:r>
        </w:p>
      </w:docPartBody>
    </w:docPart>
    <w:docPart>
      <w:docPartPr>
        <w:name w:val="63184BF04ABA4C6EBD085B2189BE5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8F189-188A-463C-9E44-FA9BA9661009}"/>
      </w:docPartPr>
      <w:docPartBody>
        <w:p w:rsidR="00770283" w:rsidRDefault="00976286">
          <w:pPr>
            <w:pStyle w:val="63184BF04ABA4C6EBD085B2189BE54E2"/>
          </w:pPr>
          <w:r>
            <w:t>Email</w:t>
          </w:r>
        </w:p>
      </w:docPartBody>
    </w:docPart>
    <w:docPart>
      <w:docPartPr>
        <w:name w:val="82E00F07C8AC42429102C6F3C09B2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C98C2-B9CA-4FD7-BFDF-423F8AD5985A}"/>
      </w:docPartPr>
      <w:docPartBody>
        <w:p w:rsidR="00770283" w:rsidRDefault="00976286">
          <w:pPr>
            <w:pStyle w:val="82E00F07C8AC42429102C6F3C09B2FDC"/>
          </w:pPr>
          <w:r>
            <w:t>Twitter handle</w:t>
          </w:r>
        </w:p>
      </w:docPartBody>
    </w:docPart>
    <w:docPart>
      <w:docPartPr>
        <w:name w:val="C4D572CB8721401186502718C9422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66B97-9E16-4026-A179-B99F5C15D090}"/>
      </w:docPartPr>
      <w:docPartBody>
        <w:p w:rsidR="00770283" w:rsidRDefault="00976286">
          <w:pPr>
            <w:pStyle w:val="C4D572CB8721401186502718C942258C"/>
          </w:pPr>
          <w:r>
            <w:t>Web address</w:t>
          </w:r>
        </w:p>
      </w:docPartBody>
    </w:docPart>
    <w:docPart>
      <w:docPartPr>
        <w:name w:val="5EA7AB42438946569B2EAC807390F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ABE9-F8AE-4C11-91D5-1B59ECA2881D}"/>
      </w:docPartPr>
      <w:docPartBody>
        <w:p w:rsidR="00770283" w:rsidRDefault="00976286">
          <w:pPr>
            <w:pStyle w:val="5EA7AB42438946569B2EAC807390FC5C"/>
          </w:pPr>
          <w:r>
            <w:t>Your Name</w:t>
          </w:r>
        </w:p>
      </w:docPartBody>
    </w:docPart>
    <w:docPart>
      <w:docPartPr>
        <w:name w:val="0DFB08AFF0644B0C86F13C6ADEE2A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EA478-3F3B-4A5A-B57C-D37E92EDE86C}"/>
      </w:docPartPr>
      <w:docPartBody>
        <w:p w:rsidR="00770283" w:rsidRDefault="00976286">
          <w:pPr>
            <w:pStyle w:val="0DFB08AFF0644B0C86F13C6ADEE2A61B"/>
          </w:pPr>
          <w:r>
            <w:t>Street Address, City, ST ZIP Code</w:t>
          </w:r>
        </w:p>
      </w:docPartBody>
    </w:docPart>
    <w:docPart>
      <w:docPartPr>
        <w:name w:val="7EF950CCEEC14596B8CE79A085D1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D8EC1-AD91-4E6D-A03E-EC23DC103DE5}"/>
      </w:docPartPr>
      <w:docPartBody>
        <w:p w:rsidR="00770283" w:rsidRDefault="00976286">
          <w:pPr>
            <w:pStyle w:val="7EF950CCEEC14596B8CE79A085D17154"/>
          </w:pPr>
          <w:r>
            <w:t>Telephone</w:t>
          </w:r>
        </w:p>
      </w:docPartBody>
    </w:docPart>
    <w:docPart>
      <w:docPartPr>
        <w:name w:val="10C50D7F8A6040C9840C161F468C8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ACE86-5B10-458D-BE54-D91464D981E9}"/>
      </w:docPartPr>
      <w:docPartBody>
        <w:p w:rsidR="00770283" w:rsidRDefault="00976286">
          <w:pPr>
            <w:pStyle w:val="10C50D7F8A6040C9840C161F468C8D15"/>
          </w:pPr>
          <w:r>
            <w:t>Email</w:t>
          </w:r>
        </w:p>
      </w:docPartBody>
    </w:docPart>
    <w:docPart>
      <w:docPartPr>
        <w:name w:val="AC14A88759304159A68238F42FCCC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ADEDA-55A2-43E5-BE20-5EE361CC5F65}"/>
      </w:docPartPr>
      <w:docPartBody>
        <w:p w:rsidR="00770283" w:rsidRDefault="00976286">
          <w:pPr>
            <w:pStyle w:val="AC14A88759304159A68238F42FCCC0F4"/>
          </w:pPr>
          <w:r>
            <w:t>Twitter handle</w:t>
          </w:r>
        </w:p>
      </w:docPartBody>
    </w:docPart>
    <w:docPart>
      <w:docPartPr>
        <w:name w:val="E2ED5CF1E87949CFBDC92C2F18D50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BA6A8-6A48-4EB9-B924-CAFF873C457F}"/>
      </w:docPartPr>
      <w:docPartBody>
        <w:p w:rsidR="00770283" w:rsidRDefault="00976286">
          <w:pPr>
            <w:pStyle w:val="E2ED5CF1E87949CFBDC92C2F18D5030A"/>
          </w:pPr>
          <w:r>
            <w:t>Web address</w:t>
          </w:r>
        </w:p>
      </w:docPartBody>
    </w:docPart>
    <w:docPart>
      <w:docPartPr>
        <w:name w:val="A4FFEB0CB1484949AC29F534EA516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D0383-0EB0-45BC-9D68-2B083B117A50}"/>
      </w:docPartPr>
      <w:docPartBody>
        <w:p w:rsidR="00770283" w:rsidRDefault="00976286">
          <w:pPr>
            <w:pStyle w:val="A4FFEB0CB1484949AC29F534EA516DFB"/>
          </w:pPr>
          <w:r>
            <w:t>Your Name</w:t>
          </w:r>
        </w:p>
      </w:docPartBody>
    </w:docPart>
    <w:docPart>
      <w:docPartPr>
        <w:name w:val="7D54CCB3AD314B9BACF09F8BBFCC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77E7A-E304-44B8-BEB0-4291738110EB}"/>
      </w:docPartPr>
      <w:docPartBody>
        <w:p w:rsidR="00770283" w:rsidRDefault="00976286">
          <w:pPr>
            <w:pStyle w:val="7D54CCB3AD314B9BACF09F8BBFCC3275"/>
          </w:pPr>
          <w:r>
            <w:t>Street Address, City, ST ZIP Code</w:t>
          </w:r>
        </w:p>
      </w:docPartBody>
    </w:docPart>
    <w:docPart>
      <w:docPartPr>
        <w:name w:val="6EA41D109136479598C8918158B92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79233-21DF-44C7-9DE2-D1A9D5A6BFA0}"/>
      </w:docPartPr>
      <w:docPartBody>
        <w:p w:rsidR="00770283" w:rsidRDefault="00976286">
          <w:pPr>
            <w:pStyle w:val="6EA41D109136479598C8918158B92D42"/>
          </w:pPr>
          <w:r>
            <w:t>Telephone</w:t>
          </w:r>
        </w:p>
      </w:docPartBody>
    </w:docPart>
    <w:docPart>
      <w:docPartPr>
        <w:name w:val="E1C2058449F54EE199227F7F1230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AD4D1-1659-440B-9B9C-A5BADB9398D6}"/>
      </w:docPartPr>
      <w:docPartBody>
        <w:p w:rsidR="00770283" w:rsidRDefault="00976286">
          <w:pPr>
            <w:pStyle w:val="E1C2058449F54EE199227F7F123029A8"/>
          </w:pPr>
          <w:r>
            <w:t>Email</w:t>
          </w:r>
        </w:p>
      </w:docPartBody>
    </w:docPart>
    <w:docPart>
      <w:docPartPr>
        <w:name w:val="EE658CE281284FE5A1A70291F8BE6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2B5FE-C350-46AC-8317-66D83648A3C6}"/>
      </w:docPartPr>
      <w:docPartBody>
        <w:p w:rsidR="00770283" w:rsidRDefault="00976286">
          <w:pPr>
            <w:pStyle w:val="EE658CE281284FE5A1A70291F8BE6229"/>
          </w:pPr>
          <w:r>
            <w:t>Twitter handle</w:t>
          </w:r>
        </w:p>
      </w:docPartBody>
    </w:docPart>
    <w:docPart>
      <w:docPartPr>
        <w:name w:val="0B27D6037F9B4827AF5FE79A94900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6864B-84E9-42FA-B0EC-5632D6706A7F}"/>
      </w:docPartPr>
      <w:docPartBody>
        <w:p w:rsidR="00770283" w:rsidRDefault="00976286">
          <w:pPr>
            <w:pStyle w:val="0B27D6037F9B4827AF5FE79A949004A1"/>
          </w:pPr>
          <w:r>
            <w:t>Web address</w:t>
          </w:r>
        </w:p>
      </w:docPartBody>
    </w:docPart>
    <w:docPart>
      <w:docPartPr>
        <w:name w:val="1B18F27F90C0426B992B8E6E151A5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47D16-4B63-4B5B-AD86-F3A6369A69B1}"/>
      </w:docPartPr>
      <w:docPartBody>
        <w:p w:rsidR="00770283" w:rsidRDefault="00976286">
          <w:pPr>
            <w:pStyle w:val="1B18F27F90C0426B992B8E6E151A595F"/>
          </w:pPr>
          <w:r>
            <w:t>Your Name</w:t>
          </w:r>
        </w:p>
      </w:docPartBody>
    </w:docPart>
    <w:docPart>
      <w:docPartPr>
        <w:name w:val="DD1926EBE83F41C3BBCF075C70A55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AC8A6-EA06-41AD-9C16-58BCEBE67E89}"/>
      </w:docPartPr>
      <w:docPartBody>
        <w:p w:rsidR="00770283" w:rsidRDefault="00976286">
          <w:pPr>
            <w:pStyle w:val="DD1926EBE83F41C3BBCF075C70A558B4"/>
          </w:pPr>
          <w:r>
            <w:t>Street Address, City, ST ZIP Code</w:t>
          </w:r>
        </w:p>
      </w:docPartBody>
    </w:docPart>
    <w:docPart>
      <w:docPartPr>
        <w:name w:val="9DB8AB0E1F9E432FAC723C659BF1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F0C7E-C95C-4FDF-B3B9-401511562EB2}"/>
      </w:docPartPr>
      <w:docPartBody>
        <w:p w:rsidR="00770283" w:rsidRDefault="00976286">
          <w:pPr>
            <w:pStyle w:val="9DB8AB0E1F9E432FAC723C659BF1B3A4"/>
          </w:pPr>
          <w:r>
            <w:t>Telephone</w:t>
          </w:r>
        </w:p>
      </w:docPartBody>
    </w:docPart>
    <w:docPart>
      <w:docPartPr>
        <w:name w:val="1029EC00146D423FB172D8A495413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2C278-9FC0-4E56-9151-520684FA58B4}"/>
      </w:docPartPr>
      <w:docPartBody>
        <w:p w:rsidR="00770283" w:rsidRDefault="00976286">
          <w:pPr>
            <w:pStyle w:val="1029EC00146D423FB172D8A4954133C5"/>
          </w:pPr>
          <w:r>
            <w:t>Email</w:t>
          </w:r>
        </w:p>
      </w:docPartBody>
    </w:docPart>
    <w:docPart>
      <w:docPartPr>
        <w:name w:val="194D2E95CB094775B24DDDBFB6CAA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F9DE5-6676-4CE0-86ED-98CB2296916F}"/>
      </w:docPartPr>
      <w:docPartBody>
        <w:p w:rsidR="00770283" w:rsidRDefault="00976286">
          <w:pPr>
            <w:pStyle w:val="194D2E95CB094775B24DDDBFB6CAA1BA"/>
          </w:pPr>
          <w:r>
            <w:t>Twitter handle</w:t>
          </w:r>
        </w:p>
      </w:docPartBody>
    </w:docPart>
    <w:docPart>
      <w:docPartPr>
        <w:name w:val="D50F0AC5617A46D0A0FE6B9FDCDC9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2EF30-2F3C-45A4-8FFA-D06C0F91ED43}"/>
      </w:docPartPr>
      <w:docPartBody>
        <w:p w:rsidR="00770283" w:rsidRDefault="00976286">
          <w:pPr>
            <w:pStyle w:val="D50F0AC5617A46D0A0FE6B9FDCDC9C11"/>
          </w:pPr>
          <w:r>
            <w:t>Web address</w:t>
          </w:r>
        </w:p>
      </w:docPartBody>
    </w:docPart>
    <w:docPart>
      <w:docPartPr>
        <w:name w:val="BC46FEDA6DD845EAB8DE0153794D8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AAAD6-B007-4965-8A2E-05C612771DDA}"/>
      </w:docPartPr>
      <w:docPartBody>
        <w:p w:rsidR="00770283" w:rsidRDefault="00976286">
          <w:pPr>
            <w:pStyle w:val="BC46FEDA6DD845EAB8DE0153794D8549"/>
          </w:pPr>
          <w:r>
            <w:t>Your Name</w:t>
          </w:r>
        </w:p>
      </w:docPartBody>
    </w:docPart>
    <w:docPart>
      <w:docPartPr>
        <w:name w:val="D998016B8EE645B489B8A0577701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F1110-42FB-44D6-A6D5-2326A2E7B191}"/>
      </w:docPartPr>
      <w:docPartBody>
        <w:p w:rsidR="00770283" w:rsidRDefault="00976286">
          <w:pPr>
            <w:pStyle w:val="D998016B8EE645B489B8A05777011789"/>
          </w:pPr>
          <w:r>
            <w:t>Street Address, City, ST ZIP Code</w:t>
          </w:r>
        </w:p>
      </w:docPartBody>
    </w:docPart>
    <w:docPart>
      <w:docPartPr>
        <w:name w:val="3409ABE233EC4BBEBE61F2701F70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EC8BC-3330-4642-9FCB-B93F04FEC769}"/>
      </w:docPartPr>
      <w:docPartBody>
        <w:p w:rsidR="00770283" w:rsidRDefault="00976286">
          <w:pPr>
            <w:pStyle w:val="3409ABE233EC4BBEBE61F2701F70625B"/>
          </w:pPr>
          <w:r>
            <w:t>Telephone</w:t>
          </w:r>
        </w:p>
      </w:docPartBody>
    </w:docPart>
    <w:docPart>
      <w:docPartPr>
        <w:name w:val="73C322A74F714D2C96E3663C85DD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7980C-E1ED-4B4F-B39A-C30AD6610392}"/>
      </w:docPartPr>
      <w:docPartBody>
        <w:p w:rsidR="00770283" w:rsidRDefault="00976286">
          <w:pPr>
            <w:pStyle w:val="73C322A74F714D2C96E3663C85DDB2D5"/>
          </w:pPr>
          <w:r>
            <w:t>Email</w:t>
          </w:r>
        </w:p>
      </w:docPartBody>
    </w:docPart>
    <w:docPart>
      <w:docPartPr>
        <w:name w:val="734B2B4146FB459692F34DECEFCB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AA60-5710-4FE0-A981-8DDE57B45CB8}"/>
      </w:docPartPr>
      <w:docPartBody>
        <w:p w:rsidR="00770283" w:rsidRDefault="00976286">
          <w:pPr>
            <w:pStyle w:val="734B2B4146FB459692F34DECEFCB0092"/>
          </w:pPr>
          <w:r>
            <w:t>Twitter handle</w:t>
          </w:r>
        </w:p>
      </w:docPartBody>
    </w:docPart>
    <w:docPart>
      <w:docPartPr>
        <w:name w:val="AE1C19EB35474092B8081FADCADAB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DC85-C62E-4B86-BEE4-546C994CF6E4}"/>
      </w:docPartPr>
      <w:docPartBody>
        <w:p w:rsidR="00770283" w:rsidRDefault="00976286">
          <w:pPr>
            <w:pStyle w:val="AE1C19EB35474092B8081FADCADAB4CD"/>
          </w:pPr>
          <w:r>
            <w:t>Web address</w:t>
          </w:r>
        </w:p>
      </w:docPartBody>
    </w:docPart>
    <w:docPart>
      <w:docPartPr>
        <w:name w:val="134DD301AF4C4A1F81DD05B927FB6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7636-800B-44FD-B4CD-C65BD57E59FB}"/>
      </w:docPartPr>
      <w:docPartBody>
        <w:p w:rsidR="00770283" w:rsidRDefault="00976286">
          <w:pPr>
            <w:pStyle w:val="134DD301AF4C4A1F81DD05B927FB618F"/>
          </w:pPr>
          <w:r>
            <w:t>Your Name</w:t>
          </w:r>
        </w:p>
      </w:docPartBody>
    </w:docPart>
    <w:docPart>
      <w:docPartPr>
        <w:name w:val="7982D42C7776440E8548D0E38AB4D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4EB97-13CD-4495-B26C-FF02CF8BB780}"/>
      </w:docPartPr>
      <w:docPartBody>
        <w:p w:rsidR="00770283" w:rsidRDefault="00976286">
          <w:pPr>
            <w:pStyle w:val="7982D42C7776440E8548D0E38AB4D720"/>
          </w:pPr>
          <w:r>
            <w:t>Street Address, City, ST ZIP Code</w:t>
          </w:r>
        </w:p>
      </w:docPartBody>
    </w:docPart>
    <w:docPart>
      <w:docPartPr>
        <w:name w:val="F276592BAFCC446CB67A44CE63B0C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BC68E-A244-49AE-AC9E-820C8D8BE05C}"/>
      </w:docPartPr>
      <w:docPartBody>
        <w:p w:rsidR="00770283" w:rsidRDefault="00976286">
          <w:pPr>
            <w:pStyle w:val="F276592BAFCC446CB67A44CE63B0C225"/>
          </w:pPr>
          <w:r>
            <w:t>Telephone</w:t>
          </w:r>
        </w:p>
      </w:docPartBody>
    </w:docPart>
    <w:docPart>
      <w:docPartPr>
        <w:name w:val="273CCA69142F43B6911AB1E80B39D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AEB72-6778-4F01-B617-6C1B5D28D0D5}"/>
      </w:docPartPr>
      <w:docPartBody>
        <w:p w:rsidR="00770283" w:rsidRDefault="00976286">
          <w:pPr>
            <w:pStyle w:val="273CCA69142F43B6911AB1E80B39DE45"/>
          </w:pPr>
          <w:r>
            <w:t>Email</w:t>
          </w:r>
        </w:p>
      </w:docPartBody>
    </w:docPart>
    <w:docPart>
      <w:docPartPr>
        <w:name w:val="001114609FBA46219D2FD4CE4BE1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4440-FB90-4FAC-BC53-A1BA4DF41EDA}"/>
      </w:docPartPr>
      <w:docPartBody>
        <w:p w:rsidR="00770283" w:rsidRDefault="00976286">
          <w:pPr>
            <w:pStyle w:val="001114609FBA46219D2FD4CE4BE1AF13"/>
          </w:pPr>
          <w:r>
            <w:t>Twitter handle</w:t>
          </w:r>
        </w:p>
      </w:docPartBody>
    </w:docPart>
    <w:docPart>
      <w:docPartPr>
        <w:name w:val="D8BFDD80E8A9410BB093EB2B72338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ED70D-6041-4CF1-8B28-1C9054F72566}"/>
      </w:docPartPr>
      <w:docPartBody>
        <w:p w:rsidR="00770283" w:rsidRDefault="00976286">
          <w:pPr>
            <w:pStyle w:val="D8BFDD80E8A9410BB093EB2B7233821D"/>
          </w:pPr>
          <w:r>
            <w:t>Web address</w:t>
          </w:r>
        </w:p>
      </w:docPartBody>
    </w:docPart>
    <w:docPart>
      <w:docPartPr>
        <w:name w:val="834598B0B96F4E338A9FD6C5A0C4F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30FA9-FBB4-46FF-9E76-3B4267DA84B2}"/>
      </w:docPartPr>
      <w:docPartBody>
        <w:p w:rsidR="00770283" w:rsidRDefault="00976286">
          <w:pPr>
            <w:pStyle w:val="834598B0B96F4E338A9FD6C5A0C4F096"/>
          </w:pPr>
          <w:r>
            <w:t>Your Name</w:t>
          </w:r>
        </w:p>
      </w:docPartBody>
    </w:docPart>
    <w:docPart>
      <w:docPartPr>
        <w:name w:val="CE365C7D14D5485CBDC80105014E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A113-3CDF-4DEB-851F-784C4202CD35}"/>
      </w:docPartPr>
      <w:docPartBody>
        <w:p w:rsidR="00770283" w:rsidRDefault="00976286">
          <w:pPr>
            <w:pStyle w:val="CE365C7D14D5485CBDC80105014EF571"/>
          </w:pPr>
          <w:r>
            <w:t>Street Address, City, ST ZIP Code</w:t>
          </w:r>
        </w:p>
      </w:docPartBody>
    </w:docPart>
    <w:docPart>
      <w:docPartPr>
        <w:name w:val="D1A5F85EA74642F98A4ABA257653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9A71-A015-4E3C-BC38-D365D33160E0}"/>
      </w:docPartPr>
      <w:docPartBody>
        <w:p w:rsidR="00770283" w:rsidRDefault="00976286">
          <w:pPr>
            <w:pStyle w:val="D1A5F85EA74642F98A4ABA257653B7B0"/>
          </w:pPr>
          <w:r>
            <w:t>Telephone</w:t>
          </w:r>
        </w:p>
      </w:docPartBody>
    </w:docPart>
    <w:docPart>
      <w:docPartPr>
        <w:name w:val="9DC05C7B848A46FA8898C991CD213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F24A-A9E0-49B1-BA10-F7F0B24361E7}"/>
      </w:docPartPr>
      <w:docPartBody>
        <w:p w:rsidR="00770283" w:rsidRDefault="00976286">
          <w:pPr>
            <w:pStyle w:val="9DC05C7B848A46FA8898C991CD21305E"/>
          </w:pPr>
          <w:r>
            <w:t>Email</w:t>
          </w:r>
        </w:p>
      </w:docPartBody>
    </w:docPart>
    <w:docPart>
      <w:docPartPr>
        <w:name w:val="B7E5E0782218420F8729E36C9F5E8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AD07D-4C1C-478F-93B1-0A3F5FAFC9BB}"/>
      </w:docPartPr>
      <w:docPartBody>
        <w:p w:rsidR="00770283" w:rsidRDefault="00976286">
          <w:pPr>
            <w:pStyle w:val="B7E5E0782218420F8729E36C9F5E86B4"/>
          </w:pPr>
          <w:r>
            <w:t>Twitter handle</w:t>
          </w:r>
        </w:p>
      </w:docPartBody>
    </w:docPart>
    <w:docPart>
      <w:docPartPr>
        <w:name w:val="565BE197385A4BD7AAB16E987DE7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487EF-DEDE-400D-B93B-49FD881CF469}"/>
      </w:docPartPr>
      <w:docPartBody>
        <w:p w:rsidR="00770283" w:rsidRDefault="00976286">
          <w:pPr>
            <w:pStyle w:val="565BE197385A4BD7AAB16E987DE7EFA3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21"/>
    <w:rsid w:val="00461921"/>
    <w:rsid w:val="005D7B7E"/>
    <w:rsid w:val="00770283"/>
    <w:rsid w:val="008F2201"/>
    <w:rsid w:val="00976286"/>
    <w:rsid w:val="00E6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9BA9C9644846C9ADD8D703FFEB4272">
    <w:name w:val="579BA9C9644846C9ADD8D703FFEB4272"/>
  </w:style>
  <w:style w:type="paragraph" w:customStyle="1" w:styleId="B3E05D33A21C44A381A34847AE5872DF">
    <w:name w:val="B3E05D33A21C44A381A34847AE5872DF"/>
  </w:style>
  <w:style w:type="paragraph" w:customStyle="1" w:styleId="8CD48DDF5B7D460ABBCE6C6A0E1CAED1">
    <w:name w:val="8CD48DDF5B7D460ABBCE6C6A0E1CAED1"/>
  </w:style>
  <w:style w:type="paragraph" w:customStyle="1" w:styleId="51E7259801A441D5B6E1D39D8D4E2711">
    <w:name w:val="51E7259801A441D5B6E1D39D8D4E2711"/>
  </w:style>
  <w:style w:type="paragraph" w:customStyle="1" w:styleId="7D5B3CB150E44D8F84FAE3DFCFFE85E1">
    <w:name w:val="7D5B3CB150E44D8F84FAE3DFCFFE85E1"/>
  </w:style>
  <w:style w:type="paragraph" w:customStyle="1" w:styleId="F82B0D27A2FF4971B2FFC75EB1A5901F">
    <w:name w:val="F82B0D27A2FF4971B2FFC75EB1A5901F"/>
  </w:style>
  <w:style w:type="paragraph" w:customStyle="1" w:styleId="6105971AD0E24AA9B1176DFA4EA5130D">
    <w:name w:val="6105971AD0E24AA9B1176DFA4EA5130D"/>
  </w:style>
  <w:style w:type="paragraph" w:customStyle="1" w:styleId="8E21D91841974B2BA5273FC624B2B269">
    <w:name w:val="8E21D91841974B2BA5273FC624B2B269"/>
  </w:style>
  <w:style w:type="paragraph" w:customStyle="1" w:styleId="094B852D157E43A5ACB2D4147C5E1F7C">
    <w:name w:val="094B852D157E43A5ACB2D4147C5E1F7C"/>
  </w:style>
  <w:style w:type="paragraph" w:customStyle="1" w:styleId="E45943B8FDBF4153AFE0B58A5B33419B">
    <w:name w:val="E45943B8FDBF4153AFE0B58A5B33419B"/>
  </w:style>
  <w:style w:type="paragraph" w:customStyle="1" w:styleId="733ACA74CEB64338B61F551C2C406F7E">
    <w:name w:val="733ACA74CEB64338B61F551C2C406F7E"/>
  </w:style>
  <w:style w:type="paragraph" w:customStyle="1" w:styleId="A749F5A2391F462FAEE779C6DDC5AB91">
    <w:name w:val="A749F5A2391F462FAEE779C6DDC5AB91"/>
  </w:style>
  <w:style w:type="paragraph" w:customStyle="1" w:styleId="1D838CC93E9445DF898BF8967A370277">
    <w:name w:val="1D838CC93E9445DF898BF8967A370277"/>
  </w:style>
  <w:style w:type="paragraph" w:customStyle="1" w:styleId="55A557D8DB104CD0A7F58C5F8A004E71">
    <w:name w:val="55A557D8DB104CD0A7F58C5F8A004E71"/>
  </w:style>
  <w:style w:type="paragraph" w:customStyle="1" w:styleId="AE8CEBD736574A2491E95448DA8605A5">
    <w:name w:val="AE8CEBD736574A2491E95448DA8605A5"/>
  </w:style>
  <w:style w:type="paragraph" w:customStyle="1" w:styleId="667EA8EB6AE846AC98E033A4DCDF1E76">
    <w:name w:val="667EA8EB6AE846AC98E033A4DCDF1E76"/>
  </w:style>
  <w:style w:type="paragraph" w:customStyle="1" w:styleId="E95D041C10AE4662AF944E81307DD976">
    <w:name w:val="E95D041C10AE4662AF944E81307DD976"/>
  </w:style>
  <w:style w:type="paragraph" w:customStyle="1" w:styleId="3D9D5D7EBC9A47CB991DD7DC822D0752">
    <w:name w:val="3D9D5D7EBC9A47CB991DD7DC822D0752"/>
  </w:style>
  <w:style w:type="paragraph" w:customStyle="1" w:styleId="53B4A338E3E74968AD0DBEBF176B9E4D">
    <w:name w:val="53B4A338E3E74968AD0DBEBF176B9E4D"/>
  </w:style>
  <w:style w:type="paragraph" w:customStyle="1" w:styleId="BC61B450021D4BD1B876D49A064BB0AD">
    <w:name w:val="BC61B450021D4BD1B876D49A064BB0AD"/>
  </w:style>
  <w:style w:type="paragraph" w:customStyle="1" w:styleId="210DF5DFFABF44068C427338B51555C3">
    <w:name w:val="210DF5DFFABF44068C427338B51555C3"/>
  </w:style>
  <w:style w:type="paragraph" w:customStyle="1" w:styleId="63184BF04ABA4C6EBD085B2189BE54E2">
    <w:name w:val="63184BF04ABA4C6EBD085B2189BE54E2"/>
  </w:style>
  <w:style w:type="paragraph" w:customStyle="1" w:styleId="82E00F07C8AC42429102C6F3C09B2FDC">
    <w:name w:val="82E00F07C8AC42429102C6F3C09B2FDC"/>
  </w:style>
  <w:style w:type="paragraph" w:customStyle="1" w:styleId="C4D572CB8721401186502718C942258C">
    <w:name w:val="C4D572CB8721401186502718C942258C"/>
  </w:style>
  <w:style w:type="paragraph" w:customStyle="1" w:styleId="5EA7AB42438946569B2EAC807390FC5C">
    <w:name w:val="5EA7AB42438946569B2EAC807390FC5C"/>
  </w:style>
  <w:style w:type="paragraph" w:customStyle="1" w:styleId="0DFB08AFF0644B0C86F13C6ADEE2A61B">
    <w:name w:val="0DFB08AFF0644B0C86F13C6ADEE2A61B"/>
  </w:style>
  <w:style w:type="paragraph" w:customStyle="1" w:styleId="7EF950CCEEC14596B8CE79A085D17154">
    <w:name w:val="7EF950CCEEC14596B8CE79A085D17154"/>
  </w:style>
  <w:style w:type="paragraph" w:customStyle="1" w:styleId="10C50D7F8A6040C9840C161F468C8D15">
    <w:name w:val="10C50D7F8A6040C9840C161F468C8D15"/>
  </w:style>
  <w:style w:type="paragraph" w:customStyle="1" w:styleId="AC14A88759304159A68238F42FCCC0F4">
    <w:name w:val="AC14A88759304159A68238F42FCCC0F4"/>
  </w:style>
  <w:style w:type="paragraph" w:customStyle="1" w:styleId="E2ED5CF1E87949CFBDC92C2F18D5030A">
    <w:name w:val="E2ED5CF1E87949CFBDC92C2F18D5030A"/>
  </w:style>
  <w:style w:type="paragraph" w:customStyle="1" w:styleId="A4FFEB0CB1484949AC29F534EA516DFB">
    <w:name w:val="A4FFEB0CB1484949AC29F534EA516DFB"/>
  </w:style>
  <w:style w:type="paragraph" w:customStyle="1" w:styleId="7D54CCB3AD314B9BACF09F8BBFCC3275">
    <w:name w:val="7D54CCB3AD314B9BACF09F8BBFCC3275"/>
  </w:style>
  <w:style w:type="paragraph" w:customStyle="1" w:styleId="6EA41D109136479598C8918158B92D42">
    <w:name w:val="6EA41D109136479598C8918158B92D42"/>
  </w:style>
  <w:style w:type="paragraph" w:customStyle="1" w:styleId="E1C2058449F54EE199227F7F123029A8">
    <w:name w:val="E1C2058449F54EE199227F7F123029A8"/>
  </w:style>
  <w:style w:type="paragraph" w:customStyle="1" w:styleId="EE658CE281284FE5A1A70291F8BE6229">
    <w:name w:val="EE658CE281284FE5A1A70291F8BE6229"/>
  </w:style>
  <w:style w:type="paragraph" w:customStyle="1" w:styleId="0B27D6037F9B4827AF5FE79A949004A1">
    <w:name w:val="0B27D6037F9B4827AF5FE79A949004A1"/>
  </w:style>
  <w:style w:type="paragraph" w:customStyle="1" w:styleId="1B18F27F90C0426B992B8E6E151A595F">
    <w:name w:val="1B18F27F90C0426B992B8E6E151A595F"/>
  </w:style>
  <w:style w:type="paragraph" w:customStyle="1" w:styleId="DD1926EBE83F41C3BBCF075C70A558B4">
    <w:name w:val="DD1926EBE83F41C3BBCF075C70A558B4"/>
  </w:style>
  <w:style w:type="paragraph" w:customStyle="1" w:styleId="9DB8AB0E1F9E432FAC723C659BF1B3A4">
    <w:name w:val="9DB8AB0E1F9E432FAC723C659BF1B3A4"/>
  </w:style>
  <w:style w:type="paragraph" w:customStyle="1" w:styleId="1029EC00146D423FB172D8A4954133C5">
    <w:name w:val="1029EC00146D423FB172D8A4954133C5"/>
  </w:style>
  <w:style w:type="paragraph" w:customStyle="1" w:styleId="194D2E95CB094775B24DDDBFB6CAA1BA">
    <w:name w:val="194D2E95CB094775B24DDDBFB6CAA1BA"/>
  </w:style>
  <w:style w:type="paragraph" w:customStyle="1" w:styleId="D50F0AC5617A46D0A0FE6B9FDCDC9C11">
    <w:name w:val="D50F0AC5617A46D0A0FE6B9FDCDC9C11"/>
  </w:style>
  <w:style w:type="paragraph" w:customStyle="1" w:styleId="BC46FEDA6DD845EAB8DE0153794D8549">
    <w:name w:val="BC46FEDA6DD845EAB8DE0153794D8549"/>
  </w:style>
  <w:style w:type="paragraph" w:customStyle="1" w:styleId="D998016B8EE645B489B8A05777011789">
    <w:name w:val="D998016B8EE645B489B8A05777011789"/>
  </w:style>
  <w:style w:type="paragraph" w:customStyle="1" w:styleId="3409ABE233EC4BBEBE61F2701F70625B">
    <w:name w:val="3409ABE233EC4BBEBE61F2701F70625B"/>
  </w:style>
  <w:style w:type="paragraph" w:customStyle="1" w:styleId="73C322A74F714D2C96E3663C85DDB2D5">
    <w:name w:val="73C322A74F714D2C96E3663C85DDB2D5"/>
  </w:style>
  <w:style w:type="paragraph" w:customStyle="1" w:styleId="734B2B4146FB459692F34DECEFCB0092">
    <w:name w:val="734B2B4146FB459692F34DECEFCB0092"/>
  </w:style>
  <w:style w:type="paragraph" w:customStyle="1" w:styleId="AE1C19EB35474092B8081FADCADAB4CD">
    <w:name w:val="AE1C19EB35474092B8081FADCADAB4CD"/>
  </w:style>
  <w:style w:type="paragraph" w:customStyle="1" w:styleId="134DD301AF4C4A1F81DD05B927FB618F">
    <w:name w:val="134DD301AF4C4A1F81DD05B927FB618F"/>
  </w:style>
  <w:style w:type="paragraph" w:customStyle="1" w:styleId="7982D42C7776440E8548D0E38AB4D720">
    <w:name w:val="7982D42C7776440E8548D0E38AB4D720"/>
  </w:style>
  <w:style w:type="paragraph" w:customStyle="1" w:styleId="F276592BAFCC446CB67A44CE63B0C225">
    <w:name w:val="F276592BAFCC446CB67A44CE63B0C225"/>
  </w:style>
  <w:style w:type="paragraph" w:customStyle="1" w:styleId="273CCA69142F43B6911AB1E80B39DE45">
    <w:name w:val="273CCA69142F43B6911AB1E80B39DE45"/>
  </w:style>
  <w:style w:type="paragraph" w:customStyle="1" w:styleId="001114609FBA46219D2FD4CE4BE1AF13">
    <w:name w:val="001114609FBA46219D2FD4CE4BE1AF13"/>
  </w:style>
  <w:style w:type="paragraph" w:customStyle="1" w:styleId="D8BFDD80E8A9410BB093EB2B7233821D">
    <w:name w:val="D8BFDD80E8A9410BB093EB2B7233821D"/>
  </w:style>
  <w:style w:type="paragraph" w:customStyle="1" w:styleId="834598B0B96F4E338A9FD6C5A0C4F096">
    <w:name w:val="834598B0B96F4E338A9FD6C5A0C4F096"/>
  </w:style>
  <w:style w:type="paragraph" w:customStyle="1" w:styleId="CE365C7D14D5485CBDC80105014EF571">
    <w:name w:val="CE365C7D14D5485CBDC80105014EF571"/>
  </w:style>
  <w:style w:type="paragraph" w:customStyle="1" w:styleId="D1A5F85EA74642F98A4ABA257653B7B0">
    <w:name w:val="D1A5F85EA74642F98A4ABA257653B7B0"/>
  </w:style>
  <w:style w:type="paragraph" w:customStyle="1" w:styleId="9DC05C7B848A46FA8898C991CD21305E">
    <w:name w:val="9DC05C7B848A46FA8898C991CD21305E"/>
  </w:style>
  <w:style w:type="paragraph" w:customStyle="1" w:styleId="B7E5E0782218420F8729E36C9F5E86B4">
    <w:name w:val="B7E5E0782218420F8729E36C9F5E86B4"/>
  </w:style>
  <w:style w:type="paragraph" w:customStyle="1" w:styleId="565BE197385A4BD7AAB16E987DE7EFA3">
    <w:name w:val="565BE197385A4BD7AAB16E987DE7EFA3"/>
  </w:style>
  <w:style w:type="paragraph" w:customStyle="1" w:styleId="06D4F5F1C1954698AAFB6A0E2EBF019E">
    <w:name w:val="06D4F5F1C1954698AAFB6A0E2EBF019E"/>
    <w:rsid w:val="00461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F0000"/>
      </a:accent1>
      <a:accent2>
        <a:srgbClr val="BF0000"/>
      </a:accent2>
      <a:accent3>
        <a:srgbClr val="000000"/>
      </a:accent3>
      <a:accent4>
        <a:srgbClr val="FFFFFF"/>
      </a:accent4>
      <a:accent5>
        <a:srgbClr val="044F44"/>
      </a:accent5>
      <a:accent6>
        <a:srgbClr val="2C3644"/>
      </a:accent6>
      <a:hlink>
        <a:srgbClr val="0070C0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123 Main, Salem, Or 97303</CompanyAddress>
  <CompanyPhone>555-555-55555</CompanyPhone>
  <CompanyFax>Dcherepanov18@wou.edu</CompanyFax>
  <CompanyEmail>CEO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Dietrich</dc:creator>
  <cp:keywords>Dennis Cherepanov</cp:keywords>
  <cp:lastModifiedBy>Madison Klienstuber</cp:lastModifiedBy>
  <cp:revision>2</cp:revision>
  <cp:lastPrinted>2012-08-29T19:15:00Z</cp:lastPrinted>
  <dcterms:created xsi:type="dcterms:W3CDTF">2020-01-10T21:05:00Z</dcterms:created>
  <dcterms:modified xsi:type="dcterms:W3CDTF">2020-01-10T21:05:00Z</dcterms:modified>
  <cp:contentStatus>CS460-F19-dcherepanov18.git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