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4DF23F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5D89A15E" w14:textId="053AEEDE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DB77A5C" wp14:editId="32CF9AA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70CCB9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2804D9">
              <w:rPr>
                <w:noProof/>
              </w:rPr>
              <w:t>J</w:t>
            </w:r>
          </w:p>
          <w:p w14:paraId="0400742F" w14:textId="77777777" w:rsidR="00A50939" w:rsidRPr="00906BEE" w:rsidRDefault="00B201BA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9785121308C4DEEB76FBD9A09CFAF7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66CB9E05" w14:textId="57AC1EA8" w:rsidR="002C2CDD" w:rsidRPr="00906BEE" w:rsidRDefault="0078338F" w:rsidP="0078338F">
            <w:r>
              <w:t>To gain experience as a full stack developer in a professional environment</w:t>
            </w:r>
          </w:p>
          <w:p w14:paraId="2C7A1802" w14:textId="77777777" w:rsidR="002C2CDD" w:rsidRPr="00906BEE" w:rsidRDefault="00B201B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5BDC88E46354DC8AC0C01E21AAEA3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FAC0063" w14:textId="77777777" w:rsidR="00741125" w:rsidRDefault="0078338F" w:rsidP="0078338F">
            <w:pPr>
              <w:pStyle w:val="ListParagraph"/>
              <w:numPr>
                <w:ilvl w:val="0"/>
                <w:numId w:val="12"/>
              </w:numPr>
            </w:pPr>
            <w:r>
              <w:t>Python</w:t>
            </w:r>
          </w:p>
          <w:p w14:paraId="1D0C120E" w14:textId="77777777" w:rsidR="0078338F" w:rsidRDefault="0078338F" w:rsidP="0078338F">
            <w:pPr>
              <w:pStyle w:val="ListParagraph"/>
              <w:numPr>
                <w:ilvl w:val="0"/>
                <w:numId w:val="12"/>
              </w:numPr>
            </w:pPr>
            <w:r>
              <w:t>C/C++</w:t>
            </w:r>
          </w:p>
          <w:p w14:paraId="3CC3DD5F" w14:textId="77777777" w:rsidR="0078338F" w:rsidRDefault="0078338F" w:rsidP="0078338F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36C8F746" w14:textId="012B2E5D" w:rsidR="0078338F" w:rsidRDefault="0078338F" w:rsidP="0078338F">
            <w:pPr>
              <w:pStyle w:val="ListParagraph"/>
              <w:numPr>
                <w:ilvl w:val="0"/>
                <w:numId w:val="12"/>
              </w:numPr>
            </w:pPr>
            <w:r>
              <w:t>CSS/HTML/JS</w:t>
            </w:r>
          </w:p>
          <w:p w14:paraId="3CE97913" w14:textId="4DF4C819" w:rsidR="0078338F" w:rsidRDefault="0078338F" w:rsidP="0078338F">
            <w:pPr>
              <w:pStyle w:val="ListParagraph"/>
              <w:numPr>
                <w:ilvl w:val="0"/>
                <w:numId w:val="12"/>
              </w:numPr>
            </w:pPr>
            <w:r>
              <w:t>MVC 5 w/ ASP.NET</w:t>
            </w:r>
          </w:p>
          <w:p w14:paraId="62F7D7AC" w14:textId="0553E27D" w:rsidR="0078338F" w:rsidRPr="00906BEE" w:rsidRDefault="0078338F" w:rsidP="0078338F">
            <w:pPr>
              <w:pStyle w:val="ListParagraph"/>
              <w:numPr>
                <w:ilvl w:val="0"/>
                <w:numId w:val="12"/>
              </w:numPr>
            </w:pPr>
            <w:r>
              <w:t>Git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8FC09C6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919BE3F" w14:textId="722B7319" w:rsidR="00C612DA" w:rsidRPr="00906BEE" w:rsidRDefault="00B201BA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151B24AF81CA4A248FFB2E05C4557A3C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717F19">
                        <w:t>Jon</w:t>
                      </w:r>
                      <w:r w:rsidR="005055FF">
                        <w:t xml:space="preserve"> </w:t>
                      </w:r>
                      <w:r w:rsidR="00717F19">
                        <w:t>Gillespie</w:t>
                      </w:r>
                    </w:sdtContent>
                  </w:sdt>
                </w:p>
                <w:p w14:paraId="4BA44BC8" w14:textId="56D24ADF" w:rsidR="00906BEE" w:rsidRPr="00906BEE" w:rsidRDefault="00B201BA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6EEBA40E1A9A42F5B05E47CD96AFB13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8338F">
                        <w:t>Full stack</w:t>
                      </w:r>
                      <w:r w:rsidR="005055FF">
                        <w:t xml:space="preserve"> developer</w:t>
                      </w:r>
                    </w:sdtContent>
                  </w:sdt>
                  <w:r w:rsidR="007D6458" w:rsidRPr="007D6458">
                    <w:t xml:space="preserve"> | </w:t>
                  </w:r>
                  <w:r w:rsidR="0078338F" w:rsidRPr="0078338F">
                    <w:t>https://github.com/jgillespie17</w:t>
                  </w:r>
                </w:p>
              </w:tc>
            </w:tr>
          </w:tbl>
          <w:p w14:paraId="780FF420" w14:textId="53D93BFE" w:rsidR="002C2CDD" w:rsidRPr="00906BEE" w:rsidRDefault="002C2CDD" w:rsidP="007569C1">
            <w:pPr>
              <w:pStyle w:val="Heading3"/>
            </w:pPr>
            <w:r w:rsidRPr="00906BEE">
              <w:t>Experience</w:t>
            </w:r>
            <w:r w:rsidR="00AD73AB">
              <w:t xml:space="preserve"> </w:t>
            </w:r>
          </w:p>
          <w:p w14:paraId="171571EE" w14:textId="5DFB01C1" w:rsidR="002C2CDD" w:rsidRPr="00906BEE" w:rsidRDefault="00717F19" w:rsidP="007569C1">
            <w:pPr>
              <w:pStyle w:val="Heading4"/>
            </w:pPr>
            <w:r>
              <w:t>Hourly</w:t>
            </w:r>
            <w:r w:rsidR="002C2CDD" w:rsidRPr="00906BEE">
              <w:t xml:space="preserve"> • </w:t>
            </w:r>
            <w:r>
              <w:t>Salem Keizer Public Schools, Technology</w:t>
            </w:r>
            <w:r w:rsidR="002C2CDD" w:rsidRPr="00906BEE">
              <w:t xml:space="preserve"> • </w:t>
            </w:r>
            <w:r>
              <w:t>2016-2019</w:t>
            </w:r>
          </w:p>
          <w:p w14:paraId="6F513A4E" w14:textId="0756C467" w:rsidR="002C2CDD" w:rsidRPr="00906BEE" w:rsidRDefault="00717F19" w:rsidP="00F8277B">
            <w:r>
              <w:t>Interfaced directly with staff to solve hardware/software issues. Additionally</w:t>
            </w:r>
            <w:r w:rsidR="00F8277B">
              <w:t>,</w:t>
            </w:r>
            <w:r>
              <w:t xml:space="preserve"> worked with networking infrastructure </w:t>
            </w:r>
            <w:r w:rsidR="00F8277B">
              <w:t>as well as setting up hardware for staff.</w:t>
            </w:r>
          </w:p>
          <w:p w14:paraId="1A36C563" w14:textId="77777777" w:rsidR="002C2CDD" w:rsidRPr="00906BEE" w:rsidRDefault="00B201B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40912C089D440048586FDCB50F22A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23F34F7" w14:textId="5ECF5047" w:rsidR="002C2CDD" w:rsidRPr="00906BEE" w:rsidRDefault="00717F19" w:rsidP="007569C1">
            <w:pPr>
              <w:pStyle w:val="Heading4"/>
            </w:pPr>
            <w:r>
              <w:t>Batchelors of Science, Computer Science</w:t>
            </w:r>
            <w:r w:rsidR="002C2CDD" w:rsidRPr="00906BEE">
              <w:t xml:space="preserve"> • </w:t>
            </w:r>
            <w:r>
              <w:t>Estimated June 2020</w:t>
            </w:r>
            <w:r w:rsidR="002C2CDD" w:rsidRPr="00906BEE">
              <w:t xml:space="preserve"> • </w:t>
            </w:r>
            <w:r>
              <w:t>Western Oregon University</w:t>
            </w:r>
          </w:p>
          <w:p w14:paraId="14BAEF97" w14:textId="72C87AE7" w:rsidR="002C2CDD" w:rsidRPr="00906BEE" w:rsidRDefault="00717F19" w:rsidP="00F8277B">
            <w:r>
              <w:t>Current GPA: 3.5</w:t>
            </w:r>
            <w:r w:rsidR="00F8277B">
              <w:t>4</w:t>
            </w:r>
          </w:p>
          <w:p w14:paraId="62862C93" w14:textId="77777777" w:rsidR="002C2CDD" w:rsidRPr="00906BEE" w:rsidRDefault="00B201BA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5C3A1F36874B4997A5ADE9477464F91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5068F07F" w14:textId="524E4A10" w:rsidR="00FD1E3C" w:rsidRPr="00906BEE" w:rsidRDefault="00F8277B" w:rsidP="00FD1E3C">
            <w:pPr>
              <w:pStyle w:val="ListParagraph"/>
              <w:numPr>
                <w:ilvl w:val="0"/>
                <w:numId w:val="11"/>
              </w:numPr>
            </w:pPr>
            <w:r>
              <w:t xml:space="preserve">Lead small teams </w:t>
            </w:r>
            <w:r w:rsidR="00FD1E3C">
              <w:t>at previous job</w:t>
            </w:r>
          </w:p>
        </w:tc>
      </w:tr>
      <w:tr w:rsidR="00FD1E3C" w:rsidRPr="00906BEE" w14:paraId="0F6C01CB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D4C7F73" w14:textId="77777777" w:rsidR="00FD1E3C" w:rsidRDefault="00FD1E3C" w:rsidP="00FD1E3C">
            <w:pPr>
              <w:pStyle w:val="Initials"/>
              <w:ind w:left="0"/>
              <w:jc w:val="left"/>
              <w:rPr>
                <w:noProof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14:paraId="7AC26A11" w14:textId="77777777" w:rsidR="00FD1E3C" w:rsidRDefault="00FD1E3C" w:rsidP="0078338F">
            <w:pPr>
              <w:pStyle w:val="Heading1"/>
              <w:jc w:val="left"/>
            </w:pPr>
          </w:p>
        </w:tc>
      </w:tr>
    </w:tbl>
    <w:p w14:paraId="5F735674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45CFB" w14:textId="77777777" w:rsidR="00B201BA" w:rsidRDefault="00B201BA" w:rsidP="00713050">
      <w:pPr>
        <w:spacing w:line="240" w:lineRule="auto"/>
      </w:pPr>
      <w:r>
        <w:separator/>
      </w:r>
    </w:p>
  </w:endnote>
  <w:endnote w:type="continuationSeparator" w:id="0">
    <w:p w14:paraId="7E4745CC" w14:textId="77777777" w:rsidR="00B201BA" w:rsidRDefault="00B201B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C9DF84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07B32F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8EE6D04" wp14:editId="7DD90AC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9F1D6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71F23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7FED82" wp14:editId="68C74D18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405C1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65B6D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E58CC0" wp14:editId="41558554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D56CD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23486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8E8D0B8" wp14:editId="669BD73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8B928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6F93C9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34A999A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FF392A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E4E8F4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6DB5283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62DE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4961C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C68ED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39C57EA" wp14:editId="1FE553F2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1EEAC7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361F9F7" w14:textId="484A26FC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BF2C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F8CB9CC" wp14:editId="44C0981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F927C4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299DC4" w14:textId="5FC65C19" w:rsidR="00217980" w:rsidRDefault="00217980" w:rsidP="00217980">
          <w:pPr>
            <w:pStyle w:val="Footer"/>
          </w:pPr>
        </w:p>
      </w:tc>
    </w:tr>
    <w:tr w:rsidR="00217980" w14:paraId="03503D1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DD05276" w14:textId="33CEDF76" w:rsidR="00811117" w:rsidRPr="005055FF" w:rsidRDefault="00717F19" w:rsidP="003C5528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jgillespie17</w:t>
          </w:r>
          <w:r w:rsidR="005055FF" w:rsidRPr="005055FF">
            <w:rPr>
              <w:sz w:val="20"/>
              <w:szCs w:val="20"/>
            </w:rPr>
            <w:t>@wou.edu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BF84B49" w14:textId="77385CB9" w:rsidR="00811117" w:rsidRPr="005055FF" w:rsidRDefault="00811117" w:rsidP="00217980">
          <w:pPr>
            <w:pStyle w:val="Footer"/>
            <w:rPr>
              <w:sz w:val="20"/>
              <w:szCs w:val="20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F6D283A" w14:textId="713E2CCB" w:rsidR="00811117" w:rsidRPr="005055FF" w:rsidRDefault="002804D9" w:rsidP="00217980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555</w:t>
          </w:r>
          <w:r w:rsidR="005055FF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555</w:t>
          </w:r>
          <w:r w:rsidR="005055FF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5555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9AD2ACF" w14:textId="3EBBC32B" w:rsidR="00811117" w:rsidRPr="005055FF" w:rsidRDefault="00811117" w:rsidP="00217980">
          <w:pPr>
            <w:pStyle w:val="Footer"/>
            <w:rPr>
              <w:sz w:val="20"/>
              <w:szCs w:val="20"/>
            </w:rPr>
          </w:pPr>
        </w:p>
      </w:tc>
    </w:tr>
  </w:tbl>
  <w:p w14:paraId="38435E03" w14:textId="77777777" w:rsidR="00217980" w:rsidRDefault="00217980" w:rsidP="0071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6F705" w14:textId="77777777" w:rsidR="00B201BA" w:rsidRDefault="00B201BA" w:rsidP="00713050">
      <w:pPr>
        <w:spacing w:line="240" w:lineRule="auto"/>
      </w:pPr>
      <w:r>
        <w:separator/>
      </w:r>
    </w:p>
  </w:footnote>
  <w:footnote w:type="continuationSeparator" w:id="0">
    <w:p w14:paraId="3924B1A2" w14:textId="77777777" w:rsidR="00B201BA" w:rsidRDefault="00B201B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07B851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A020DC8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E03BA5D" wp14:editId="5011762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E348FD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16D212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BD7A545" w14:textId="77777777" w:rsidR="001A5CA9" w:rsidRPr="009B3C40" w:rsidRDefault="00B201BA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E9629033743B481FAC6B78F06B84020C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4AEC2C52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329CB293" w14:textId="77777777" w:rsidR="001A5CA9" w:rsidRPr="00F207C0" w:rsidRDefault="001A5CA9" w:rsidP="001A5CA9"/>
      </w:tc>
    </w:tr>
  </w:tbl>
  <w:p w14:paraId="5DADE5CC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A043A5"/>
    <w:multiLevelType w:val="hybridMultilevel"/>
    <w:tmpl w:val="15A6D85A"/>
    <w:lvl w:ilvl="0" w:tplc="E0EC6A72">
      <w:start w:val="55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466DA"/>
    <w:multiLevelType w:val="hybridMultilevel"/>
    <w:tmpl w:val="D0BC45D2"/>
    <w:lvl w:ilvl="0" w:tplc="76EEF894">
      <w:start w:val="5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95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804D9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C7CE3"/>
    <w:rsid w:val="005055FF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17F19"/>
    <w:rsid w:val="00741125"/>
    <w:rsid w:val="00746F7F"/>
    <w:rsid w:val="007569C1"/>
    <w:rsid w:val="00763832"/>
    <w:rsid w:val="00772919"/>
    <w:rsid w:val="0078338F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695"/>
    <w:rsid w:val="009F7AD9"/>
    <w:rsid w:val="00A42540"/>
    <w:rsid w:val="00A50939"/>
    <w:rsid w:val="00A83413"/>
    <w:rsid w:val="00AA6A40"/>
    <w:rsid w:val="00AA75F6"/>
    <w:rsid w:val="00AD00FD"/>
    <w:rsid w:val="00AD73AB"/>
    <w:rsid w:val="00AF0A8E"/>
    <w:rsid w:val="00B201BA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6734D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D4DD0"/>
    <w:rsid w:val="00EF7CC9"/>
    <w:rsid w:val="00F207C0"/>
    <w:rsid w:val="00F20AE5"/>
    <w:rsid w:val="00F47E97"/>
    <w:rsid w:val="00F645C7"/>
    <w:rsid w:val="00F8277B"/>
    <w:rsid w:val="00FD1E3C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634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785121308C4DEEB76FBD9A09CF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0AD9C-B4B5-443E-8323-25EA8984CB34}"/>
      </w:docPartPr>
      <w:docPartBody>
        <w:p w:rsidR="00C02BA9" w:rsidRDefault="00407097">
          <w:pPr>
            <w:pStyle w:val="99785121308C4DEEB76FBD9A09CFAF7B"/>
          </w:pPr>
          <w:r w:rsidRPr="00906BEE">
            <w:t>Objective</w:t>
          </w:r>
        </w:p>
      </w:docPartBody>
    </w:docPart>
    <w:docPart>
      <w:docPartPr>
        <w:name w:val="55BDC88E46354DC8AC0C01E21AAEA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4A5F0-6ABE-4482-97FE-09EA5A1D740E}"/>
      </w:docPartPr>
      <w:docPartBody>
        <w:p w:rsidR="00C02BA9" w:rsidRDefault="00407097">
          <w:pPr>
            <w:pStyle w:val="55BDC88E46354DC8AC0C01E21AAEA3CD"/>
          </w:pPr>
          <w:r w:rsidRPr="00906BEE">
            <w:t>Skills</w:t>
          </w:r>
        </w:p>
      </w:docPartBody>
    </w:docPart>
    <w:docPart>
      <w:docPartPr>
        <w:name w:val="151B24AF81CA4A248FFB2E05C4557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DDBC5-182C-4EBB-AAC0-2655AB52DD51}"/>
      </w:docPartPr>
      <w:docPartBody>
        <w:p w:rsidR="00C02BA9" w:rsidRDefault="00407097">
          <w:pPr>
            <w:pStyle w:val="151B24AF81CA4A248FFB2E05C4557A3C"/>
          </w:pPr>
          <w:r>
            <w:t>Your name</w:t>
          </w:r>
        </w:p>
      </w:docPartBody>
    </w:docPart>
    <w:docPart>
      <w:docPartPr>
        <w:name w:val="6EEBA40E1A9A42F5B05E47CD96AFB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93F9-D356-44EA-98C0-1C4C1D37B79F}"/>
      </w:docPartPr>
      <w:docPartBody>
        <w:p w:rsidR="00C02BA9" w:rsidRDefault="00407097">
          <w:pPr>
            <w:pStyle w:val="6EEBA40E1A9A42F5B05E47CD96AFB139"/>
          </w:pPr>
          <w:r w:rsidRPr="007D6458">
            <w:t>Profession or Industry</w:t>
          </w:r>
        </w:p>
      </w:docPartBody>
    </w:docPart>
    <w:docPart>
      <w:docPartPr>
        <w:name w:val="040912C089D440048586FDCB50F22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3C4B1-0F28-4C4B-9FC2-AE85A1E3E817}"/>
      </w:docPartPr>
      <w:docPartBody>
        <w:p w:rsidR="00C02BA9" w:rsidRDefault="00407097">
          <w:pPr>
            <w:pStyle w:val="040912C089D440048586FDCB50F22A7F"/>
          </w:pPr>
          <w:r w:rsidRPr="00906BEE">
            <w:t>Education</w:t>
          </w:r>
        </w:p>
      </w:docPartBody>
    </w:docPart>
    <w:docPart>
      <w:docPartPr>
        <w:name w:val="E9629033743B481FAC6B78F06B840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60283-A898-46A9-8424-1CDAFD2F72A1}"/>
      </w:docPartPr>
      <w:docPartBody>
        <w:p w:rsidR="00C02BA9" w:rsidRDefault="00407097">
          <w:pPr>
            <w:pStyle w:val="E9629033743B481FAC6B78F06B84020C"/>
          </w:pPr>
          <w:r w:rsidRPr="00906BEE">
            <w:t>School</w:t>
          </w:r>
        </w:p>
      </w:docPartBody>
    </w:docPart>
    <w:docPart>
      <w:docPartPr>
        <w:name w:val="5C3A1F36874B4997A5ADE9477464F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83BD4-9760-47E5-B6DF-E9E14C6BFEFD}"/>
      </w:docPartPr>
      <w:docPartBody>
        <w:p w:rsidR="00C02BA9" w:rsidRDefault="00407097">
          <w:pPr>
            <w:pStyle w:val="5C3A1F36874B4997A5ADE9477464F919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A9"/>
    <w:rsid w:val="00407097"/>
    <w:rsid w:val="004D308D"/>
    <w:rsid w:val="006B06FF"/>
    <w:rsid w:val="00C0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27D62313945F69049E9F62294E185">
    <w:name w:val="58627D62313945F69049E9F62294E185"/>
  </w:style>
  <w:style w:type="paragraph" w:customStyle="1" w:styleId="99785121308C4DEEB76FBD9A09CFAF7B">
    <w:name w:val="99785121308C4DEEB76FBD9A09CFAF7B"/>
  </w:style>
  <w:style w:type="paragraph" w:customStyle="1" w:styleId="22FD4A4A2C314348BEAC8D132A60612F">
    <w:name w:val="22FD4A4A2C314348BEAC8D132A60612F"/>
  </w:style>
  <w:style w:type="paragraph" w:customStyle="1" w:styleId="55BDC88E46354DC8AC0C01E21AAEA3CD">
    <w:name w:val="55BDC88E46354DC8AC0C01E21AAEA3CD"/>
  </w:style>
  <w:style w:type="paragraph" w:customStyle="1" w:styleId="DB75D842406845C08BF63540C3506142">
    <w:name w:val="DB75D842406845C08BF63540C3506142"/>
  </w:style>
  <w:style w:type="paragraph" w:customStyle="1" w:styleId="151B24AF81CA4A248FFB2E05C4557A3C">
    <w:name w:val="151B24AF81CA4A248FFB2E05C4557A3C"/>
  </w:style>
  <w:style w:type="paragraph" w:customStyle="1" w:styleId="6EEBA40E1A9A42F5B05E47CD96AFB139">
    <w:name w:val="6EEBA40E1A9A42F5B05E47CD96AFB139"/>
  </w:style>
  <w:style w:type="paragraph" w:customStyle="1" w:styleId="F2B275E3A2694C33A8C4FC8B2495ABA5">
    <w:name w:val="F2B275E3A2694C33A8C4FC8B2495ABA5"/>
  </w:style>
  <w:style w:type="paragraph" w:customStyle="1" w:styleId="E76CC76A1C3C47FC98DE6C135DA2505F">
    <w:name w:val="E76CC76A1C3C47FC98DE6C135DA2505F"/>
  </w:style>
  <w:style w:type="paragraph" w:customStyle="1" w:styleId="BE5E65F3FC8246569CF67A7D2EF0B1BB">
    <w:name w:val="BE5E65F3FC8246569CF67A7D2EF0B1BB"/>
  </w:style>
  <w:style w:type="paragraph" w:customStyle="1" w:styleId="C0ADF9C2799E487882ADD472DBCDC67C">
    <w:name w:val="C0ADF9C2799E487882ADD472DBCDC67C"/>
  </w:style>
  <w:style w:type="paragraph" w:customStyle="1" w:styleId="DA00D0752EF942F98AA4A843D5DFF0AD">
    <w:name w:val="DA00D0752EF942F98AA4A843D5DFF0AD"/>
  </w:style>
  <w:style w:type="paragraph" w:customStyle="1" w:styleId="74ECFF3F61834B77821B8E4B13C85342">
    <w:name w:val="74ECFF3F61834B77821B8E4B13C85342"/>
  </w:style>
  <w:style w:type="paragraph" w:customStyle="1" w:styleId="74EE0F43756944C8A5BE0B2017AAD02A">
    <w:name w:val="74EE0F43756944C8A5BE0B2017AAD02A"/>
  </w:style>
  <w:style w:type="paragraph" w:customStyle="1" w:styleId="0F130F608E63452497B98F018EAF0BA4">
    <w:name w:val="0F130F608E63452497B98F018EAF0BA4"/>
  </w:style>
  <w:style w:type="paragraph" w:customStyle="1" w:styleId="1C81B396F06545A5B535BC4226F5863F">
    <w:name w:val="1C81B396F06545A5B535BC4226F5863F"/>
  </w:style>
  <w:style w:type="paragraph" w:customStyle="1" w:styleId="726BF68F725E48B9968BDDF758EFAC7C">
    <w:name w:val="726BF68F725E48B9968BDDF758EFAC7C"/>
  </w:style>
  <w:style w:type="paragraph" w:customStyle="1" w:styleId="67F9D06C1B6D43C48E088D24D5F9E76C">
    <w:name w:val="67F9D06C1B6D43C48E088D24D5F9E76C"/>
  </w:style>
  <w:style w:type="paragraph" w:customStyle="1" w:styleId="67D142B6EDAD4D58A89AC1331439D2BB">
    <w:name w:val="67D142B6EDAD4D58A89AC1331439D2BB"/>
  </w:style>
  <w:style w:type="paragraph" w:customStyle="1" w:styleId="040912C089D440048586FDCB50F22A7F">
    <w:name w:val="040912C089D440048586FDCB50F22A7F"/>
  </w:style>
  <w:style w:type="paragraph" w:customStyle="1" w:styleId="B5FB8B2A2028479A9B9348936A292ADE">
    <w:name w:val="B5FB8B2A2028479A9B9348936A292ADE"/>
  </w:style>
  <w:style w:type="paragraph" w:customStyle="1" w:styleId="70A2C62DFEA54F84A3E2F8AC63E09BE9">
    <w:name w:val="70A2C62DFEA54F84A3E2F8AC63E09BE9"/>
  </w:style>
  <w:style w:type="paragraph" w:customStyle="1" w:styleId="3A22BB308A9A491DBD35DA04347CF2DC">
    <w:name w:val="3A22BB308A9A491DBD35DA04347CF2DC"/>
  </w:style>
  <w:style w:type="paragraph" w:customStyle="1" w:styleId="18857506A7C5491BBBF02A52E7B810FE">
    <w:name w:val="18857506A7C5491BBBF02A52E7B810FE"/>
  </w:style>
  <w:style w:type="paragraph" w:customStyle="1" w:styleId="EE1B81DCF1A54E84A68AD00260CED9F2">
    <w:name w:val="EE1B81DCF1A54E84A68AD00260CED9F2"/>
  </w:style>
  <w:style w:type="paragraph" w:customStyle="1" w:styleId="D8EAD2341CC54D80948E6277D1EC1EA3">
    <w:name w:val="D8EAD2341CC54D80948E6277D1EC1EA3"/>
  </w:style>
  <w:style w:type="paragraph" w:customStyle="1" w:styleId="E9629033743B481FAC6B78F06B84020C">
    <w:name w:val="E9629033743B481FAC6B78F06B84020C"/>
  </w:style>
  <w:style w:type="paragraph" w:customStyle="1" w:styleId="5CA45E4F94114E2F89DA7BD318F43CF3">
    <w:name w:val="5CA45E4F94114E2F89DA7BD318F43CF3"/>
  </w:style>
  <w:style w:type="paragraph" w:customStyle="1" w:styleId="5C3A1F36874B4997A5ADE9477464F919">
    <w:name w:val="5C3A1F36874B4997A5ADE9477464F919"/>
  </w:style>
  <w:style w:type="paragraph" w:customStyle="1" w:styleId="B3127F8A524A44A5A5C42C6B6A47A5E6">
    <w:name w:val="B3127F8A524A44A5A5C42C6B6A47A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/>
  <cp:keywords/>
  <dc:description/>
  <cp:lastModifiedBy/>
  <cp:revision>1</cp:revision>
  <dcterms:created xsi:type="dcterms:W3CDTF">2020-01-10T20:57:00Z</dcterms:created>
  <dcterms:modified xsi:type="dcterms:W3CDTF">2020-01-10T20:57:00Z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