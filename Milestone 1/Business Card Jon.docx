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CE99" w14:textId="55E7494C" w:rsidR="00FE548E" w:rsidRDefault="005E4BC2">
      <w:r>
        <w:rPr>
          <w:noProof/>
        </w:rPr>
        <w:drawing>
          <wp:anchor distT="0" distB="0" distL="114300" distR="114300" simplePos="0" relativeHeight="251676672" behindDoc="0" locked="0" layoutInCell="1" allowOverlap="1" wp14:anchorId="09575BF0" wp14:editId="149A5F5F">
            <wp:simplePos x="0" y="0"/>
            <wp:positionH relativeFrom="margin">
              <wp:posOffset>3209925</wp:posOffset>
            </wp:positionH>
            <wp:positionV relativeFrom="paragraph">
              <wp:posOffset>27940</wp:posOffset>
            </wp:positionV>
            <wp:extent cx="2581275" cy="58547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5812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E">
        <w:rPr>
          <w:noProof/>
        </w:rPr>
        <w:drawing>
          <wp:anchor distT="0" distB="0" distL="114300" distR="114300" simplePos="0" relativeHeight="251666432" behindDoc="0" locked="0" layoutInCell="1" allowOverlap="1" wp14:anchorId="1E1C7D92" wp14:editId="77145ED0">
            <wp:simplePos x="0" y="0"/>
            <wp:positionH relativeFrom="margin">
              <wp:posOffset>-228600</wp:posOffset>
            </wp:positionH>
            <wp:positionV relativeFrom="paragraph">
              <wp:posOffset>5486400</wp:posOffset>
            </wp:positionV>
            <wp:extent cx="2752725" cy="5854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527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BE6FB1" w14:textId="77777777" w:rsidTr="00FE548E">
        <w:trPr>
          <w:trHeight w:hRule="exact" w:val="2736"/>
        </w:trPr>
        <w:tc>
          <w:tcPr>
            <w:tcW w:w="5040" w:type="dxa"/>
          </w:tcPr>
          <w:p w14:paraId="57F47D45" w14:textId="57DFFF9A" w:rsidR="00C307D8" w:rsidRDefault="008D5F5F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F19C6D" wp14:editId="35B4103F">
                  <wp:simplePos x="0" y="0"/>
                  <wp:positionH relativeFrom="margin">
                    <wp:posOffset>-125095</wp:posOffset>
                  </wp:positionH>
                  <wp:positionV relativeFrom="paragraph">
                    <wp:posOffset>-295275</wp:posOffset>
                  </wp:positionV>
                  <wp:extent cx="2718771" cy="585470"/>
                  <wp:effectExtent l="0" t="0" r="5715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your name:"/>
                <w:tag w:val="Enter your name:"/>
                <w:id w:val="-24102200"/>
                <w:placeholder>
                  <w:docPart w:val="579BA9C9644846C9ADD8D703FFEB42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B1369C">
                  <w:br/>
                  <w:t>Jon Gillespie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B3E05D33A21C44A381A34847AE5872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976A55E" w14:textId="782CAF3E" w:rsidR="00C307D8" w:rsidRDefault="00E90758">
                <w:r>
                  <w:t>123 Main, Salem, Or 97303</w:t>
                </w:r>
              </w:p>
            </w:sdtContent>
          </w:sdt>
          <w:p w14:paraId="37B2F72B" w14:textId="32FD5032" w:rsidR="00FE69CA" w:rsidRDefault="00B61186" w:rsidP="006C6684">
            <w:sdt>
              <w:sdtPr>
                <w:alias w:val="Enter telephone:"/>
                <w:tag w:val="Enter telephone:"/>
                <w:id w:val="770672892"/>
                <w:placeholder>
                  <w:docPart w:val="8CD48DDF5B7D460ABBCE6C6A0E1CAED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alias w:val="Enter email:"/>
                <w:tag w:val="Enter email:"/>
                <w:id w:val="2043023049"/>
                <w:placeholder>
                  <w:docPart w:val="51E7259801A441D5B6E1D39D8D4E27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67C0F54D" w14:textId="184D3775" w:rsidR="00C307D8" w:rsidRDefault="00B61186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7D5B3CB150E44D8F84FAE3DFCFFE85E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708F6C27" w14:textId="7990454E" w:rsidR="00C307D8" w:rsidRDefault="00B61186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F82B0D27A2FF4971B2FFC75EB1A590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105971AD0E24AA9B1176DFA4EA51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35048F" w14:textId="4D5775B4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8E21D91841974B2BA5273FC624B2B2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1FCCD79" w14:textId="6BF2B210" w:rsidR="00C307D8" w:rsidRDefault="00E90758" w:rsidP="009D78A3">
                <w:r>
                  <w:t>123 Main, Salem, Or 97303</w:t>
                </w:r>
              </w:p>
            </w:sdtContent>
          </w:sdt>
          <w:p w14:paraId="2A636789" w14:textId="30E83D65" w:rsidR="00FE69CA" w:rsidRDefault="00B61186" w:rsidP="006C6684">
            <w:sdt>
              <w:sdtPr>
                <w:alias w:val="Enter telephone:"/>
                <w:tag w:val="Enter telephone:"/>
                <w:id w:val="-864834133"/>
                <w:placeholder>
                  <w:docPart w:val="094B852D157E43A5ACB2D4147C5E1F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E45943B8FDBF4153AFE0B58A5B33419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FE69CA">
              <w:t> </w:t>
            </w:r>
          </w:p>
          <w:p w14:paraId="4287BEAC" w14:textId="11D1C55C" w:rsidR="006C6684" w:rsidRDefault="00B61186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733ACA74CEB64338B61F551C2C406F7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6CAAA665" w14:textId="0F4E87A2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47B904" wp14:editId="49343888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533400</wp:posOffset>
                  </wp:positionV>
                  <wp:extent cx="2552700" cy="58547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527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-1007672581"/>
                <w:placeholder>
                  <w:docPart w:val="A749F5A2391F462FAEE779C6DDC5AB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  <w:bookmarkStart w:id="0" w:name="_GoBack"/>
        <w:bookmarkEnd w:id="0"/>
      </w:tr>
      <w:tr w:rsidR="00C307D8" w14:paraId="2A761652" w14:textId="77777777" w:rsidTr="00FE548E">
        <w:trPr>
          <w:trHeight w:hRule="exact" w:val="2736"/>
        </w:trPr>
        <w:tc>
          <w:tcPr>
            <w:tcW w:w="5040" w:type="dxa"/>
          </w:tcPr>
          <w:p w14:paraId="5AD8471B" w14:textId="169253E0" w:rsidR="00FE548E" w:rsidRDefault="00462F4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56D9F0" wp14:editId="37AAB448">
                  <wp:simplePos x="0" y="0"/>
                  <wp:positionH relativeFrom="margin">
                    <wp:posOffset>-288925</wp:posOffset>
                  </wp:positionH>
                  <wp:positionV relativeFrom="paragraph">
                    <wp:posOffset>-292100</wp:posOffset>
                  </wp:positionV>
                  <wp:extent cx="2718771" cy="585470"/>
                  <wp:effectExtent l="0" t="0" r="5715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2101291898"/>
              <w:placeholder>
                <w:docPart w:val="1D838CC93E9445DF898BF8967A37027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CFD502" w14:textId="75D9FDEE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55A557D8DB104CD0A7F58C5F8A004E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52B834B" w14:textId="13624464" w:rsidR="00C307D8" w:rsidRDefault="00E90758" w:rsidP="009D78A3">
                <w:r>
                  <w:t>123 Main, Salem, Or 97303</w:t>
                </w:r>
              </w:p>
            </w:sdtContent>
          </w:sdt>
          <w:p w14:paraId="3158BEB8" w14:textId="3C785C92" w:rsidR="00FE69CA" w:rsidRDefault="00B61186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AE8CEBD736574A2491E95448DA8605A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667EA8EB6AE846AC98E033A4DCDF1E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349976F4" w14:textId="741C93C7" w:rsidR="006C6684" w:rsidRDefault="00B61186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E95D041C10AE4662AF944E81307DD9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7E754DDF" w14:textId="2D0B2CC6" w:rsidR="00C307D8" w:rsidRDefault="00B61186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3D9D5D7EBC9A47CB991DD7DC822D075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3B4A338E3E74968AD0DBEBF176B9E4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395F0B" w14:textId="3443A568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C61B450021D4BD1B876D49A064BB0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5000CBA" w14:textId="1CB98A5F" w:rsidR="00C307D8" w:rsidRDefault="00E90758" w:rsidP="009D78A3">
                <w:r>
                  <w:t>123 Main, Salem, Or 97303</w:t>
                </w:r>
              </w:p>
            </w:sdtContent>
          </w:sdt>
          <w:p w14:paraId="5DF50C6B" w14:textId="002AED48" w:rsidR="00FE69CA" w:rsidRDefault="00B61186" w:rsidP="006C6684">
            <w:sdt>
              <w:sdtPr>
                <w:alias w:val="Enter telephone:"/>
                <w:tag w:val="Enter telephone:"/>
                <w:id w:val="793564437"/>
                <w:placeholder>
                  <w:docPart w:val="210DF5DFFABF44068C427338B51555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63184BF04ABA4C6EBD085B2189BE54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1CEA3E57" w14:textId="1C830A80" w:rsidR="006C6684" w:rsidRDefault="00B61186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82E00F07C8AC42429102C6F3C09B2FD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61663E6F" w14:textId="38BF09B5" w:rsidR="00C307D8" w:rsidRDefault="00960A67" w:rsidP="006C6684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B5A16F" wp14:editId="3428D3D4">
                  <wp:simplePos x="0" y="0"/>
                  <wp:positionH relativeFrom="margin">
                    <wp:posOffset>-74666</wp:posOffset>
                  </wp:positionH>
                  <wp:positionV relativeFrom="paragraph">
                    <wp:posOffset>542290</wp:posOffset>
                  </wp:positionV>
                  <wp:extent cx="2581275" cy="584835"/>
                  <wp:effectExtent l="0" t="0" r="9525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8127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600527960"/>
                <w:placeholder>
                  <w:docPart w:val="C4D572CB8721401186502718C942258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</w:tr>
      <w:tr w:rsidR="00C307D8" w14:paraId="569553C4" w14:textId="77777777" w:rsidTr="00FE548E">
        <w:trPr>
          <w:trHeight w:hRule="exact" w:val="2736"/>
        </w:trPr>
        <w:tc>
          <w:tcPr>
            <w:tcW w:w="5040" w:type="dxa"/>
          </w:tcPr>
          <w:p w14:paraId="35A5070B" w14:textId="08D7A028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D977B9" wp14:editId="491F84A0">
                  <wp:simplePos x="0" y="0"/>
                  <wp:positionH relativeFrom="margin">
                    <wp:posOffset>-348615</wp:posOffset>
                  </wp:positionH>
                  <wp:positionV relativeFrom="paragraph">
                    <wp:posOffset>-288925</wp:posOffset>
                  </wp:positionV>
                  <wp:extent cx="2781300" cy="58547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813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65544670"/>
              <w:placeholder>
                <w:docPart w:val="5EA7AB42438946569B2EAC807390FC5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431425" w14:textId="3B199C88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0DFB08AFF0644B0C86F13C6ADEE2A6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B688671" w14:textId="11783B11" w:rsidR="00C307D8" w:rsidRDefault="00E90758" w:rsidP="009D78A3">
                <w:r>
                  <w:t>123 Main, Salem, Or 97303</w:t>
                </w:r>
              </w:p>
            </w:sdtContent>
          </w:sdt>
          <w:p w14:paraId="13FA5CF8" w14:textId="5F2A8037" w:rsidR="00FE69CA" w:rsidRDefault="00B61186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7EF950CCEEC14596B8CE79A085D171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0C50D7F8A6040C9840C161F468C8D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06CD4740" w14:textId="4F5EB408" w:rsidR="006C6684" w:rsidRDefault="00B61186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AC14A88759304159A68238F42FCCC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0C331BB9" w14:textId="3539AACA" w:rsidR="00C307D8" w:rsidRDefault="00B61186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2ED5CF1E87949CFBDC92C2F18D503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318315673"/>
              <w:placeholder>
                <w:docPart w:val="A4FFEB0CB1484949AC29F534EA516DF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BB47E6" w14:textId="7C2026FC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7D54CCB3AD314B9BACF09F8BBFCC3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EC2052A" w14:textId="3A0250B3" w:rsidR="00C307D8" w:rsidRDefault="00E90758" w:rsidP="009D78A3">
                <w:r>
                  <w:t>123 Main, Salem, Or 97303</w:t>
                </w:r>
              </w:p>
            </w:sdtContent>
          </w:sdt>
          <w:p w14:paraId="244D0875" w14:textId="00D260C0" w:rsidR="00FE69CA" w:rsidRDefault="00B61186" w:rsidP="006C6684">
            <w:sdt>
              <w:sdtPr>
                <w:alias w:val="Enter telephone:"/>
                <w:tag w:val="Enter telephone:"/>
                <w:id w:val="1348443985"/>
                <w:placeholder>
                  <w:docPart w:val="6EA41D109136479598C8918158B92D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1C2058449F54EE199227F7F123029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3A4A2F12" w14:textId="44A9162A" w:rsidR="006C6684" w:rsidRDefault="00B61186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E658CE281284FE5A1A70291F8BE62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4AFC92B7" w14:textId="126461EB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D24D80" wp14:editId="1AC6411C">
                  <wp:simplePos x="0" y="0"/>
                  <wp:positionH relativeFrom="margin">
                    <wp:posOffset>-72390</wp:posOffset>
                  </wp:positionH>
                  <wp:positionV relativeFrom="paragraph">
                    <wp:posOffset>512445</wp:posOffset>
                  </wp:positionV>
                  <wp:extent cx="2600325" cy="585470"/>
                  <wp:effectExtent l="0" t="0" r="9525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03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215233449"/>
                <w:placeholder>
                  <w:docPart w:val="0B27D6037F9B4827AF5FE79A949004A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</w:tr>
      <w:tr w:rsidR="00C307D8" w14:paraId="77D481CB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1B18F27F90C0426B992B8E6E151A595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9BB6583" w14:textId="1CDFBB9A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DD1926EBE83F41C3BBCF075C70A55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22E3A" w14:textId="487EED48" w:rsidR="00C307D8" w:rsidRDefault="00E90758" w:rsidP="009D78A3">
                <w:r>
                  <w:t>123 Main, Salem, Or 97303</w:t>
                </w:r>
              </w:p>
            </w:sdtContent>
          </w:sdt>
          <w:p w14:paraId="51244687" w14:textId="5F3ABCAA" w:rsidR="00FE69CA" w:rsidRDefault="00B61186" w:rsidP="006C6684">
            <w:sdt>
              <w:sdtPr>
                <w:alias w:val="Enter telephone:"/>
                <w:tag w:val="Enter telephone:"/>
                <w:id w:val="-750040580"/>
                <w:placeholder>
                  <w:docPart w:val="9DB8AB0E1F9E432FAC723C659BF1B3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1029EC00146D423FB172D8A4954133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77B2929D" w14:textId="1A4E6AAF" w:rsidR="006C6684" w:rsidRDefault="00B61186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194D2E95CB094775B24DDDBFB6CAA1B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18AF8E9E" w14:textId="04318AB4" w:rsidR="00C307D8" w:rsidRDefault="00B61186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D50F0AC5617A46D0A0FE6B9FDCDC9C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BC46FEDA6DD845EAB8DE0153794D85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FF075C" w14:textId="635CD563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D998016B8EE645B489B8A0577701178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FCA2498" w14:textId="6732249A" w:rsidR="00C307D8" w:rsidRDefault="00E90758" w:rsidP="009D78A3">
                <w:r>
                  <w:t>123 Main, Salem, Or 97303</w:t>
                </w:r>
              </w:p>
            </w:sdtContent>
          </w:sdt>
          <w:p w14:paraId="18EAC2B3" w14:textId="14FDC9BC" w:rsidR="00FE69CA" w:rsidRDefault="00B61186" w:rsidP="006C6684">
            <w:sdt>
              <w:sdtPr>
                <w:alias w:val="Enter telephone:"/>
                <w:tag w:val="Enter telephone:"/>
                <w:id w:val="490833797"/>
                <w:placeholder>
                  <w:docPart w:val="3409ABE233EC4BBEBE61F2701F7062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73C322A74F714D2C96E3663C85DDB2D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013BFA97" w14:textId="26052719" w:rsidR="006C6684" w:rsidRDefault="00B61186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34B2B4146FB459692F34DECEFCB009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750910C0" w14:textId="2E969B74" w:rsidR="00C307D8" w:rsidRDefault="00B61186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AE1C19EB35474092B8081FADCADAB4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</w:tr>
      <w:tr w:rsidR="00C307D8" w14:paraId="6E8C00C4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134DD301AF4C4A1F81DD05B927FB618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E8451A4" w14:textId="33173F53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82D42C7776440E8548D0E38AB4D7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53CD506" w14:textId="2F7D0C73" w:rsidR="00C307D8" w:rsidRDefault="00E90758" w:rsidP="009D78A3">
                <w:r>
                  <w:t>123 Main, Salem, Or 97303</w:t>
                </w:r>
              </w:p>
            </w:sdtContent>
          </w:sdt>
          <w:p w14:paraId="29C515DB" w14:textId="73126011" w:rsidR="00FE69CA" w:rsidRDefault="00FE548E" w:rsidP="006C6684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59B230" wp14:editId="1AB48ED9">
                  <wp:simplePos x="0" y="0"/>
                  <wp:positionH relativeFrom="margin">
                    <wp:posOffset>-320040</wp:posOffset>
                  </wp:positionH>
                  <wp:positionV relativeFrom="paragraph">
                    <wp:posOffset>-975540</wp:posOffset>
                  </wp:positionV>
                  <wp:extent cx="2752725" cy="585470"/>
                  <wp:effectExtent l="0" t="0" r="9525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527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20737717"/>
                <w:placeholder>
                  <w:docPart w:val="F276592BAFCC446CB67A44CE63B0C2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273CCA69142F43B6911AB1E80B39DE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08E441C3" w14:textId="46AD13EA" w:rsidR="006C6684" w:rsidRDefault="00B61186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001114609FBA46219D2FD4CE4BE1AF1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37BB8917" w14:textId="5914EE15" w:rsidR="00C307D8" w:rsidRDefault="00B61186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8BFDD80E8A9410BB093EB2B7233821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  <w:r w:rsidR="0020511A">
              <w:t xml:space="preserve"> </w:t>
            </w:r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834598B0B96F4E338A9FD6C5A0C4F0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871A7D" w14:textId="6BB91E7E" w:rsidR="00C307D8" w:rsidRDefault="00B1369C" w:rsidP="009D78A3">
                <w:pPr>
                  <w:pStyle w:val="Name"/>
                </w:pPr>
                <w:r>
                  <w:br/>
                  <w:t>Jon Gillespie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CE365C7D14D5485CBDC80105014EF5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A0FECCD" w14:textId="293E778D" w:rsidR="00C307D8" w:rsidRDefault="00E90758" w:rsidP="009D78A3">
                <w:r>
                  <w:t>123 Main, Salem, Or 97303</w:t>
                </w:r>
              </w:p>
            </w:sdtContent>
          </w:sdt>
          <w:p w14:paraId="5FFC4192" w14:textId="074F53C2" w:rsidR="00FE69CA" w:rsidRDefault="00462F4E" w:rsidP="006C668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35872" wp14:editId="46E589D3">
                  <wp:simplePos x="0" y="0"/>
                  <wp:positionH relativeFrom="margin">
                    <wp:posOffset>-85725</wp:posOffset>
                  </wp:positionH>
                  <wp:positionV relativeFrom="paragraph">
                    <wp:posOffset>-996950</wp:posOffset>
                  </wp:positionV>
                  <wp:extent cx="2608580" cy="584835"/>
                  <wp:effectExtent l="0" t="0" r="1270" b="571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85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045412377"/>
                <w:placeholder>
                  <w:docPart w:val="D1A5F85EA74642F98A4ABA257653B7B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555-555-5555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9DC05C7B848A46FA8898C991CD2130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jgillespie17@wou.edu</w:t>
                </w:r>
              </w:sdtContent>
            </w:sdt>
            <w:r w:rsidR="006C6684">
              <w:t> </w:t>
            </w:r>
          </w:p>
          <w:p w14:paraId="6B6C7AB8" w14:textId="4C0D3391" w:rsidR="006C6684" w:rsidRDefault="00B61186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B7E5E0782218420F8729E36C9F5E86B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8D5F5F">
                  <w:t>CEO Bit Breakers</w:t>
                </w:r>
              </w:sdtContent>
            </w:sdt>
          </w:p>
          <w:p w14:paraId="3BACC846" w14:textId="0D2E7FC8" w:rsidR="00C307D8" w:rsidRDefault="00B61186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565BE197385A4BD7AAB16E987DE7EF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8D5F5F">
                  <w:t>github.com/jgillespie17</w:t>
                </w:r>
              </w:sdtContent>
            </w:sdt>
          </w:p>
        </w:tc>
      </w:tr>
    </w:tbl>
    <w:p w14:paraId="0C064928" w14:textId="7A05F96C" w:rsidR="00333B97" w:rsidRDefault="00333B97" w:rsidP="00960A67"/>
    <w:sectPr w:rsidR="00333B97" w:rsidSect="00720B45">
      <w:headerReference w:type="default" r:id="rId18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CEB83" w14:textId="77777777" w:rsidR="00B61186" w:rsidRDefault="00B61186" w:rsidP="0093710A">
      <w:r>
        <w:separator/>
      </w:r>
    </w:p>
  </w:endnote>
  <w:endnote w:type="continuationSeparator" w:id="0">
    <w:p w14:paraId="48FF4392" w14:textId="77777777" w:rsidR="00B61186" w:rsidRDefault="00B61186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A8E3" w14:textId="77777777" w:rsidR="00B61186" w:rsidRDefault="00B61186" w:rsidP="0093710A">
      <w:r>
        <w:separator/>
      </w:r>
    </w:p>
  </w:footnote>
  <w:footnote w:type="continuationSeparator" w:id="0">
    <w:p w14:paraId="74B09DEB" w14:textId="77777777" w:rsidR="00B61186" w:rsidRDefault="00B61186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1B1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2ABB1E9" wp14:editId="3FD53C6B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CA8AA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E"/>
    <w:rsid w:val="00002E3D"/>
    <w:rsid w:val="0000615F"/>
    <w:rsid w:val="00021FEF"/>
    <w:rsid w:val="0003215B"/>
    <w:rsid w:val="000C3826"/>
    <w:rsid w:val="000F355E"/>
    <w:rsid w:val="000F4690"/>
    <w:rsid w:val="00154E2D"/>
    <w:rsid w:val="001E0D99"/>
    <w:rsid w:val="0020511A"/>
    <w:rsid w:val="00247749"/>
    <w:rsid w:val="002A1411"/>
    <w:rsid w:val="00321181"/>
    <w:rsid w:val="00333B97"/>
    <w:rsid w:val="00360D51"/>
    <w:rsid w:val="003F09D5"/>
    <w:rsid w:val="003F1705"/>
    <w:rsid w:val="00462F4E"/>
    <w:rsid w:val="005D38D8"/>
    <w:rsid w:val="005E4BC2"/>
    <w:rsid w:val="005F3B06"/>
    <w:rsid w:val="00621A73"/>
    <w:rsid w:val="006444BE"/>
    <w:rsid w:val="00671150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8D06F6"/>
    <w:rsid w:val="008D5F5F"/>
    <w:rsid w:val="0093710A"/>
    <w:rsid w:val="00947032"/>
    <w:rsid w:val="00960A67"/>
    <w:rsid w:val="0096129F"/>
    <w:rsid w:val="009A6BAE"/>
    <w:rsid w:val="009B2209"/>
    <w:rsid w:val="009D78A3"/>
    <w:rsid w:val="00A0584F"/>
    <w:rsid w:val="00A44B39"/>
    <w:rsid w:val="00AE4BCF"/>
    <w:rsid w:val="00AF015F"/>
    <w:rsid w:val="00B008EB"/>
    <w:rsid w:val="00B129EC"/>
    <w:rsid w:val="00B1369C"/>
    <w:rsid w:val="00B33D21"/>
    <w:rsid w:val="00B42F65"/>
    <w:rsid w:val="00B61186"/>
    <w:rsid w:val="00B62CA1"/>
    <w:rsid w:val="00BA17AD"/>
    <w:rsid w:val="00BA4DCD"/>
    <w:rsid w:val="00BB415F"/>
    <w:rsid w:val="00C307D8"/>
    <w:rsid w:val="00C515E4"/>
    <w:rsid w:val="00C84C2F"/>
    <w:rsid w:val="00D154D3"/>
    <w:rsid w:val="00D30004"/>
    <w:rsid w:val="00D40B33"/>
    <w:rsid w:val="00E145A0"/>
    <w:rsid w:val="00E90758"/>
    <w:rsid w:val="00F16789"/>
    <w:rsid w:val="00FD5C6A"/>
    <w:rsid w:val="00FE548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D696"/>
  <w15:chartTrackingRefBased/>
  <w15:docId w15:val="{A43FCE04-D309-45EB-AEB4-624CF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FF0000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FF0000" w:themeColor="accent1" w:shadow="1" w:frame="1"/>
        <w:left w:val="single" w:sz="2" w:space="10" w:color="FF0000" w:themeColor="accent1" w:shadow="1" w:frame="1"/>
        <w:bottom w:val="single" w:sz="2" w:space="10" w:color="FF0000" w:themeColor="accent1" w:shadow="1" w:frame="1"/>
        <w:right w:val="single" w:sz="2" w:space="10" w:color="FF0000" w:themeColor="accent1" w:shadow="1" w:frame="1"/>
      </w:pBdr>
      <w:ind w:left="1152" w:right="1152"/>
    </w:pPr>
    <w:rPr>
      <w:i/>
      <w:iCs/>
      <w:color w:val="FF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</w:rPr>
      <w:tblPr/>
      <w:tcPr>
        <w:shd w:val="clear" w:color="auto" w:fill="FFF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4" w:themeFillShade="CC"/>
      </w:tcPr>
    </w:tblStylePr>
    <w:tblStylePr w:type="lastRow">
      <w:rPr>
        <w:b/>
        <w:bCs/>
        <w:color w:val="CCCC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0000" w:themeColor="accent2" w:themeShade="99"/>
          <w:insideV w:val="nil"/>
        </w:tcBorders>
        <w:shd w:val="clear" w:color="auto" w:fill="72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4" w:themeShade="99"/>
          <w:insideV w:val="nil"/>
        </w:tcBorders>
        <w:shd w:val="clear" w:color="auto" w:fill="9999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4" w:themeFillShade="99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9999" w:themeColor="accent1" w:themeTint="66"/>
        <w:left w:val="single" w:sz="4" w:space="0" w:color="FF9999" w:themeColor="accent1" w:themeTint="66"/>
        <w:bottom w:val="single" w:sz="4" w:space="0" w:color="FF9999" w:themeColor="accent1" w:themeTint="66"/>
        <w:right w:val="single" w:sz="4" w:space="0" w:color="FF9999" w:themeColor="accent1" w:themeTint="66"/>
        <w:insideH w:val="single" w:sz="4" w:space="0" w:color="FF9999" w:themeColor="accent1" w:themeTint="66"/>
        <w:insideV w:val="single" w:sz="4" w:space="0" w:color="FF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3F3F" w:themeColor="accent2" w:themeTint="99"/>
        <w:bottom w:val="single" w:sz="2" w:space="0" w:color="FF3F3F" w:themeColor="accent2" w:themeTint="99"/>
        <w:insideH w:val="single" w:sz="2" w:space="0" w:color="FF3F3F" w:themeColor="accent2" w:themeTint="99"/>
        <w:insideV w:val="single" w:sz="2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F3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4" w:themeTint="99"/>
        <w:bottom w:val="single" w:sz="2" w:space="0" w:color="FFFFFF" w:themeColor="accent4" w:themeTint="99"/>
        <w:insideH w:val="single" w:sz="2" w:space="0" w:color="FFFFFF" w:themeColor="accent4" w:themeTint="99"/>
        <w:insideV w:val="single" w:sz="2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B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8080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FF0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FF0000" w:themeColor="accent1"/>
        <w:bottom w:val="single" w:sz="4" w:space="10" w:color="FF0000" w:themeColor="accent1"/>
      </w:pBdr>
      <w:spacing w:before="360" w:after="360"/>
      <w:ind w:left="864" w:right="864"/>
    </w:pPr>
    <w:rPr>
      <w:i/>
      <w:iCs/>
      <w:color w:val="FF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FF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FF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1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1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1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  <w:shd w:val="clear" w:color="auto" w:fill="FFFFFF" w:themeFill="accent4" w:themeFillTint="3F"/>
      </w:tcPr>
    </w:tblStylePr>
    <w:tblStylePr w:type="band2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3F3F" w:themeColor="accent2" w:themeTint="99"/>
        <w:bottom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4" w:themeTint="99"/>
        <w:bottom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0000" w:themeColor="accent1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1"/>
          <w:right w:val="single" w:sz="4" w:space="0" w:color="FF0000" w:themeColor="accent1"/>
        </w:tcBorders>
      </w:tcPr>
    </w:tblStylePr>
    <w:tblStylePr w:type="band1Horz">
      <w:tblPr/>
      <w:tcPr>
        <w:tcBorders>
          <w:top w:val="single" w:sz="4" w:space="0" w:color="FF0000" w:themeColor="accent1"/>
          <w:bottom w:val="single" w:sz="4" w:space="0" w:color="FF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1"/>
          <w:left w:val="nil"/>
        </w:tcBorders>
      </w:tcPr>
    </w:tblStylePr>
    <w:tblStylePr w:type="swCell">
      <w:tblPr/>
      <w:tcPr>
        <w:tcBorders>
          <w:top w:val="double" w:sz="4" w:space="0" w:color="FF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0000" w:themeColor="accent2"/>
          <w:right w:val="single" w:sz="4" w:space="0" w:color="BF0000" w:themeColor="accent2"/>
        </w:tcBorders>
      </w:tcPr>
    </w:tblStylePr>
    <w:tblStylePr w:type="band1Horz">
      <w:tblPr/>
      <w:tcPr>
        <w:tcBorders>
          <w:top w:val="single" w:sz="4" w:space="0" w:color="BF0000" w:themeColor="accent2"/>
          <w:bottom w:val="single" w:sz="4" w:space="0" w:color="B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0000" w:themeColor="accent2"/>
          <w:left w:val="nil"/>
        </w:tcBorders>
      </w:tcPr>
    </w:tblStylePr>
    <w:tblStylePr w:type="swCell">
      <w:tblPr/>
      <w:tcPr>
        <w:tcBorders>
          <w:top w:val="double" w:sz="4" w:space="0" w:color="B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F0000" w:themeColor="accent2"/>
        <w:left w:val="single" w:sz="24" w:space="0" w:color="BF0000" w:themeColor="accent2"/>
        <w:bottom w:val="single" w:sz="24" w:space="0" w:color="BF0000" w:themeColor="accent2"/>
        <w:right w:val="single" w:sz="24" w:space="0" w:color="BF0000" w:themeColor="accent2"/>
      </w:tblBorders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4"/>
        <w:left w:val="single" w:sz="24" w:space="0" w:color="FFFFFF" w:themeColor="accent4"/>
        <w:bottom w:val="single" w:sz="24" w:space="0" w:color="FFFFFF" w:themeColor="accent4"/>
        <w:right w:val="single" w:sz="24" w:space="0" w:color="FFFFFF" w:themeColor="accent4"/>
      </w:tblBorders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0000" w:themeColor="accent1"/>
        <w:bottom w:val="single" w:sz="4" w:space="0" w:color="FF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BF0000" w:themeColor="accent2"/>
        <w:bottom w:val="single" w:sz="4" w:space="0" w:color="B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/>
        <w:bottom w:val="single" w:sz="4" w:space="0" w:color="FFFF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  <w:insideV w:val="single" w:sz="8" w:space="0" w:color="FFFFFF" w:themeColor="accent4" w:themeTint="BF"/>
      </w:tblBorders>
    </w:tblPr>
    <w:tcPr>
      <w:shd w:val="clear" w:color="auto" w:fill="FFF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BF0000" w:themeColor="accent2"/>
          <w:insideV w:val="single" w:sz="6" w:space="0" w:color="BF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cPr>
      <w:shd w:val="clear" w:color="auto" w:fill="FFF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3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tcBorders>
          <w:insideH w:val="single" w:sz="6" w:space="0" w:color="FFFFFF" w:themeColor="accent4"/>
          <w:insideV w:val="single" w:sz="6" w:space="0" w:color="FFFFFF" w:themeColor="accent4"/>
        </w:tcBorders>
        <w:shd w:val="clear" w:color="auto" w:fill="FFF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0000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9C9644846C9ADD8D703FFEB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8292-2A8E-4B5C-8048-98F47A1359B9}"/>
      </w:docPartPr>
      <w:docPartBody>
        <w:p w:rsidR="00770283" w:rsidRDefault="00976286">
          <w:pPr>
            <w:pStyle w:val="579BA9C9644846C9ADD8D703FFEB4272"/>
          </w:pPr>
          <w:r>
            <w:t>Your Name</w:t>
          </w:r>
        </w:p>
      </w:docPartBody>
    </w:docPart>
    <w:docPart>
      <w:docPartPr>
        <w:name w:val="B3E05D33A21C44A381A34847AE58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10FC-3818-47CD-A855-0E7E548BE375}"/>
      </w:docPartPr>
      <w:docPartBody>
        <w:p w:rsidR="00770283" w:rsidRDefault="00976286">
          <w:pPr>
            <w:pStyle w:val="B3E05D33A21C44A381A34847AE5872DF"/>
          </w:pPr>
          <w:r>
            <w:t>Street Address, City, ST ZIP Code</w:t>
          </w:r>
        </w:p>
      </w:docPartBody>
    </w:docPart>
    <w:docPart>
      <w:docPartPr>
        <w:name w:val="8CD48DDF5B7D460ABBCE6C6A0E1C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4896-9748-400B-8333-48AD996818D2}"/>
      </w:docPartPr>
      <w:docPartBody>
        <w:p w:rsidR="00770283" w:rsidRDefault="00976286">
          <w:pPr>
            <w:pStyle w:val="8CD48DDF5B7D460ABBCE6C6A0E1CAED1"/>
          </w:pPr>
          <w:r>
            <w:t>Telephone</w:t>
          </w:r>
        </w:p>
      </w:docPartBody>
    </w:docPart>
    <w:docPart>
      <w:docPartPr>
        <w:name w:val="51E7259801A441D5B6E1D39D8D4E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EF0-01FA-4F87-92E5-217905B43564}"/>
      </w:docPartPr>
      <w:docPartBody>
        <w:p w:rsidR="00770283" w:rsidRDefault="00976286">
          <w:pPr>
            <w:pStyle w:val="51E7259801A441D5B6E1D39D8D4E2711"/>
          </w:pPr>
          <w:r>
            <w:t>Email</w:t>
          </w:r>
        </w:p>
      </w:docPartBody>
    </w:docPart>
    <w:docPart>
      <w:docPartPr>
        <w:name w:val="7D5B3CB150E44D8F84FAE3DFCFFE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6019-A010-4E01-ACCC-494AD35CC80B}"/>
      </w:docPartPr>
      <w:docPartBody>
        <w:p w:rsidR="00770283" w:rsidRDefault="00976286">
          <w:pPr>
            <w:pStyle w:val="7D5B3CB150E44D8F84FAE3DFCFFE85E1"/>
          </w:pPr>
          <w:r>
            <w:t>Twitter handle</w:t>
          </w:r>
        </w:p>
      </w:docPartBody>
    </w:docPart>
    <w:docPart>
      <w:docPartPr>
        <w:name w:val="F82B0D27A2FF4971B2FFC75EB1A5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5487-06D9-4C54-8DEC-96BA306E9D7F}"/>
      </w:docPartPr>
      <w:docPartBody>
        <w:p w:rsidR="00770283" w:rsidRDefault="00976286">
          <w:pPr>
            <w:pStyle w:val="F82B0D27A2FF4971B2FFC75EB1A5901F"/>
          </w:pPr>
          <w:r>
            <w:t>Web address</w:t>
          </w:r>
        </w:p>
      </w:docPartBody>
    </w:docPart>
    <w:docPart>
      <w:docPartPr>
        <w:name w:val="6105971AD0E24AA9B1176DFA4EA5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B30B-C255-46BB-A11E-6537A6DE93E4}"/>
      </w:docPartPr>
      <w:docPartBody>
        <w:p w:rsidR="00770283" w:rsidRDefault="00976286">
          <w:pPr>
            <w:pStyle w:val="6105971AD0E24AA9B1176DFA4EA5130D"/>
          </w:pPr>
          <w:r>
            <w:t>Your Name</w:t>
          </w:r>
        </w:p>
      </w:docPartBody>
    </w:docPart>
    <w:docPart>
      <w:docPartPr>
        <w:name w:val="8E21D91841974B2BA5273FC624B2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CB56-5FE2-4533-9837-0AAE0C2F12DC}"/>
      </w:docPartPr>
      <w:docPartBody>
        <w:p w:rsidR="00770283" w:rsidRDefault="00976286">
          <w:pPr>
            <w:pStyle w:val="8E21D91841974B2BA5273FC624B2B269"/>
          </w:pPr>
          <w:r>
            <w:t>Street Address, City, ST ZIP Code</w:t>
          </w:r>
        </w:p>
      </w:docPartBody>
    </w:docPart>
    <w:docPart>
      <w:docPartPr>
        <w:name w:val="094B852D157E43A5ACB2D4147C5E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77F9-EF73-4779-B320-99AFDFFDFEBF}"/>
      </w:docPartPr>
      <w:docPartBody>
        <w:p w:rsidR="00770283" w:rsidRDefault="00976286">
          <w:pPr>
            <w:pStyle w:val="094B852D157E43A5ACB2D4147C5E1F7C"/>
          </w:pPr>
          <w:r>
            <w:t>Telephone</w:t>
          </w:r>
        </w:p>
      </w:docPartBody>
    </w:docPart>
    <w:docPart>
      <w:docPartPr>
        <w:name w:val="E45943B8FDBF4153AFE0B58A5B33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D17B-B3EC-4154-A9B1-239F0331CAB8}"/>
      </w:docPartPr>
      <w:docPartBody>
        <w:p w:rsidR="00770283" w:rsidRDefault="00976286">
          <w:pPr>
            <w:pStyle w:val="E45943B8FDBF4153AFE0B58A5B33419B"/>
          </w:pPr>
          <w:r>
            <w:t>Email</w:t>
          </w:r>
        </w:p>
      </w:docPartBody>
    </w:docPart>
    <w:docPart>
      <w:docPartPr>
        <w:name w:val="733ACA74CEB64338B61F551C2C40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B3FB-128A-4B24-96B0-7E448C7DC9BD}"/>
      </w:docPartPr>
      <w:docPartBody>
        <w:p w:rsidR="00770283" w:rsidRDefault="00976286">
          <w:pPr>
            <w:pStyle w:val="733ACA74CEB64338B61F551C2C406F7E"/>
          </w:pPr>
          <w:r>
            <w:t>Twitter handle</w:t>
          </w:r>
        </w:p>
      </w:docPartBody>
    </w:docPart>
    <w:docPart>
      <w:docPartPr>
        <w:name w:val="A749F5A2391F462FAEE779C6DDC5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7342-A23F-4EFB-8A1B-51FD9602DC51}"/>
      </w:docPartPr>
      <w:docPartBody>
        <w:p w:rsidR="00770283" w:rsidRDefault="00976286">
          <w:pPr>
            <w:pStyle w:val="A749F5A2391F462FAEE779C6DDC5AB91"/>
          </w:pPr>
          <w:r>
            <w:t>Web address</w:t>
          </w:r>
        </w:p>
      </w:docPartBody>
    </w:docPart>
    <w:docPart>
      <w:docPartPr>
        <w:name w:val="1D838CC93E9445DF898BF8967A37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10221-E596-47DC-8449-8275B43F58D2}"/>
      </w:docPartPr>
      <w:docPartBody>
        <w:p w:rsidR="00770283" w:rsidRDefault="00976286">
          <w:pPr>
            <w:pStyle w:val="1D838CC93E9445DF898BF8967A370277"/>
          </w:pPr>
          <w:r>
            <w:t>Your Name</w:t>
          </w:r>
        </w:p>
      </w:docPartBody>
    </w:docPart>
    <w:docPart>
      <w:docPartPr>
        <w:name w:val="55A557D8DB104CD0A7F58C5F8A00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57AF-7416-4E61-A487-B7D3E823FE7C}"/>
      </w:docPartPr>
      <w:docPartBody>
        <w:p w:rsidR="00770283" w:rsidRDefault="00976286">
          <w:pPr>
            <w:pStyle w:val="55A557D8DB104CD0A7F58C5F8A004E71"/>
          </w:pPr>
          <w:r>
            <w:t>Street Address, City, ST ZIP Code</w:t>
          </w:r>
        </w:p>
      </w:docPartBody>
    </w:docPart>
    <w:docPart>
      <w:docPartPr>
        <w:name w:val="AE8CEBD736574A2491E95448DA8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426B-5697-420A-8C81-F7C70047F5FC}"/>
      </w:docPartPr>
      <w:docPartBody>
        <w:p w:rsidR="00770283" w:rsidRDefault="00976286">
          <w:pPr>
            <w:pStyle w:val="AE8CEBD736574A2491E95448DA8605A5"/>
          </w:pPr>
          <w:r>
            <w:t>Telephone</w:t>
          </w:r>
        </w:p>
      </w:docPartBody>
    </w:docPart>
    <w:docPart>
      <w:docPartPr>
        <w:name w:val="667EA8EB6AE846AC98E033A4DCDF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09E4-5B1F-4384-8F6D-AFB1E38AB703}"/>
      </w:docPartPr>
      <w:docPartBody>
        <w:p w:rsidR="00770283" w:rsidRDefault="00976286">
          <w:pPr>
            <w:pStyle w:val="667EA8EB6AE846AC98E033A4DCDF1E76"/>
          </w:pPr>
          <w:r>
            <w:t>Email</w:t>
          </w:r>
        </w:p>
      </w:docPartBody>
    </w:docPart>
    <w:docPart>
      <w:docPartPr>
        <w:name w:val="E95D041C10AE4662AF944E81307D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76D0-7CFC-4ECD-9440-8960DBB54D03}"/>
      </w:docPartPr>
      <w:docPartBody>
        <w:p w:rsidR="00770283" w:rsidRDefault="00976286">
          <w:pPr>
            <w:pStyle w:val="E95D041C10AE4662AF944E81307DD976"/>
          </w:pPr>
          <w:r>
            <w:t>Twitter handle</w:t>
          </w:r>
        </w:p>
      </w:docPartBody>
    </w:docPart>
    <w:docPart>
      <w:docPartPr>
        <w:name w:val="3D9D5D7EBC9A47CB991DD7DC822D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A884-11AC-47EC-9F1C-DC423515BD9A}"/>
      </w:docPartPr>
      <w:docPartBody>
        <w:p w:rsidR="00770283" w:rsidRDefault="00976286">
          <w:pPr>
            <w:pStyle w:val="3D9D5D7EBC9A47CB991DD7DC822D0752"/>
          </w:pPr>
          <w:r>
            <w:t>Web address</w:t>
          </w:r>
        </w:p>
      </w:docPartBody>
    </w:docPart>
    <w:docPart>
      <w:docPartPr>
        <w:name w:val="53B4A338E3E74968AD0DBEBF176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9832-F9E5-4905-B4C0-6705E5ED4474}"/>
      </w:docPartPr>
      <w:docPartBody>
        <w:p w:rsidR="00770283" w:rsidRDefault="00976286">
          <w:pPr>
            <w:pStyle w:val="53B4A338E3E74968AD0DBEBF176B9E4D"/>
          </w:pPr>
          <w:r>
            <w:t>Your Name</w:t>
          </w:r>
        </w:p>
      </w:docPartBody>
    </w:docPart>
    <w:docPart>
      <w:docPartPr>
        <w:name w:val="BC61B450021D4BD1B876D49A064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BD1B-F41E-4BAF-9EF2-6E5726CCB8F2}"/>
      </w:docPartPr>
      <w:docPartBody>
        <w:p w:rsidR="00770283" w:rsidRDefault="00976286">
          <w:pPr>
            <w:pStyle w:val="BC61B450021D4BD1B876D49A064BB0AD"/>
          </w:pPr>
          <w:r>
            <w:t>Street Address, City, ST ZIP Code</w:t>
          </w:r>
        </w:p>
      </w:docPartBody>
    </w:docPart>
    <w:docPart>
      <w:docPartPr>
        <w:name w:val="210DF5DFFABF44068C427338B515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A9FF-30A8-4BD7-AF84-633104A29A88}"/>
      </w:docPartPr>
      <w:docPartBody>
        <w:p w:rsidR="00770283" w:rsidRDefault="00976286">
          <w:pPr>
            <w:pStyle w:val="210DF5DFFABF44068C427338B51555C3"/>
          </w:pPr>
          <w:r>
            <w:t>Telephone</w:t>
          </w:r>
        </w:p>
      </w:docPartBody>
    </w:docPart>
    <w:docPart>
      <w:docPartPr>
        <w:name w:val="63184BF04ABA4C6EBD085B2189BE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F189-188A-463C-9E44-FA9BA9661009}"/>
      </w:docPartPr>
      <w:docPartBody>
        <w:p w:rsidR="00770283" w:rsidRDefault="00976286">
          <w:pPr>
            <w:pStyle w:val="63184BF04ABA4C6EBD085B2189BE54E2"/>
          </w:pPr>
          <w:r>
            <w:t>Email</w:t>
          </w:r>
        </w:p>
      </w:docPartBody>
    </w:docPart>
    <w:docPart>
      <w:docPartPr>
        <w:name w:val="82E00F07C8AC42429102C6F3C09B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98C2-B9CA-4FD7-BFDF-423F8AD5985A}"/>
      </w:docPartPr>
      <w:docPartBody>
        <w:p w:rsidR="00770283" w:rsidRDefault="00976286">
          <w:pPr>
            <w:pStyle w:val="82E00F07C8AC42429102C6F3C09B2FDC"/>
          </w:pPr>
          <w:r>
            <w:t>Twitter handle</w:t>
          </w:r>
        </w:p>
      </w:docPartBody>
    </w:docPart>
    <w:docPart>
      <w:docPartPr>
        <w:name w:val="C4D572CB8721401186502718C942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B97-9E16-4026-A179-B99F5C15D090}"/>
      </w:docPartPr>
      <w:docPartBody>
        <w:p w:rsidR="00770283" w:rsidRDefault="00976286">
          <w:pPr>
            <w:pStyle w:val="C4D572CB8721401186502718C942258C"/>
          </w:pPr>
          <w:r>
            <w:t>Web address</w:t>
          </w:r>
        </w:p>
      </w:docPartBody>
    </w:docPart>
    <w:docPart>
      <w:docPartPr>
        <w:name w:val="5EA7AB42438946569B2EAC807390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BE9-F8AE-4C11-91D5-1B59ECA2881D}"/>
      </w:docPartPr>
      <w:docPartBody>
        <w:p w:rsidR="00770283" w:rsidRDefault="00976286">
          <w:pPr>
            <w:pStyle w:val="5EA7AB42438946569B2EAC807390FC5C"/>
          </w:pPr>
          <w:r>
            <w:t>Your Name</w:t>
          </w:r>
        </w:p>
      </w:docPartBody>
    </w:docPart>
    <w:docPart>
      <w:docPartPr>
        <w:name w:val="0DFB08AFF0644B0C86F13C6ADEE2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A478-3F3B-4A5A-B57C-D37E92EDE86C}"/>
      </w:docPartPr>
      <w:docPartBody>
        <w:p w:rsidR="00770283" w:rsidRDefault="00976286">
          <w:pPr>
            <w:pStyle w:val="0DFB08AFF0644B0C86F13C6ADEE2A61B"/>
          </w:pPr>
          <w:r>
            <w:t>Street Address, City, ST ZIP Code</w:t>
          </w:r>
        </w:p>
      </w:docPartBody>
    </w:docPart>
    <w:docPart>
      <w:docPartPr>
        <w:name w:val="7EF950CCEEC14596B8CE79A085D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8EC1-AD91-4E6D-A03E-EC23DC103DE5}"/>
      </w:docPartPr>
      <w:docPartBody>
        <w:p w:rsidR="00770283" w:rsidRDefault="00976286">
          <w:pPr>
            <w:pStyle w:val="7EF950CCEEC14596B8CE79A085D17154"/>
          </w:pPr>
          <w:r>
            <w:t>Telephone</w:t>
          </w:r>
        </w:p>
      </w:docPartBody>
    </w:docPart>
    <w:docPart>
      <w:docPartPr>
        <w:name w:val="10C50D7F8A6040C9840C161F468C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CE86-5B10-458D-BE54-D91464D981E9}"/>
      </w:docPartPr>
      <w:docPartBody>
        <w:p w:rsidR="00770283" w:rsidRDefault="00976286">
          <w:pPr>
            <w:pStyle w:val="10C50D7F8A6040C9840C161F468C8D15"/>
          </w:pPr>
          <w:r>
            <w:t>Email</w:t>
          </w:r>
        </w:p>
      </w:docPartBody>
    </w:docPart>
    <w:docPart>
      <w:docPartPr>
        <w:name w:val="AC14A88759304159A68238F42FCC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DEDA-55A2-43E5-BE20-5EE361CC5F65}"/>
      </w:docPartPr>
      <w:docPartBody>
        <w:p w:rsidR="00770283" w:rsidRDefault="00976286">
          <w:pPr>
            <w:pStyle w:val="AC14A88759304159A68238F42FCCC0F4"/>
          </w:pPr>
          <w:r>
            <w:t>Twitter handle</w:t>
          </w:r>
        </w:p>
      </w:docPartBody>
    </w:docPart>
    <w:docPart>
      <w:docPartPr>
        <w:name w:val="E2ED5CF1E87949CFBDC92C2F18D5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6A8-6A48-4EB9-B924-CAFF873C457F}"/>
      </w:docPartPr>
      <w:docPartBody>
        <w:p w:rsidR="00770283" w:rsidRDefault="00976286">
          <w:pPr>
            <w:pStyle w:val="E2ED5CF1E87949CFBDC92C2F18D5030A"/>
          </w:pPr>
          <w:r>
            <w:t>Web address</w:t>
          </w:r>
        </w:p>
      </w:docPartBody>
    </w:docPart>
    <w:docPart>
      <w:docPartPr>
        <w:name w:val="A4FFEB0CB1484949AC29F534EA51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383-0EB0-45BC-9D68-2B083B117A50}"/>
      </w:docPartPr>
      <w:docPartBody>
        <w:p w:rsidR="00770283" w:rsidRDefault="00976286">
          <w:pPr>
            <w:pStyle w:val="A4FFEB0CB1484949AC29F534EA516DFB"/>
          </w:pPr>
          <w:r>
            <w:t>Your Name</w:t>
          </w:r>
        </w:p>
      </w:docPartBody>
    </w:docPart>
    <w:docPart>
      <w:docPartPr>
        <w:name w:val="7D54CCB3AD314B9BACF09F8BBFCC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E7A-E304-44B8-BEB0-4291738110EB}"/>
      </w:docPartPr>
      <w:docPartBody>
        <w:p w:rsidR="00770283" w:rsidRDefault="00976286">
          <w:pPr>
            <w:pStyle w:val="7D54CCB3AD314B9BACF09F8BBFCC3275"/>
          </w:pPr>
          <w:r>
            <w:t>Street Address, City, ST ZIP Code</w:t>
          </w:r>
        </w:p>
      </w:docPartBody>
    </w:docPart>
    <w:docPart>
      <w:docPartPr>
        <w:name w:val="6EA41D109136479598C8918158B9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9233-21DF-44C7-9DE2-D1A9D5A6BFA0}"/>
      </w:docPartPr>
      <w:docPartBody>
        <w:p w:rsidR="00770283" w:rsidRDefault="00976286">
          <w:pPr>
            <w:pStyle w:val="6EA41D109136479598C8918158B92D42"/>
          </w:pPr>
          <w:r>
            <w:t>Telephone</w:t>
          </w:r>
        </w:p>
      </w:docPartBody>
    </w:docPart>
    <w:docPart>
      <w:docPartPr>
        <w:name w:val="E1C2058449F54EE199227F7F123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D4D1-1659-440B-9B9C-A5BADB9398D6}"/>
      </w:docPartPr>
      <w:docPartBody>
        <w:p w:rsidR="00770283" w:rsidRDefault="00976286">
          <w:pPr>
            <w:pStyle w:val="E1C2058449F54EE199227F7F123029A8"/>
          </w:pPr>
          <w:r>
            <w:t>Email</w:t>
          </w:r>
        </w:p>
      </w:docPartBody>
    </w:docPart>
    <w:docPart>
      <w:docPartPr>
        <w:name w:val="EE658CE281284FE5A1A70291F8BE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5FE-C350-46AC-8317-66D83648A3C6}"/>
      </w:docPartPr>
      <w:docPartBody>
        <w:p w:rsidR="00770283" w:rsidRDefault="00976286">
          <w:pPr>
            <w:pStyle w:val="EE658CE281284FE5A1A70291F8BE6229"/>
          </w:pPr>
          <w:r>
            <w:t>Twitter handle</w:t>
          </w:r>
        </w:p>
      </w:docPartBody>
    </w:docPart>
    <w:docPart>
      <w:docPartPr>
        <w:name w:val="0B27D6037F9B4827AF5FE79A949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864B-84E9-42FA-B0EC-5632D6706A7F}"/>
      </w:docPartPr>
      <w:docPartBody>
        <w:p w:rsidR="00770283" w:rsidRDefault="00976286">
          <w:pPr>
            <w:pStyle w:val="0B27D6037F9B4827AF5FE79A949004A1"/>
          </w:pPr>
          <w:r>
            <w:t>Web address</w:t>
          </w:r>
        </w:p>
      </w:docPartBody>
    </w:docPart>
    <w:docPart>
      <w:docPartPr>
        <w:name w:val="1B18F27F90C0426B992B8E6E151A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D16-4B63-4B5B-AD86-F3A6369A69B1}"/>
      </w:docPartPr>
      <w:docPartBody>
        <w:p w:rsidR="00770283" w:rsidRDefault="00976286">
          <w:pPr>
            <w:pStyle w:val="1B18F27F90C0426B992B8E6E151A595F"/>
          </w:pPr>
          <w:r>
            <w:t>Your Name</w:t>
          </w:r>
        </w:p>
      </w:docPartBody>
    </w:docPart>
    <w:docPart>
      <w:docPartPr>
        <w:name w:val="DD1926EBE83F41C3BBCF075C70A5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C8A6-EA06-41AD-9C16-58BCEBE67E89}"/>
      </w:docPartPr>
      <w:docPartBody>
        <w:p w:rsidR="00770283" w:rsidRDefault="00976286">
          <w:pPr>
            <w:pStyle w:val="DD1926EBE83F41C3BBCF075C70A558B4"/>
          </w:pPr>
          <w:r>
            <w:t>Street Address, City, ST ZIP Code</w:t>
          </w:r>
        </w:p>
      </w:docPartBody>
    </w:docPart>
    <w:docPart>
      <w:docPartPr>
        <w:name w:val="9DB8AB0E1F9E432FAC723C659BF1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F0C7E-C95C-4FDF-B3B9-401511562EB2}"/>
      </w:docPartPr>
      <w:docPartBody>
        <w:p w:rsidR="00770283" w:rsidRDefault="00976286">
          <w:pPr>
            <w:pStyle w:val="9DB8AB0E1F9E432FAC723C659BF1B3A4"/>
          </w:pPr>
          <w:r>
            <w:t>Telephone</w:t>
          </w:r>
        </w:p>
      </w:docPartBody>
    </w:docPart>
    <w:docPart>
      <w:docPartPr>
        <w:name w:val="1029EC00146D423FB172D8A49541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C278-9FC0-4E56-9151-520684FA58B4}"/>
      </w:docPartPr>
      <w:docPartBody>
        <w:p w:rsidR="00770283" w:rsidRDefault="00976286">
          <w:pPr>
            <w:pStyle w:val="1029EC00146D423FB172D8A4954133C5"/>
          </w:pPr>
          <w:r>
            <w:t>Email</w:t>
          </w:r>
        </w:p>
      </w:docPartBody>
    </w:docPart>
    <w:docPart>
      <w:docPartPr>
        <w:name w:val="194D2E95CB094775B24DDDBFB6CA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9DE5-6676-4CE0-86ED-98CB2296916F}"/>
      </w:docPartPr>
      <w:docPartBody>
        <w:p w:rsidR="00770283" w:rsidRDefault="00976286">
          <w:pPr>
            <w:pStyle w:val="194D2E95CB094775B24DDDBFB6CAA1BA"/>
          </w:pPr>
          <w:r>
            <w:t>Twitter handle</w:t>
          </w:r>
        </w:p>
      </w:docPartBody>
    </w:docPart>
    <w:docPart>
      <w:docPartPr>
        <w:name w:val="D50F0AC5617A46D0A0FE6B9FDCDC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EF30-2F3C-45A4-8FFA-D06C0F91ED43}"/>
      </w:docPartPr>
      <w:docPartBody>
        <w:p w:rsidR="00770283" w:rsidRDefault="00976286">
          <w:pPr>
            <w:pStyle w:val="D50F0AC5617A46D0A0FE6B9FDCDC9C11"/>
          </w:pPr>
          <w:r>
            <w:t>Web address</w:t>
          </w:r>
        </w:p>
      </w:docPartBody>
    </w:docPart>
    <w:docPart>
      <w:docPartPr>
        <w:name w:val="BC46FEDA6DD845EAB8DE0153794D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AD6-B007-4965-8A2E-05C612771DDA}"/>
      </w:docPartPr>
      <w:docPartBody>
        <w:p w:rsidR="00770283" w:rsidRDefault="00976286">
          <w:pPr>
            <w:pStyle w:val="BC46FEDA6DD845EAB8DE0153794D8549"/>
          </w:pPr>
          <w:r>
            <w:t>Your Name</w:t>
          </w:r>
        </w:p>
      </w:docPartBody>
    </w:docPart>
    <w:docPart>
      <w:docPartPr>
        <w:name w:val="D998016B8EE645B489B8A0577701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110-42FB-44D6-A6D5-2326A2E7B191}"/>
      </w:docPartPr>
      <w:docPartBody>
        <w:p w:rsidR="00770283" w:rsidRDefault="00976286">
          <w:pPr>
            <w:pStyle w:val="D998016B8EE645B489B8A05777011789"/>
          </w:pPr>
          <w:r>
            <w:t>Street Address, City, ST ZIP Code</w:t>
          </w:r>
        </w:p>
      </w:docPartBody>
    </w:docPart>
    <w:docPart>
      <w:docPartPr>
        <w:name w:val="3409ABE233EC4BBEBE61F2701F70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C8BC-3330-4642-9FCB-B93F04FEC769}"/>
      </w:docPartPr>
      <w:docPartBody>
        <w:p w:rsidR="00770283" w:rsidRDefault="00976286">
          <w:pPr>
            <w:pStyle w:val="3409ABE233EC4BBEBE61F2701F70625B"/>
          </w:pPr>
          <w:r>
            <w:t>Telephone</w:t>
          </w:r>
        </w:p>
      </w:docPartBody>
    </w:docPart>
    <w:docPart>
      <w:docPartPr>
        <w:name w:val="73C322A74F714D2C96E3663C85DD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980C-E1ED-4B4F-B39A-C30AD6610392}"/>
      </w:docPartPr>
      <w:docPartBody>
        <w:p w:rsidR="00770283" w:rsidRDefault="00976286">
          <w:pPr>
            <w:pStyle w:val="73C322A74F714D2C96E3663C85DDB2D5"/>
          </w:pPr>
          <w:r>
            <w:t>Email</w:t>
          </w:r>
        </w:p>
      </w:docPartBody>
    </w:docPart>
    <w:docPart>
      <w:docPartPr>
        <w:name w:val="734B2B4146FB459692F34DECEFCB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AA60-5710-4FE0-A981-8DDE57B45CB8}"/>
      </w:docPartPr>
      <w:docPartBody>
        <w:p w:rsidR="00770283" w:rsidRDefault="00976286">
          <w:pPr>
            <w:pStyle w:val="734B2B4146FB459692F34DECEFCB0092"/>
          </w:pPr>
          <w:r>
            <w:t>Twitter handle</w:t>
          </w:r>
        </w:p>
      </w:docPartBody>
    </w:docPart>
    <w:docPart>
      <w:docPartPr>
        <w:name w:val="AE1C19EB35474092B8081FADCADA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DC85-C62E-4B86-BEE4-546C994CF6E4}"/>
      </w:docPartPr>
      <w:docPartBody>
        <w:p w:rsidR="00770283" w:rsidRDefault="00976286">
          <w:pPr>
            <w:pStyle w:val="AE1C19EB35474092B8081FADCADAB4CD"/>
          </w:pPr>
          <w:r>
            <w:t>Web address</w:t>
          </w:r>
        </w:p>
      </w:docPartBody>
    </w:docPart>
    <w:docPart>
      <w:docPartPr>
        <w:name w:val="134DD301AF4C4A1F81DD05B927FB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7636-800B-44FD-B4CD-C65BD57E59FB}"/>
      </w:docPartPr>
      <w:docPartBody>
        <w:p w:rsidR="00770283" w:rsidRDefault="00976286">
          <w:pPr>
            <w:pStyle w:val="134DD301AF4C4A1F81DD05B927FB618F"/>
          </w:pPr>
          <w:r>
            <w:t>Your Name</w:t>
          </w:r>
        </w:p>
      </w:docPartBody>
    </w:docPart>
    <w:docPart>
      <w:docPartPr>
        <w:name w:val="7982D42C7776440E8548D0E38AB4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EB97-13CD-4495-B26C-FF02CF8BB780}"/>
      </w:docPartPr>
      <w:docPartBody>
        <w:p w:rsidR="00770283" w:rsidRDefault="00976286">
          <w:pPr>
            <w:pStyle w:val="7982D42C7776440E8548D0E38AB4D720"/>
          </w:pPr>
          <w:r>
            <w:t>Street Address, City, ST ZIP Code</w:t>
          </w:r>
        </w:p>
      </w:docPartBody>
    </w:docPart>
    <w:docPart>
      <w:docPartPr>
        <w:name w:val="F276592BAFCC446CB67A44CE63B0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C68E-A244-49AE-AC9E-820C8D8BE05C}"/>
      </w:docPartPr>
      <w:docPartBody>
        <w:p w:rsidR="00770283" w:rsidRDefault="00976286">
          <w:pPr>
            <w:pStyle w:val="F276592BAFCC446CB67A44CE63B0C225"/>
          </w:pPr>
          <w:r>
            <w:t>Telephone</w:t>
          </w:r>
        </w:p>
      </w:docPartBody>
    </w:docPart>
    <w:docPart>
      <w:docPartPr>
        <w:name w:val="273CCA69142F43B6911AB1E80B39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EB72-6778-4F01-B617-6C1B5D28D0D5}"/>
      </w:docPartPr>
      <w:docPartBody>
        <w:p w:rsidR="00770283" w:rsidRDefault="00976286">
          <w:pPr>
            <w:pStyle w:val="273CCA69142F43B6911AB1E80B39DE45"/>
          </w:pPr>
          <w:r>
            <w:t>Email</w:t>
          </w:r>
        </w:p>
      </w:docPartBody>
    </w:docPart>
    <w:docPart>
      <w:docPartPr>
        <w:name w:val="001114609FBA46219D2FD4CE4BE1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440-FB90-4FAC-BC53-A1BA4DF41EDA}"/>
      </w:docPartPr>
      <w:docPartBody>
        <w:p w:rsidR="00770283" w:rsidRDefault="00976286">
          <w:pPr>
            <w:pStyle w:val="001114609FBA46219D2FD4CE4BE1AF13"/>
          </w:pPr>
          <w:r>
            <w:t>Twitter handle</w:t>
          </w:r>
        </w:p>
      </w:docPartBody>
    </w:docPart>
    <w:docPart>
      <w:docPartPr>
        <w:name w:val="D8BFDD80E8A9410BB093EB2B723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D70D-6041-4CF1-8B28-1C9054F72566}"/>
      </w:docPartPr>
      <w:docPartBody>
        <w:p w:rsidR="00770283" w:rsidRDefault="00976286">
          <w:pPr>
            <w:pStyle w:val="D8BFDD80E8A9410BB093EB2B7233821D"/>
          </w:pPr>
          <w:r>
            <w:t>Web address</w:t>
          </w:r>
        </w:p>
      </w:docPartBody>
    </w:docPart>
    <w:docPart>
      <w:docPartPr>
        <w:name w:val="834598B0B96F4E338A9FD6C5A0C4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0FA9-FBB4-46FF-9E76-3B4267DA84B2}"/>
      </w:docPartPr>
      <w:docPartBody>
        <w:p w:rsidR="00770283" w:rsidRDefault="00976286">
          <w:pPr>
            <w:pStyle w:val="834598B0B96F4E338A9FD6C5A0C4F096"/>
          </w:pPr>
          <w:r>
            <w:t>Your Name</w:t>
          </w:r>
        </w:p>
      </w:docPartBody>
    </w:docPart>
    <w:docPart>
      <w:docPartPr>
        <w:name w:val="CE365C7D14D5485CBDC80105014E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A113-3CDF-4DEB-851F-784C4202CD35}"/>
      </w:docPartPr>
      <w:docPartBody>
        <w:p w:rsidR="00770283" w:rsidRDefault="00976286">
          <w:pPr>
            <w:pStyle w:val="CE365C7D14D5485CBDC80105014EF571"/>
          </w:pPr>
          <w:r>
            <w:t>Street Address, City, ST ZIP Code</w:t>
          </w:r>
        </w:p>
      </w:docPartBody>
    </w:docPart>
    <w:docPart>
      <w:docPartPr>
        <w:name w:val="D1A5F85EA74642F98A4ABA257653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9A71-A015-4E3C-BC38-D365D33160E0}"/>
      </w:docPartPr>
      <w:docPartBody>
        <w:p w:rsidR="00770283" w:rsidRDefault="00976286">
          <w:pPr>
            <w:pStyle w:val="D1A5F85EA74642F98A4ABA257653B7B0"/>
          </w:pPr>
          <w:r>
            <w:t>Telephone</w:t>
          </w:r>
        </w:p>
      </w:docPartBody>
    </w:docPart>
    <w:docPart>
      <w:docPartPr>
        <w:name w:val="9DC05C7B848A46FA8898C991CD21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F24A-A9E0-49B1-BA10-F7F0B24361E7}"/>
      </w:docPartPr>
      <w:docPartBody>
        <w:p w:rsidR="00770283" w:rsidRDefault="00976286">
          <w:pPr>
            <w:pStyle w:val="9DC05C7B848A46FA8898C991CD21305E"/>
          </w:pPr>
          <w:r>
            <w:t>Email</w:t>
          </w:r>
        </w:p>
      </w:docPartBody>
    </w:docPart>
    <w:docPart>
      <w:docPartPr>
        <w:name w:val="B7E5E0782218420F8729E36C9F5E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D07D-4C1C-478F-93B1-0A3F5FAFC9BB}"/>
      </w:docPartPr>
      <w:docPartBody>
        <w:p w:rsidR="00770283" w:rsidRDefault="00976286">
          <w:pPr>
            <w:pStyle w:val="B7E5E0782218420F8729E36C9F5E86B4"/>
          </w:pPr>
          <w:r>
            <w:t>Twitter handle</w:t>
          </w:r>
        </w:p>
      </w:docPartBody>
    </w:docPart>
    <w:docPart>
      <w:docPartPr>
        <w:name w:val="565BE197385A4BD7AAB16E987DE7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87EF-DEDE-400D-B93B-49FD881CF469}"/>
      </w:docPartPr>
      <w:docPartBody>
        <w:p w:rsidR="00770283" w:rsidRDefault="00976286">
          <w:pPr>
            <w:pStyle w:val="565BE197385A4BD7AAB16E987DE7EFA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1"/>
    <w:rsid w:val="00085859"/>
    <w:rsid w:val="00182728"/>
    <w:rsid w:val="00461921"/>
    <w:rsid w:val="005A2201"/>
    <w:rsid w:val="00770283"/>
    <w:rsid w:val="00976286"/>
    <w:rsid w:val="00A57D29"/>
    <w:rsid w:val="00CF5E6F"/>
    <w:rsid w:val="00E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BA9C9644846C9ADD8D703FFEB4272">
    <w:name w:val="579BA9C9644846C9ADD8D703FFEB4272"/>
  </w:style>
  <w:style w:type="paragraph" w:customStyle="1" w:styleId="B3E05D33A21C44A381A34847AE5872DF">
    <w:name w:val="B3E05D33A21C44A381A34847AE5872DF"/>
  </w:style>
  <w:style w:type="paragraph" w:customStyle="1" w:styleId="8CD48DDF5B7D460ABBCE6C6A0E1CAED1">
    <w:name w:val="8CD48DDF5B7D460ABBCE6C6A0E1CAED1"/>
  </w:style>
  <w:style w:type="paragraph" w:customStyle="1" w:styleId="51E7259801A441D5B6E1D39D8D4E2711">
    <w:name w:val="51E7259801A441D5B6E1D39D8D4E2711"/>
  </w:style>
  <w:style w:type="paragraph" w:customStyle="1" w:styleId="7D5B3CB150E44D8F84FAE3DFCFFE85E1">
    <w:name w:val="7D5B3CB150E44D8F84FAE3DFCFFE85E1"/>
  </w:style>
  <w:style w:type="paragraph" w:customStyle="1" w:styleId="F82B0D27A2FF4971B2FFC75EB1A5901F">
    <w:name w:val="F82B0D27A2FF4971B2FFC75EB1A5901F"/>
  </w:style>
  <w:style w:type="paragraph" w:customStyle="1" w:styleId="6105971AD0E24AA9B1176DFA4EA5130D">
    <w:name w:val="6105971AD0E24AA9B1176DFA4EA5130D"/>
  </w:style>
  <w:style w:type="paragraph" w:customStyle="1" w:styleId="8E21D91841974B2BA5273FC624B2B269">
    <w:name w:val="8E21D91841974B2BA5273FC624B2B269"/>
  </w:style>
  <w:style w:type="paragraph" w:customStyle="1" w:styleId="094B852D157E43A5ACB2D4147C5E1F7C">
    <w:name w:val="094B852D157E43A5ACB2D4147C5E1F7C"/>
  </w:style>
  <w:style w:type="paragraph" w:customStyle="1" w:styleId="E45943B8FDBF4153AFE0B58A5B33419B">
    <w:name w:val="E45943B8FDBF4153AFE0B58A5B33419B"/>
  </w:style>
  <w:style w:type="paragraph" w:customStyle="1" w:styleId="733ACA74CEB64338B61F551C2C406F7E">
    <w:name w:val="733ACA74CEB64338B61F551C2C406F7E"/>
  </w:style>
  <w:style w:type="paragraph" w:customStyle="1" w:styleId="A749F5A2391F462FAEE779C6DDC5AB91">
    <w:name w:val="A749F5A2391F462FAEE779C6DDC5AB91"/>
  </w:style>
  <w:style w:type="paragraph" w:customStyle="1" w:styleId="1D838CC93E9445DF898BF8967A370277">
    <w:name w:val="1D838CC93E9445DF898BF8967A370277"/>
  </w:style>
  <w:style w:type="paragraph" w:customStyle="1" w:styleId="55A557D8DB104CD0A7F58C5F8A004E71">
    <w:name w:val="55A557D8DB104CD0A7F58C5F8A004E71"/>
  </w:style>
  <w:style w:type="paragraph" w:customStyle="1" w:styleId="AE8CEBD736574A2491E95448DA8605A5">
    <w:name w:val="AE8CEBD736574A2491E95448DA8605A5"/>
  </w:style>
  <w:style w:type="paragraph" w:customStyle="1" w:styleId="667EA8EB6AE846AC98E033A4DCDF1E76">
    <w:name w:val="667EA8EB6AE846AC98E033A4DCDF1E76"/>
  </w:style>
  <w:style w:type="paragraph" w:customStyle="1" w:styleId="E95D041C10AE4662AF944E81307DD976">
    <w:name w:val="E95D041C10AE4662AF944E81307DD976"/>
  </w:style>
  <w:style w:type="paragraph" w:customStyle="1" w:styleId="3D9D5D7EBC9A47CB991DD7DC822D0752">
    <w:name w:val="3D9D5D7EBC9A47CB991DD7DC822D0752"/>
  </w:style>
  <w:style w:type="paragraph" w:customStyle="1" w:styleId="53B4A338E3E74968AD0DBEBF176B9E4D">
    <w:name w:val="53B4A338E3E74968AD0DBEBF176B9E4D"/>
  </w:style>
  <w:style w:type="paragraph" w:customStyle="1" w:styleId="BC61B450021D4BD1B876D49A064BB0AD">
    <w:name w:val="BC61B450021D4BD1B876D49A064BB0AD"/>
  </w:style>
  <w:style w:type="paragraph" w:customStyle="1" w:styleId="210DF5DFFABF44068C427338B51555C3">
    <w:name w:val="210DF5DFFABF44068C427338B51555C3"/>
  </w:style>
  <w:style w:type="paragraph" w:customStyle="1" w:styleId="63184BF04ABA4C6EBD085B2189BE54E2">
    <w:name w:val="63184BF04ABA4C6EBD085B2189BE54E2"/>
  </w:style>
  <w:style w:type="paragraph" w:customStyle="1" w:styleId="82E00F07C8AC42429102C6F3C09B2FDC">
    <w:name w:val="82E00F07C8AC42429102C6F3C09B2FDC"/>
  </w:style>
  <w:style w:type="paragraph" w:customStyle="1" w:styleId="C4D572CB8721401186502718C942258C">
    <w:name w:val="C4D572CB8721401186502718C942258C"/>
  </w:style>
  <w:style w:type="paragraph" w:customStyle="1" w:styleId="5EA7AB42438946569B2EAC807390FC5C">
    <w:name w:val="5EA7AB42438946569B2EAC807390FC5C"/>
  </w:style>
  <w:style w:type="paragraph" w:customStyle="1" w:styleId="0DFB08AFF0644B0C86F13C6ADEE2A61B">
    <w:name w:val="0DFB08AFF0644B0C86F13C6ADEE2A61B"/>
  </w:style>
  <w:style w:type="paragraph" w:customStyle="1" w:styleId="7EF950CCEEC14596B8CE79A085D17154">
    <w:name w:val="7EF950CCEEC14596B8CE79A085D17154"/>
  </w:style>
  <w:style w:type="paragraph" w:customStyle="1" w:styleId="10C50D7F8A6040C9840C161F468C8D15">
    <w:name w:val="10C50D7F8A6040C9840C161F468C8D15"/>
  </w:style>
  <w:style w:type="paragraph" w:customStyle="1" w:styleId="AC14A88759304159A68238F42FCCC0F4">
    <w:name w:val="AC14A88759304159A68238F42FCCC0F4"/>
  </w:style>
  <w:style w:type="paragraph" w:customStyle="1" w:styleId="E2ED5CF1E87949CFBDC92C2F18D5030A">
    <w:name w:val="E2ED5CF1E87949CFBDC92C2F18D5030A"/>
  </w:style>
  <w:style w:type="paragraph" w:customStyle="1" w:styleId="A4FFEB0CB1484949AC29F534EA516DFB">
    <w:name w:val="A4FFEB0CB1484949AC29F534EA516DFB"/>
  </w:style>
  <w:style w:type="paragraph" w:customStyle="1" w:styleId="7D54CCB3AD314B9BACF09F8BBFCC3275">
    <w:name w:val="7D54CCB3AD314B9BACF09F8BBFCC3275"/>
  </w:style>
  <w:style w:type="paragraph" w:customStyle="1" w:styleId="6EA41D109136479598C8918158B92D42">
    <w:name w:val="6EA41D109136479598C8918158B92D42"/>
  </w:style>
  <w:style w:type="paragraph" w:customStyle="1" w:styleId="E1C2058449F54EE199227F7F123029A8">
    <w:name w:val="E1C2058449F54EE199227F7F123029A8"/>
  </w:style>
  <w:style w:type="paragraph" w:customStyle="1" w:styleId="EE658CE281284FE5A1A70291F8BE6229">
    <w:name w:val="EE658CE281284FE5A1A70291F8BE6229"/>
  </w:style>
  <w:style w:type="paragraph" w:customStyle="1" w:styleId="0B27D6037F9B4827AF5FE79A949004A1">
    <w:name w:val="0B27D6037F9B4827AF5FE79A949004A1"/>
  </w:style>
  <w:style w:type="paragraph" w:customStyle="1" w:styleId="1B18F27F90C0426B992B8E6E151A595F">
    <w:name w:val="1B18F27F90C0426B992B8E6E151A595F"/>
  </w:style>
  <w:style w:type="paragraph" w:customStyle="1" w:styleId="DD1926EBE83F41C3BBCF075C70A558B4">
    <w:name w:val="DD1926EBE83F41C3BBCF075C70A558B4"/>
  </w:style>
  <w:style w:type="paragraph" w:customStyle="1" w:styleId="9DB8AB0E1F9E432FAC723C659BF1B3A4">
    <w:name w:val="9DB8AB0E1F9E432FAC723C659BF1B3A4"/>
  </w:style>
  <w:style w:type="paragraph" w:customStyle="1" w:styleId="1029EC00146D423FB172D8A4954133C5">
    <w:name w:val="1029EC00146D423FB172D8A4954133C5"/>
  </w:style>
  <w:style w:type="paragraph" w:customStyle="1" w:styleId="194D2E95CB094775B24DDDBFB6CAA1BA">
    <w:name w:val="194D2E95CB094775B24DDDBFB6CAA1BA"/>
  </w:style>
  <w:style w:type="paragraph" w:customStyle="1" w:styleId="D50F0AC5617A46D0A0FE6B9FDCDC9C11">
    <w:name w:val="D50F0AC5617A46D0A0FE6B9FDCDC9C11"/>
  </w:style>
  <w:style w:type="paragraph" w:customStyle="1" w:styleId="BC46FEDA6DD845EAB8DE0153794D8549">
    <w:name w:val="BC46FEDA6DD845EAB8DE0153794D8549"/>
  </w:style>
  <w:style w:type="paragraph" w:customStyle="1" w:styleId="D998016B8EE645B489B8A05777011789">
    <w:name w:val="D998016B8EE645B489B8A05777011789"/>
  </w:style>
  <w:style w:type="paragraph" w:customStyle="1" w:styleId="3409ABE233EC4BBEBE61F2701F70625B">
    <w:name w:val="3409ABE233EC4BBEBE61F2701F70625B"/>
  </w:style>
  <w:style w:type="paragraph" w:customStyle="1" w:styleId="73C322A74F714D2C96E3663C85DDB2D5">
    <w:name w:val="73C322A74F714D2C96E3663C85DDB2D5"/>
  </w:style>
  <w:style w:type="paragraph" w:customStyle="1" w:styleId="734B2B4146FB459692F34DECEFCB0092">
    <w:name w:val="734B2B4146FB459692F34DECEFCB0092"/>
  </w:style>
  <w:style w:type="paragraph" w:customStyle="1" w:styleId="AE1C19EB35474092B8081FADCADAB4CD">
    <w:name w:val="AE1C19EB35474092B8081FADCADAB4CD"/>
  </w:style>
  <w:style w:type="paragraph" w:customStyle="1" w:styleId="134DD301AF4C4A1F81DD05B927FB618F">
    <w:name w:val="134DD301AF4C4A1F81DD05B927FB618F"/>
  </w:style>
  <w:style w:type="paragraph" w:customStyle="1" w:styleId="7982D42C7776440E8548D0E38AB4D720">
    <w:name w:val="7982D42C7776440E8548D0E38AB4D720"/>
  </w:style>
  <w:style w:type="paragraph" w:customStyle="1" w:styleId="F276592BAFCC446CB67A44CE63B0C225">
    <w:name w:val="F276592BAFCC446CB67A44CE63B0C225"/>
  </w:style>
  <w:style w:type="paragraph" w:customStyle="1" w:styleId="273CCA69142F43B6911AB1E80B39DE45">
    <w:name w:val="273CCA69142F43B6911AB1E80B39DE45"/>
  </w:style>
  <w:style w:type="paragraph" w:customStyle="1" w:styleId="001114609FBA46219D2FD4CE4BE1AF13">
    <w:name w:val="001114609FBA46219D2FD4CE4BE1AF13"/>
  </w:style>
  <w:style w:type="paragraph" w:customStyle="1" w:styleId="D8BFDD80E8A9410BB093EB2B7233821D">
    <w:name w:val="D8BFDD80E8A9410BB093EB2B7233821D"/>
  </w:style>
  <w:style w:type="paragraph" w:customStyle="1" w:styleId="834598B0B96F4E338A9FD6C5A0C4F096">
    <w:name w:val="834598B0B96F4E338A9FD6C5A0C4F096"/>
  </w:style>
  <w:style w:type="paragraph" w:customStyle="1" w:styleId="CE365C7D14D5485CBDC80105014EF571">
    <w:name w:val="CE365C7D14D5485CBDC80105014EF571"/>
  </w:style>
  <w:style w:type="paragraph" w:customStyle="1" w:styleId="D1A5F85EA74642F98A4ABA257653B7B0">
    <w:name w:val="D1A5F85EA74642F98A4ABA257653B7B0"/>
  </w:style>
  <w:style w:type="paragraph" w:customStyle="1" w:styleId="9DC05C7B848A46FA8898C991CD21305E">
    <w:name w:val="9DC05C7B848A46FA8898C991CD21305E"/>
  </w:style>
  <w:style w:type="paragraph" w:customStyle="1" w:styleId="B7E5E0782218420F8729E36C9F5E86B4">
    <w:name w:val="B7E5E0782218420F8729E36C9F5E86B4"/>
  </w:style>
  <w:style w:type="paragraph" w:customStyle="1" w:styleId="565BE197385A4BD7AAB16E987DE7EFA3">
    <w:name w:val="565BE197385A4BD7AAB16E987DE7EFA3"/>
  </w:style>
  <w:style w:type="paragraph" w:customStyle="1" w:styleId="06D4F5F1C1954698AAFB6A0E2EBF019E">
    <w:name w:val="06D4F5F1C1954698AAFB6A0E2EBF019E"/>
    <w:rsid w:val="0046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0000"/>
      </a:accent1>
      <a:accent2>
        <a:srgbClr val="BF0000"/>
      </a:accent2>
      <a:accent3>
        <a:srgbClr val="000000"/>
      </a:accent3>
      <a:accent4>
        <a:srgbClr val="FFFFFF"/>
      </a:accent4>
      <a:accent5>
        <a:srgbClr val="044F44"/>
      </a:accent5>
      <a:accent6>
        <a:srgbClr val="2C3644"/>
      </a:accent6>
      <a:hlink>
        <a:srgbClr val="0070C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Main, Salem, Or 97303</CompanyAddress>
  <CompanyPhone>555-555-5555</CompanyPhone>
  <CompanyFax>github.com/jgillespie17</CompanyFax>
  <CompanyEmail>jgillespie17@wou.edu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Dietrich</dc:creator>
  <cp:keywords>Jon Gillespie</cp:keywords>
  <cp:lastModifiedBy>Madison Klienstuber</cp:lastModifiedBy>
  <cp:revision>3</cp:revision>
  <cp:lastPrinted>2012-08-29T19:15:00Z</cp:lastPrinted>
  <dcterms:created xsi:type="dcterms:W3CDTF">2020-01-10T20:56:00Z</dcterms:created>
  <dcterms:modified xsi:type="dcterms:W3CDTF">2020-01-10T21:10:00Z</dcterms:modified>
  <cp:contentStatus>CEO Bit Breakers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