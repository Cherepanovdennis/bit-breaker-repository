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4DF23F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bookmarkStart w:id="0" w:name="_GoBack"/>
          <w:bookmarkEnd w:id="0"/>
          <w:p w14:paraId="5D89A15E" w14:textId="0155DADA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DB77A5C" wp14:editId="49D1667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8FF836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074D37">
              <w:rPr>
                <w:noProof/>
              </w:rPr>
              <w:t>m</w:t>
            </w:r>
          </w:p>
          <w:p w14:paraId="0400742F" w14:textId="77777777" w:rsidR="00A50939" w:rsidRPr="00906BEE" w:rsidRDefault="007530B2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9785121308C4DEEB76FBD9A09CFAF7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66CB9E05" w14:textId="45D22C5A" w:rsidR="002C2CDD" w:rsidRPr="00906BEE" w:rsidRDefault="002E75CE" w:rsidP="002E75CE">
            <w:r>
              <w:t xml:space="preserve">To obtain employment at a leading technology company that strives for innovation and collaboration. </w:t>
            </w:r>
          </w:p>
          <w:p w14:paraId="2C7A1802" w14:textId="77777777" w:rsidR="002C2CDD" w:rsidRPr="00906BEE" w:rsidRDefault="007530B2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5BDC88E46354DC8AC0C01E21AAEA3C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12C5BC49" w14:textId="6DDFD415" w:rsidR="00741125" w:rsidRDefault="00E754CA" w:rsidP="00E05020">
            <w:pPr>
              <w:pStyle w:val="ListParagraph"/>
              <w:numPr>
                <w:ilvl w:val="0"/>
                <w:numId w:val="11"/>
              </w:numPr>
            </w:pPr>
            <w:r>
              <w:t>Multi-language coding</w:t>
            </w:r>
          </w:p>
          <w:p w14:paraId="3ED81E4B" w14:textId="558C1E43" w:rsidR="00D915F1" w:rsidRDefault="00D915F1" w:rsidP="00E05020">
            <w:pPr>
              <w:pStyle w:val="ListParagraph"/>
              <w:numPr>
                <w:ilvl w:val="0"/>
                <w:numId w:val="11"/>
              </w:numPr>
            </w:pPr>
            <w:r>
              <w:t>BA Degree</w:t>
            </w:r>
          </w:p>
          <w:p w14:paraId="08FB6583" w14:textId="626A11A4" w:rsidR="00E754CA" w:rsidRDefault="0043419E" w:rsidP="00E05020">
            <w:pPr>
              <w:pStyle w:val="ListParagraph"/>
              <w:numPr>
                <w:ilvl w:val="0"/>
                <w:numId w:val="11"/>
              </w:numPr>
            </w:pPr>
            <w:r>
              <w:t>Management</w:t>
            </w:r>
            <w:r w:rsidR="00FD3768">
              <w:t xml:space="preserve"> </w:t>
            </w:r>
          </w:p>
          <w:p w14:paraId="710F9226" w14:textId="6782EFF0" w:rsidR="0043419E" w:rsidRDefault="0043419E" w:rsidP="00E05020">
            <w:pPr>
              <w:pStyle w:val="ListParagraph"/>
              <w:numPr>
                <w:ilvl w:val="0"/>
                <w:numId w:val="11"/>
              </w:numPr>
            </w:pPr>
            <w:r>
              <w:t>Project Manag</w:t>
            </w:r>
            <w:r w:rsidR="00FD3768">
              <w:t>ement</w:t>
            </w:r>
          </w:p>
          <w:p w14:paraId="5D4AB4BE" w14:textId="77777777" w:rsidR="0043419E" w:rsidRDefault="00267459" w:rsidP="00E05020">
            <w:pPr>
              <w:pStyle w:val="ListParagraph"/>
              <w:numPr>
                <w:ilvl w:val="0"/>
                <w:numId w:val="11"/>
              </w:numPr>
            </w:pPr>
            <w:r>
              <w:t>Training Coordinator</w:t>
            </w:r>
          </w:p>
          <w:p w14:paraId="17358D9A" w14:textId="77777777" w:rsidR="00267459" w:rsidRDefault="00267459" w:rsidP="00E05020">
            <w:pPr>
              <w:pStyle w:val="ListParagraph"/>
              <w:numPr>
                <w:ilvl w:val="0"/>
                <w:numId w:val="11"/>
              </w:numPr>
            </w:pPr>
            <w:r>
              <w:t xml:space="preserve">ASP.NET </w:t>
            </w:r>
          </w:p>
          <w:p w14:paraId="0022164C" w14:textId="77777777" w:rsidR="00F735B0" w:rsidRDefault="009125C8" w:rsidP="00E05020">
            <w:pPr>
              <w:pStyle w:val="ListParagraph"/>
              <w:numPr>
                <w:ilvl w:val="0"/>
                <w:numId w:val="11"/>
              </w:numPr>
            </w:pPr>
            <w:r>
              <w:t>Testing</w:t>
            </w:r>
          </w:p>
          <w:p w14:paraId="5EC76F0D" w14:textId="77777777" w:rsidR="009F44C0" w:rsidRDefault="00D330E2" w:rsidP="00E05020">
            <w:pPr>
              <w:pStyle w:val="ListParagraph"/>
              <w:numPr>
                <w:ilvl w:val="0"/>
                <w:numId w:val="11"/>
              </w:numPr>
            </w:pPr>
            <w:r>
              <w:t xml:space="preserve">Research </w:t>
            </w:r>
          </w:p>
          <w:p w14:paraId="29832A1C" w14:textId="77777777" w:rsidR="00D330E2" w:rsidRDefault="00D330E2" w:rsidP="00E05020">
            <w:pPr>
              <w:pStyle w:val="ListParagraph"/>
              <w:numPr>
                <w:ilvl w:val="0"/>
                <w:numId w:val="11"/>
              </w:numPr>
            </w:pPr>
            <w:r>
              <w:t xml:space="preserve">Analysis </w:t>
            </w:r>
          </w:p>
          <w:p w14:paraId="075BBA84" w14:textId="77777777" w:rsidR="00D330E2" w:rsidRDefault="00D330E2" w:rsidP="00E05020">
            <w:pPr>
              <w:pStyle w:val="ListParagraph"/>
              <w:numPr>
                <w:ilvl w:val="0"/>
                <w:numId w:val="11"/>
              </w:numPr>
            </w:pPr>
            <w:r>
              <w:t xml:space="preserve">Communication </w:t>
            </w:r>
          </w:p>
          <w:p w14:paraId="62F7D7AC" w14:textId="168BAC3F" w:rsidR="00D330E2" w:rsidRPr="00906BEE" w:rsidRDefault="00D330E2" w:rsidP="00715DB9">
            <w:pPr>
              <w:pStyle w:val="ListParagraph"/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8FC09C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5919BE3F" w14:textId="096AC54B" w:rsidR="00C612DA" w:rsidRPr="00906BEE" w:rsidRDefault="007530B2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51B24AF81CA4A248FFB2E05C4557A3C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055FF">
                        <w:t>Mike Dietrich</w:t>
                      </w:r>
                    </w:sdtContent>
                  </w:sdt>
                </w:p>
                <w:p w14:paraId="0A974843" w14:textId="77777777" w:rsidR="00906BEE" w:rsidRDefault="007530B2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6EEBA40E1A9A42F5B05E47CD96AFB139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74D37">
                        <w:t>Full Stack</w:t>
                      </w:r>
                      <w:r w:rsidR="005055FF">
                        <w:t xml:space="preserve"> developer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F2B275E3A2694C33A8C4FC8B2495ABA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B6388B">
                        <w:t>Github link below</w:t>
                      </w:r>
                    </w:sdtContent>
                  </w:sdt>
                  <w:r w:rsidR="00B6388B">
                    <w:t>:</w:t>
                  </w:r>
                </w:p>
                <w:p w14:paraId="4BA44BC8" w14:textId="38567D47" w:rsidR="00B6388B" w:rsidRPr="00906BEE" w:rsidRDefault="00B6388B" w:rsidP="00906BEE">
                  <w:pPr>
                    <w:pStyle w:val="Heading2"/>
                    <w:outlineLvl w:val="1"/>
                  </w:pPr>
                  <w:r>
                    <w:t>www.github.com/users/</w:t>
                  </w:r>
                  <w:r w:rsidR="00B633E1">
                    <w:t>myname</w:t>
                  </w:r>
                </w:p>
              </w:tc>
            </w:tr>
          </w:tbl>
          <w:p w14:paraId="780FF420" w14:textId="53D93BFE" w:rsidR="002C2CDD" w:rsidRPr="00906BEE" w:rsidRDefault="002C2CDD" w:rsidP="007569C1">
            <w:pPr>
              <w:pStyle w:val="Heading3"/>
            </w:pPr>
            <w:r w:rsidRPr="00906BEE">
              <w:t>Experience</w:t>
            </w:r>
            <w:r w:rsidR="00AD73AB">
              <w:t xml:space="preserve"> </w:t>
            </w:r>
          </w:p>
          <w:p w14:paraId="171571EE" w14:textId="491E0588" w:rsidR="002C2CDD" w:rsidRPr="00906BEE" w:rsidRDefault="00B01B57" w:rsidP="007569C1">
            <w:pPr>
              <w:pStyle w:val="Heading4"/>
            </w:pPr>
            <w:r>
              <w:t>Manager</w:t>
            </w:r>
            <w:r w:rsidR="002C2CDD" w:rsidRPr="00906BEE">
              <w:t xml:space="preserve"> • </w:t>
            </w:r>
            <w:r>
              <w:t>safe auto detail</w:t>
            </w:r>
            <w:r w:rsidR="002C2CDD" w:rsidRPr="00906BEE">
              <w:t xml:space="preserve"> • </w:t>
            </w:r>
            <w:r w:rsidR="00443AD1">
              <w:t>07/18/20</w:t>
            </w:r>
            <w:r>
              <w:t>15</w:t>
            </w:r>
            <w:r w:rsidR="00F47E97" w:rsidRPr="00906BEE">
              <w:t xml:space="preserve"> – </w:t>
            </w:r>
            <w:r>
              <w:t>Current</w:t>
            </w:r>
          </w:p>
          <w:p w14:paraId="6795FB2C" w14:textId="77777777" w:rsidR="00E40AC8" w:rsidRPr="00E40AC8" w:rsidRDefault="00E117ED" w:rsidP="00E40AC8">
            <w:pPr>
              <w:rPr>
                <w:i/>
                <w:iCs/>
              </w:rPr>
            </w:pPr>
            <w:r>
              <w:t xml:space="preserve">Organizing and scheduling staff. </w:t>
            </w:r>
            <w:r w:rsidR="00E40AC8" w:rsidRPr="00E40AC8">
              <w:rPr>
                <w:i/>
                <w:iCs/>
              </w:rPr>
              <w:t xml:space="preserve">Will fill in with more information when not on GIT. </w:t>
            </w:r>
          </w:p>
          <w:p w14:paraId="56EC0855" w14:textId="7FD1A76A" w:rsidR="00B01B57" w:rsidRPr="00906BEE" w:rsidRDefault="00B01B57" w:rsidP="00B01B57">
            <w:pPr>
              <w:pStyle w:val="Heading4"/>
            </w:pPr>
            <w:r>
              <w:t>Principal Executive Manager A</w:t>
            </w:r>
            <w:r w:rsidRPr="00906BEE">
              <w:t xml:space="preserve"> • </w:t>
            </w:r>
            <w:r>
              <w:t>state of oregon</w:t>
            </w:r>
            <w:r w:rsidRPr="00906BEE">
              <w:t xml:space="preserve"> • </w:t>
            </w:r>
            <w:r>
              <w:t>07/18/2005</w:t>
            </w:r>
            <w:r w:rsidRPr="00906BEE">
              <w:t xml:space="preserve"> – </w:t>
            </w:r>
            <w:r>
              <w:t>04/02/2014</w:t>
            </w:r>
          </w:p>
          <w:p w14:paraId="6F513A4E" w14:textId="7C47F056" w:rsidR="002C2CDD" w:rsidRPr="00E40AC8" w:rsidRDefault="00E117ED" w:rsidP="007569C1">
            <w:pPr>
              <w:rPr>
                <w:i/>
                <w:iCs/>
              </w:rPr>
            </w:pPr>
            <w:r>
              <w:t xml:space="preserve">I managed 27 employees from 7 different classifications. </w:t>
            </w:r>
            <w:r w:rsidR="00E40AC8" w:rsidRPr="00E40AC8">
              <w:rPr>
                <w:i/>
                <w:iCs/>
              </w:rPr>
              <w:t xml:space="preserve">Will fill in with more information when not on GIT. </w:t>
            </w:r>
          </w:p>
          <w:p w14:paraId="1A36C563" w14:textId="77777777" w:rsidR="002C2CDD" w:rsidRPr="00906BEE" w:rsidRDefault="007530B2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040912C089D440048586FDCB50F22A7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423F34F7" w14:textId="2AAE5012" w:rsidR="002C2CDD" w:rsidRPr="00F44C07" w:rsidRDefault="007C53D2" w:rsidP="007569C1">
            <w:pPr>
              <w:pStyle w:val="Heading4"/>
              <w:rPr>
                <w:sz w:val="20"/>
                <w:szCs w:val="20"/>
              </w:rPr>
            </w:pPr>
            <w:r>
              <w:t>ba sCIENCE</w:t>
            </w:r>
            <w:r w:rsidR="00F3255E">
              <w:t xml:space="preserve"> </w:t>
            </w:r>
            <w:r w:rsidR="002C2CDD" w:rsidRPr="00906BEE">
              <w:t>•</w:t>
            </w:r>
            <w:r w:rsidR="00E40AC8">
              <w:t>June</w:t>
            </w:r>
            <w:r w:rsidR="00D915F1">
              <w:t xml:space="preserve"> 2020</w:t>
            </w:r>
            <w:r w:rsidR="002C2CDD" w:rsidRPr="00906BEE">
              <w:t xml:space="preserve"> • </w:t>
            </w:r>
            <w:r w:rsidR="00D915F1" w:rsidRPr="00F44C07">
              <w:rPr>
                <w:sz w:val="20"/>
                <w:szCs w:val="20"/>
              </w:rPr>
              <w:t>wESTERN oREGON uNIVERSITY</w:t>
            </w:r>
          </w:p>
          <w:p w14:paraId="0DDFC4F2" w14:textId="0433E061" w:rsidR="002C2CDD" w:rsidRDefault="00D915F1" w:rsidP="007569C1">
            <w:r>
              <w:t>GPA: 3.91</w:t>
            </w:r>
          </w:p>
          <w:p w14:paraId="553393F2" w14:textId="53990E1A" w:rsidR="00CE6316" w:rsidRPr="00906BEE" w:rsidRDefault="00CE6316" w:rsidP="007569C1">
            <w:r>
              <w:t>Computer Science Major with a minor in mathematics</w:t>
            </w:r>
            <w:r w:rsidR="00521E37">
              <w:t xml:space="preserve"> </w:t>
            </w:r>
          </w:p>
          <w:p w14:paraId="5C9329E4" w14:textId="1FC71012" w:rsidR="002C2CDD" w:rsidRDefault="00F44C07" w:rsidP="007569C1">
            <w:pPr>
              <w:pStyle w:val="Heading4"/>
            </w:pPr>
            <w:r>
              <w:t>dIPLOMA</w:t>
            </w:r>
            <w:r w:rsidR="002C2CDD" w:rsidRPr="00906BEE">
              <w:t xml:space="preserve"> • </w:t>
            </w:r>
            <w:r w:rsidR="005048FA">
              <w:t>2016</w:t>
            </w:r>
            <w:r w:rsidR="002C2CDD" w:rsidRPr="00906BEE">
              <w:t xml:space="preserve"> • </w:t>
            </w:r>
            <w:r w:rsidR="005048FA">
              <w:t xml:space="preserve">MCNARY hIGHSCHOOL </w:t>
            </w:r>
          </w:p>
          <w:p w14:paraId="12225A1F" w14:textId="4A0036D1" w:rsidR="00B01B57" w:rsidRDefault="00B01B57" w:rsidP="00B01B57">
            <w:r>
              <w:t xml:space="preserve">GPA: </w:t>
            </w:r>
            <w:r w:rsidR="00DE4CF9">
              <w:t>2.68</w:t>
            </w:r>
          </w:p>
          <w:p w14:paraId="14BAEF97" w14:textId="64ED924A" w:rsidR="002C2CDD" w:rsidRPr="00906BEE" w:rsidRDefault="00FE4848" w:rsidP="007569C1">
            <w:r>
              <w:t>Active in sports and graduated</w:t>
            </w:r>
            <w:r w:rsidR="00521E37">
              <w:t xml:space="preserve">. </w:t>
            </w:r>
          </w:p>
          <w:p w14:paraId="62862C93" w14:textId="77777777" w:rsidR="002C2CDD" w:rsidRPr="00906BEE" w:rsidRDefault="007530B2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5C3A1F36874B4997A5ADE9477464F91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14:paraId="5068F07F" w14:textId="77777777" w:rsidR="00741125" w:rsidRPr="00906BEE" w:rsidRDefault="007530B2" w:rsidP="00741125">
            <w:sdt>
              <w:sdtPr>
                <w:alias w:val="Enter volunteer experience or leadership details:"/>
                <w:tag w:val="Enter volunteer experience or leadership details:"/>
                <w:id w:val="1952504710"/>
                <w:placeholder>
                  <w:docPart w:val="B3127F8A524A44A5A5C42C6B6A47A5E6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5F735674" w14:textId="77777777"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3E555" w14:textId="77777777" w:rsidR="007530B2" w:rsidRDefault="007530B2" w:rsidP="00713050">
      <w:pPr>
        <w:spacing w:line="240" w:lineRule="auto"/>
      </w:pPr>
      <w:r>
        <w:separator/>
      </w:r>
    </w:p>
  </w:endnote>
  <w:endnote w:type="continuationSeparator" w:id="0">
    <w:p w14:paraId="47EB2278" w14:textId="77777777" w:rsidR="007530B2" w:rsidRDefault="007530B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C9DF84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B07B32F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8EE6D04" wp14:editId="7DD90A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4EFC88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71F23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A7FED82" wp14:editId="68C74D18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C126B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B65B6D0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E58CC0" wp14:editId="41558554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01876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823486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8E8D0B8" wp14:editId="669BD737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B80300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6F93C9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34A999A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FF392A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E4E8F45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6DB5283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62DE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4961C81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3C68ED2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39C57EA" wp14:editId="1FE553F2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C2CDDF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361F9F7" w14:textId="60D0A60C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BF2CE1" w14:textId="49AF2069" w:rsidR="00217980" w:rsidRDefault="00F61D51" w:rsidP="00F61D51">
          <w:pPr>
            <w:pStyle w:val="Footer"/>
            <w:jc w:val="left"/>
          </w:pPr>
          <w:r>
            <w:t xml:space="preserve">     </w:t>
          </w:r>
          <w:r w:rsidR="00217980"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8CB9CC" wp14:editId="44C0981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1DD59B0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299DC4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982B36" wp14:editId="07BE839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303823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03503D11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DD05276" w14:textId="7D8056DC" w:rsidR="00811117" w:rsidRPr="005055FF" w:rsidRDefault="00710762" w:rsidP="003C5528">
          <w:pPr>
            <w:pStyle w:val="Footer"/>
            <w:rPr>
              <w:sz w:val="20"/>
              <w:szCs w:val="20"/>
            </w:rPr>
          </w:pPr>
          <w:r>
            <w:rPr>
              <w:sz w:val="20"/>
              <w:szCs w:val="20"/>
            </w:rPr>
            <w:t>Myemail</w:t>
          </w:r>
          <w:r w:rsidR="005055FF" w:rsidRPr="005055FF">
            <w:rPr>
              <w:sz w:val="20"/>
              <w:szCs w:val="20"/>
            </w:rPr>
            <w:t>@wou.edu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F84B49" w14:textId="03A92A5D" w:rsidR="00811117" w:rsidRPr="005055FF" w:rsidRDefault="00811117" w:rsidP="00217980">
          <w:pPr>
            <w:pStyle w:val="Footer"/>
            <w:rPr>
              <w:sz w:val="20"/>
              <w:szCs w:val="20"/>
            </w:rPr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F6D283A" w14:textId="36B80318" w:rsidR="00811117" w:rsidRPr="005055FF" w:rsidRDefault="00710762" w:rsidP="00F61D51">
          <w:pPr>
            <w:pStyle w:val="Footer"/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>444-444-4444</w:t>
          </w:r>
        </w:p>
      </w:tc>
      <w:sdt>
        <w:sdtPr>
          <w:rPr>
            <w:sz w:val="20"/>
            <w:szCs w:val="20"/>
          </w:rPr>
          <w:id w:val="-1053928120"/>
          <w:temporary/>
          <w:showingPlcHdr/>
          <w15:appearance w15:val="hidden"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9AD2ACF" w14:textId="77777777" w:rsidR="00811117" w:rsidRPr="005055FF" w:rsidRDefault="00B76A83" w:rsidP="00217980">
              <w:pPr>
                <w:pStyle w:val="Footer"/>
                <w:rPr>
                  <w:sz w:val="20"/>
                  <w:szCs w:val="20"/>
                </w:rPr>
              </w:pPr>
              <w:r w:rsidRPr="005055FF">
                <w:rPr>
                  <w:sz w:val="20"/>
                  <w:szCs w:val="20"/>
                </w:rPr>
                <w:t>LinkedIn URL</w:t>
              </w:r>
            </w:p>
          </w:tc>
        </w:sdtContent>
      </w:sdt>
    </w:tr>
  </w:tbl>
  <w:p w14:paraId="38435E03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0BAB4" w14:textId="77777777" w:rsidR="007530B2" w:rsidRDefault="007530B2" w:rsidP="00713050">
      <w:pPr>
        <w:spacing w:line="240" w:lineRule="auto"/>
      </w:pPr>
      <w:r>
        <w:separator/>
      </w:r>
    </w:p>
  </w:footnote>
  <w:footnote w:type="continuationSeparator" w:id="0">
    <w:p w14:paraId="2DFA0C74" w14:textId="77777777" w:rsidR="007530B2" w:rsidRDefault="007530B2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407B8519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A020DC8" w14:textId="5056E911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E03BA5D" wp14:editId="5011762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697DE77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6B2CD5">
            <w:t>M</w: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16D212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6BD7A545" w14:textId="3C38B2B5" w:rsidR="001A5CA9" w:rsidRPr="009B3C40" w:rsidRDefault="007530B2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E9629033743B481FAC6B78F06B84020C"/>
                    </w:placeholder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521E37">
                      <w:t>Mike Dietrich</w:t>
                    </w:r>
                  </w:sdtContent>
                </w:sdt>
              </w:p>
              <w:p w14:paraId="4AEC2C52" w14:textId="29D457B9" w:rsidR="001A5CA9" w:rsidRDefault="00E12C60" w:rsidP="001A5CA9">
                <w:pPr>
                  <w:pStyle w:val="Heading2"/>
                  <w:outlineLvl w:val="1"/>
                </w:pPr>
                <w:r>
                  <w:t xml:space="preserve">  </w:t>
                </w:r>
              </w:p>
            </w:tc>
          </w:tr>
        </w:tbl>
        <w:p w14:paraId="329CB293" w14:textId="77777777" w:rsidR="001A5CA9" w:rsidRPr="00F207C0" w:rsidRDefault="001A5CA9" w:rsidP="001A5CA9"/>
      </w:tc>
    </w:tr>
  </w:tbl>
  <w:p w14:paraId="5DADE5CC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45321A"/>
    <w:multiLevelType w:val="hybridMultilevel"/>
    <w:tmpl w:val="4B427432"/>
    <w:lvl w:ilvl="0" w:tplc="E89C3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95"/>
    <w:rsid w:val="00074D37"/>
    <w:rsid w:val="00091382"/>
    <w:rsid w:val="000A07DA"/>
    <w:rsid w:val="000A2BFA"/>
    <w:rsid w:val="000B0619"/>
    <w:rsid w:val="000B61CA"/>
    <w:rsid w:val="000E127D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7459"/>
    <w:rsid w:val="00271662"/>
    <w:rsid w:val="0027404F"/>
    <w:rsid w:val="00290AAA"/>
    <w:rsid w:val="00293B83"/>
    <w:rsid w:val="002A3A48"/>
    <w:rsid w:val="002B091C"/>
    <w:rsid w:val="002C2CDD"/>
    <w:rsid w:val="002D45C6"/>
    <w:rsid w:val="002E75CE"/>
    <w:rsid w:val="002F03FA"/>
    <w:rsid w:val="002F440F"/>
    <w:rsid w:val="00313E86"/>
    <w:rsid w:val="00333CD3"/>
    <w:rsid w:val="0033779F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3419E"/>
    <w:rsid w:val="00443AD1"/>
    <w:rsid w:val="0046104A"/>
    <w:rsid w:val="004717C5"/>
    <w:rsid w:val="004A24CC"/>
    <w:rsid w:val="004F1B0A"/>
    <w:rsid w:val="005048FA"/>
    <w:rsid w:val="005055FF"/>
    <w:rsid w:val="00521E37"/>
    <w:rsid w:val="00523479"/>
    <w:rsid w:val="00530380"/>
    <w:rsid w:val="00543DB7"/>
    <w:rsid w:val="005729B0"/>
    <w:rsid w:val="00583E4F"/>
    <w:rsid w:val="005F5D53"/>
    <w:rsid w:val="00600127"/>
    <w:rsid w:val="00641630"/>
    <w:rsid w:val="00684488"/>
    <w:rsid w:val="006A3CE7"/>
    <w:rsid w:val="006A7746"/>
    <w:rsid w:val="006B2CD5"/>
    <w:rsid w:val="006C4C50"/>
    <w:rsid w:val="006D76B1"/>
    <w:rsid w:val="00710762"/>
    <w:rsid w:val="00713050"/>
    <w:rsid w:val="00715DB9"/>
    <w:rsid w:val="00741125"/>
    <w:rsid w:val="00746F7F"/>
    <w:rsid w:val="007530B2"/>
    <w:rsid w:val="007569C1"/>
    <w:rsid w:val="00763832"/>
    <w:rsid w:val="00772919"/>
    <w:rsid w:val="007C0DD2"/>
    <w:rsid w:val="007C53D2"/>
    <w:rsid w:val="007D1AA3"/>
    <w:rsid w:val="007D2696"/>
    <w:rsid w:val="007D2FD2"/>
    <w:rsid w:val="007D406E"/>
    <w:rsid w:val="007D6458"/>
    <w:rsid w:val="00811117"/>
    <w:rsid w:val="00823C54"/>
    <w:rsid w:val="00841146"/>
    <w:rsid w:val="00854B63"/>
    <w:rsid w:val="0088504C"/>
    <w:rsid w:val="0089382B"/>
    <w:rsid w:val="008A1907"/>
    <w:rsid w:val="008A5AC6"/>
    <w:rsid w:val="008C6BCA"/>
    <w:rsid w:val="008C7B50"/>
    <w:rsid w:val="008E4B30"/>
    <w:rsid w:val="00906BEE"/>
    <w:rsid w:val="009125C8"/>
    <w:rsid w:val="00917990"/>
    <w:rsid w:val="009243E7"/>
    <w:rsid w:val="00985D58"/>
    <w:rsid w:val="009B3C40"/>
    <w:rsid w:val="009F44C0"/>
    <w:rsid w:val="009F7695"/>
    <w:rsid w:val="009F7AD9"/>
    <w:rsid w:val="00A11741"/>
    <w:rsid w:val="00A42540"/>
    <w:rsid w:val="00A50939"/>
    <w:rsid w:val="00A83413"/>
    <w:rsid w:val="00AA6A40"/>
    <w:rsid w:val="00AA75F6"/>
    <w:rsid w:val="00AD00FD"/>
    <w:rsid w:val="00AD73AB"/>
    <w:rsid w:val="00AF0A8E"/>
    <w:rsid w:val="00B01B57"/>
    <w:rsid w:val="00B27019"/>
    <w:rsid w:val="00B5664D"/>
    <w:rsid w:val="00B633E1"/>
    <w:rsid w:val="00B6388B"/>
    <w:rsid w:val="00B7555C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CE6316"/>
    <w:rsid w:val="00D04109"/>
    <w:rsid w:val="00D330E2"/>
    <w:rsid w:val="00D915F1"/>
    <w:rsid w:val="00D97A41"/>
    <w:rsid w:val="00DD3CF6"/>
    <w:rsid w:val="00DD6416"/>
    <w:rsid w:val="00DE4CF9"/>
    <w:rsid w:val="00DF4E0A"/>
    <w:rsid w:val="00E02DCD"/>
    <w:rsid w:val="00E05020"/>
    <w:rsid w:val="00E117ED"/>
    <w:rsid w:val="00E12232"/>
    <w:rsid w:val="00E12C60"/>
    <w:rsid w:val="00E22E87"/>
    <w:rsid w:val="00E40AC8"/>
    <w:rsid w:val="00E57630"/>
    <w:rsid w:val="00E754CA"/>
    <w:rsid w:val="00E86C2B"/>
    <w:rsid w:val="00EB2D52"/>
    <w:rsid w:val="00EF7CC9"/>
    <w:rsid w:val="00F207C0"/>
    <w:rsid w:val="00F20AE5"/>
    <w:rsid w:val="00F3255E"/>
    <w:rsid w:val="00F44C07"/>
    <w:rsid w:val="00F47E97"/>
    <w:rsid w:val="00F61D51"/>
    <w:rsid w:val="00F645C7"/>
    <w:rsid w:val="00F735B0"/>
    <w:rsid w:val="00FD3768"/>
    <w:rsid w:val="00FD3CAC"/>
    <w:rsid w:val="00FE484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634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785121308C4DEEB76FBD9A09CF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0AD9C-B4B5-443E-8323-25EA8984CB34}"/>
      </w:docPartPr>
      <w:docPartBody>
        <w:p w:rsidR="00754440" w:rsidRDefault="00701BD5">
          <w:pPr>
            <w:pStyle w:val="99785121308C4DEEB76FBD9A09CFAF7B"/>
          </w:pPr>
          <w:r w:rsidRPr="00906BEE">
            <w:t>Objective</w:t>
          </w:r>
        </w:p>
      </w:docPartBody>
    </w:docPart>
    <w:docPart>
      <w:docPartPr>
        <w:name w:val="55BDC88E46354DC8AC0C01E21AAEA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A5F0-6ABE-4482-97FE-09EA5A1D740E}"/>
      </w:docPartPr>
      <w:docPartBody>
        <w:p w:rsidR="00754440" w:rsidRDefault="00701BD5">
          <w:pPr>
            <w:pStyle w:val="55BDC88E46354DC8AC0C01E21AAEA3CD"/>
          </w:pPr>
          <w:r w:rsidRPr="00906BEE">
            <w:t>Skills</w:t>
          </w:r>
        </w:p>
      </w:docPartBody>
    </w:docPart>
    <w:docPart>
      <w:docPartPr>
        <w:name w:val="151B24AF81CA4A248FFB2E05C4557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DDBC5-182C-4EBB-AAC0-2655AB52DD51}"/>
      </w:docPartPr>
      <w:docPartBody>
        <w:p w:rsidR="00754440" w:rsidRDefault="00701BD5">
          <w:pPr>
            <w:pStyle w:val="151B24AF81CA4A248FFB2E05C4557A3C"/>
          </w:pPr>
          <w:r>
            <w:t>Your name</w:t>
          </w:r>
        </w:p>
      </w:docPartBody>
    </w:docPart>
    <w:docPart>
      <w:docPartPr>
        <w:name w:val="6EEBA40E1A9A42F5B05E47CD96AFB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593F9-D356-44EA-98C0-1C4C1D37B79F}"/>
      </w:docPartPr>
      <w:docPartBody>
        <w:p w:rsidR="00754440" w:rsidRDefault="00701BD5">
          <w:pPr>
            <w:pStyle w:val="6EEBA40E1A9A42F5B05E47CD96AFB139"/>
          </w:pPr>
          <w:r w:rsidRPr="007D6458">
            <w:t>Profession or Industry</w:t>
          </w:r>
        </w:p>
      </w:docPartBody>
    </w:docPart>
    <w:docPart>
      <w:docPartPr>
        <w:name w:val="F2B275E3A2694C33A8C4FC8B2495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CA531-5E57-444D-A25F-57BF64202A60}"/>
      </w:docPartPr>
      <w:docPartBody>
        <w:p w:rsidR="00754440" w:rsidRDefault="00701BD5">
          <w:pPr>
            <w:pStyle w:val="F2B275E3A2694C33A8C4FC8B2495ABA5"/>
          </w:pPr>
          <w:r w:rsidRPr="007D6458">
            <w:t>Link to other online properties: Portfolio/Website/Blog</w:t>
          </w:r>
        </w:p>
      </w:docPartBody>
    </w:docPart>
    <w:docPart>
      <w:docPartPr>
        <w:name w:val="040912C089D440048586FDCB50F2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3C4B1-0F28-4C4B-9FC2-AE85A1E3E817}"/>
      </w:docPartPr>
      <w:docPartBody>
        <w:p w:rsidR="00754440" w:rsidRDefault="00701BD5">
          <w:pPr>
            <w:pStyle w:val="040912C089D440048586FDCB50F22A7F"/>
          </w:pPr>
          <w:r w:rsidRPr="00906BEE">
            <w:t>Education</w:t>
          </w:r>
        </w:p>
      </w:docPartBody>
    </w:docPart>
    <w:docPart>
      <w:docPartPr>
        <w:name w:val="E9629033743B481FAC6B78F06B840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60283-A898-46A9-8424-1CDAFD2F72A1}"/>
      </w:docPartPr>
      <w:docPartBody>
        <w:p w:rsidR="00754440" w:rsidRDefault="00701BD5">
          <w:pPr>
            <w:pStyle w:val="E9629033743B481FAC6B78F06B84020C"/>
          </w:pPr>
          <w:r w:rsidRPr="00906BEE">
            <w:t>School</w:t>
          </w:r>
        </w:p>
      </w:docPartBody>
    </w:docPart>
    <w:docPart>
      <w:docPartPr>
        <w:name w:val="5C3A1F36874B4997A5ADE9477464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83BD4-9760-47E5-B6DF-E9E14C6BFEFD}"/>
      </w:docPartPr>
      <w:docPartBody>
        <w:p w:rsidR="00754440" w:rsidRDefault="00701BD5">
          <w:pPr>
            <w:pStyle w:val="5C3A1F36874B4997A5ADE9477464F919"/>
          </w:pPr>
          <w:r w:rsidRPr="00906BEE">
            <w:t>Volunteer Experience or Leadership</w:t>
          </w:r>
        </w:p>
      </w:docPartBody>
    </w:docPart>
    <w:docPart>
      <w:docPartPr>
        <w:name w:val="B3127F8A524A44A5A5C42C6B6A47A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BF33C-C58B-4353-BAD0-6C6913DA2649}"/>
      </w:docPartPr>
      <w:docPartBody>
        <w:p w:rsidR="00754440" w:rsidRDefault="00701BD5">
          <w:pPr>
            <w:pStyle w:val="B3127F8A524A44A5A5C42C6B6A47A5E6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40"/>
    <w:rsid w:val="00701BD5"/>
    <w:rsid w:val="00754440"/>
    <w:rsid w:val="0095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627D62313945F69049E9F62294E185">
    <w:name w:val="58627D62313945F69049E9F62294E185"/>
  </w:style>
  <w:style w:type="paragraph" w:customStyle="1" w:styleId="99785121308C4DEEB76FBD9A09CFAF7B">
    <w:name w:val="99785121308C4DEEB76FBD9A09CFAF7B"/>
  </w:style>
  <w:style w:type="paragraph" w:customStyle="1" w:styleId="22FD4A4A2C314348BEAC8D132A60612F">
    <w:name w:val="22FD4A4A2C314348BEAC8D132A60612F"/>
  </w:style>
  <w:style w:type="paragraph" w:customStyle="1" w:styleId="55BDC88E46354DC8AC0C01E21AAEA3CD">
    <w:name w:val="55BDC88E46354DC8AC0C01E21AAEA3CD"/>
  </w:style>
  <w:style w:type="paragraph" w:customStyle="1" w:styleId="DB75D842406845C08BF63540C3506142">
    <w:name w:val="DB75D842406845C08BF63540C3506142"/>
  </w:style>
  <w:style w:type="paragraph" w:customStyle="1" w:styleId="151B24AF81CA4A248FFB2E05C4557A3C">
    <w:name w:val="151B24AF81CA4A248FFB2E05C4557A3C"/>
  </w:style>
  <w:style w:type="paragraph" w:customStyle="1" w:styleId="6EEBA40E1A9A42F5B05E47CD96AFB139">
    <w:name w:val="6EEBA40E1A9A42F5B05E47CD96AFB139"/>
  </w:style>
  <w:style w:type="paragraph" w:customStyle="1" w:styleId="F2B275E3A2694C33A8C4FC8B2495ABA5">
    <w:name w:val="F2B275E3A2694C33A8C4FC8B2495ABA5"/>
  </w:style>
  <w:style w:type="paragraph" w:customStyle="1" w:styleId="E76CC76A1C3C47FC98DE6C135DA2505F">
    <w:name w:val="E76CC76A1C3C47FC98DE6C135DA2505F"/>
  </w:style>
  <w:style w:type="paragraph" w:customStyle="1" w:styleId="BE5E65F3FC8246569CF67A7D2EF0B1BB">
    <w:name w:val="BE5E65F3FC8246569CF67A7D2EF0B1BB"/>
  </w:style>
  <w:style w:type="paragraph" w:customStyle="1" w:styleId="C0ADF9C2799E487882ADD472DBCDC67C">
    <w:name w:val="C0ADF9C2799E487882ADD472DBCDC67C"/>
  </w:style>
  <w:style w:type="paragraph" w:customStyle="1" w:styleId="DA00D0752EF942F98AA4A843D5DFF0AD">
    <w:name w:val="DA00D0752EF942F98AA4A843D5DFF0AD"/>
  </w:style>
  <w:style w:type="paragraph" w:customStyle="1" w:styleId="74ECFF3F61834B77821B8E4B13C85342">
    <w:name w:val="74ECFF3F61834B77821B8E4B13C85342"/>
  </w:style>
  <w:style w:type="paragraph" w:customStyle="1" w:styleId="74EE0F43756944C8A5BE0B2017AAD02A">
    <w:name w:val="74EE0F43756944C8A5BE0B2017AAD02A"/>
  </w:style>
  <w:style w:type="paragraph" w:customStyle="1" w:styleId="0F130F608E63452497B98F018EAF0BA4">
    <w:name w:val="0F130F608E63452497B98F018EAF0BA4"/>
  </w:style>
  <w:style w:type="paragraph" w:customStyle="1" w:styleId="1C81B396F06545A5B535BC4226F5863F">
    <w:name w:val="1C81B396F06545A5B535BC4226F5863F"/>
  </w:style>
  <w:style w:type="paragraph" w:customStyle="1" w:styleId="726BF68F725E48B9968BDDF758EFAC7C">
    <w:name w:val="726BF68F725E48B9968BDDF758EFAC7C"/>
  </w:style>
  <w:style w:type="paragraph" w:customStyle="1" w:styleId="67F9D06C1B6D43C48E088D24D5F9E76C">
    <w:name w:val="67F9D06C1B6D43C48E088D24D5F9E76C"/>
  </w:style>
  <w:style w:type="paragraph" w:customStyle="1" w:styleId="67D142B6EDAD4D58A89AC1331439D2BB">
    <w:name w:val="67D142B6EDAD4D58A89AC1331439D2BB"/>
  </w:style>
  <w:style w:type="paragraph" w:customStyle="1" w:styleId="040912C089D440048586FDCB50F22A7F">
    <w:name w:val="040912C089D440048586FDCB50F22A7F"/>
  </w:style>
  <w:style w:type="paragraph" w:customStyle="1" w:styleId="B5FB8B2A2028479A9B9348936A292ADE">
    <w:name w:val="B5FB8B2A2028479A9B9348936A292ADE"/>
  </w:style>
  <w:style w:type="paragraph" w:customStyle="1" w:styleId="70A2C62DFEA54F84A3E2F8AC63E09BE9">
    <w:name w:val="70A2C62DFEA54F84A3E2F8AC63E09BE9"/>
  </w:style>
  <w:style w:type="paragraph" w:customStyle="1" w:styleId="3A22BB308A9A491DBD35DA04347CF2DC">
    <w:name w:val="3A22BB308A9A491DBD35DA04347CF2DC"/>
  </w:style>
  <w:style w:type="paragraph" w:customStyle="1" w:styleId="18857506A7C5491BBBF02A52E7B810FE">
    <w:name w:val="18857506A7C5491BBBF02A52E7B810FE"/>
  </w:style>
  <w:style w:type="paragraph" w:customStyle="1" w:styleId="EE1B81DCF1A54E84A68AD00260CED9F2">
    <w:name w:val="EE1B81DCF1A54E84A68AD00260CED9F2"/>
  </w:style>
  <w:style w:type="paragraph" w:customStyle="1" w:styleId="D8EAD2341CC54D80948E6277D1EC1EA3">
    <w:name w:val="D8EAD2341CC54D80948E6277D1EC1EA3"/>
  </w:style>
  <w:style w:type="paragraph" w:customStyle="1" w:styleId="E9629033743B481FAC6B78F06B84020C">
    <w:name w:val="E9629033743B481FAC6B78F06B84020C"/>
  </w:style>
  <w:style w:type="paragraph" w:customStyle="1" w:styleId="5CA45E4F94114E2F89DA7BD318F43CF3">
    <w:name w:val="5CA45E4F94114E2F89DA7BD318F43CF3"/>
  </w:style>
  <w:style w:type="paragraph" w:customStyle="1" w:styleId="5C3A1F36874B4997A5ADE9477464F919">
    <w:name w:val="5C3A1F36874B4997A5ADE9477464F919"/>
  </w:style>
  <w:style w:type="paragraph" w:customStyle="1" w:styleId="B3127F8A524A44A5A5C42C6B6A47A5E6">
    <w:name w:val="B3127F8A524A44A5A5C42C6B6A47A5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 Stack developer</dc:subject>
  <dc:creator/>
  <cp:keywords/>
  <dc:description>Github link below</dc:description>
  <cp:lastModifiedBy/>
  <cp:revision>1</cp:revision>
  <dcterms:created xsi:type="dcterms:W3CDTF">2020-01-10T18:54:00Z</dcterms:created>
  <dcterms:modified xsi:type="dcterms:W3CDTF">2020-01-10T18:54:00Z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