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4DF23F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D89A15E" w14:textId="184423FF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DB77A5C" wp14:editId="5C25268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D995842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3A33C4">
              <w:rPr>
                <w:noProof/>
              </w:rPr>
              <w:t>M</w:t>
            </w:r>
          </w:p>
          <w:p w14:paraId="0400742F" w14:textId="77777777" w:rsidR="00A50939" w:rsidRPr="00906BEE" w:rsidRDefault="00A15C3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9785121308C4DEEB76FBD9A09CFAF7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66CB9E05" w14:textId="56FE541B" w:rsidR="002C2CDD" w:rsidRPr="00906BEE" w:rsidRDefault="002E45C9" w:rsidP="007569C1">
            <w:r w:rsidRPr="002E45C9">
              <w:t>Constructive thinker and fast learner looking to obtain a software engineering position with a leading technology company to gain relevant experience and improve programming and debugging skills.</w:t>
            </w:r>
          </w:p>
          <w:p w14:paraId="2C7A1802" w14:textId="77777777" w:rsidR="002C2CDD" w:rsidRPr="00906BEE" w:rsidRDefault="00A15C3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5BDC88E46354DC8AC0C01E21AAEA3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7673AF7" w14:textId="3EC9A7F2" w:rsidR="001E2E51" w:rsidRDefault="001E2E51" w:rsidP="001E2E51">
            <w:r>
              <w:rPr>
                <w:rFonts w:ascii="Times New Roman" w:hAnsi="Times New Roman" w:cs="Times New Roman"/>
              </w:rPr>
              <w:t>●</w:t>
            </w:r>
            <w:r>
              <w:t>Proficient in C++, Java, Haskell, HTML5, CSS, JavaScript, Windows and Linux command line</w:t>
            </w:r>
          </w:p>
          <w:p w14:paraId="6E4DC47C" w14:textId="593CB712" w:rsidR="001E2E51" w:rsidRDefault="001E2E51" w:rsidP="001E2E51">
            <w:r>
              <w:rPr>
                <w:rFonts w:ascii="Times New Roman" w:hAnsi="Times New Roman" w:cs="Times New Roman"/>
              </w:rPr>
              <w:t>●</w:t>
            </w:r>
            <w:r>
              <w:t>Experience in Python, C, C#, SQL, Assembly</w:t>
            </w:r>
          </w:p>
          <w:p w14:paraId="3877B013" w14:textId="0948044F" w:rsidR="001E2E51" w:rsidRDefault="001E2E51" w:rsidP="001E2E51">
            <w:r>
              <w:rPr>
                <w:rFonts w:ascii="Times New Roman" w:hAnsi="Times New Roman" w:cs="Times New Roman"/>
              </w:rPr>
              <w:t>●</w:t>
            </w:r>
            <w:r>
              <w:t>Experience with ASP.NET MVC 5, JSON, Git, Ajax</w:t>
            </w:r>
          </w:p>
          <w:p w14:paraId="62AA9973" w14:textId="2ADA0B37" w:rsidR="001E2E51" w:rsidRDefault="001E2E51" w:rsidP="001E2E51">
            <w:r>
              <w:rPr>
                <w:rFonts w:ascii="Times New Roman" w:hAnsi="Times New Roman" w:cs="Times New Roman"/>
              </w:rPr>
              <w:t>●</w:t>
            </w:r>
            <w:r>
              <w:t>Analytical thinking, collaboration, object-oriented programming, mathematics, communications</w:t>
            </w:r>
          </w:p>
          <w:p w14:paraId="62F7D7AC" w14:textId="0AB28931" w:rsidR="00741125" w:rsidRPr="00906BEE" w:rsidRDefault="001E2E51" w:rsidP="001E2E51">
            <w:r>
              <w:rPr>
                <w:rFonts w:ascii="Times New Roman" w:hAnsi="Times New Roman" w:cs="Times New Roman"/>
              </w:rPr>
              <w:t>●</w:t>
            </w:r>
            <w:r>
              <w:t>Experience with IT operations and working in data centers, IDFs, MDFs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8FC09C6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919BE3F" w14:textId="0158AEA4" w:rsidR="00C612DA" w:rsidRPr="00906BEE" w:rsidRDefault="00A15C39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51B24AF81CA4A248FFB2E05C4557A3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109F8">
                        <w:t>maddy Klienstuber</w:t>
                      </w:r>
                    </w:sdtContent>
                  </w:sdt>
                </w:p>
                <w:p w14:paraId="4BA44BC8" w14:textId="0745FD4F" w:rsidR="00906BEE" w:rsidRPr="00906BEE" w:rsidRDefault="00A15C39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6EEBA40E1A9A42F5B05E47CD96AFB13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055FF">
                        <w:t>Software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F2B275E3A2694C33A8C4FC8B2495ABA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A33C4">
                        <w:t>LINK TO OTHER ONLINE PROPERTIES:</w:t>
                      </w:r>
                    </w:sdtContent>
                  </w:sdt>
                  <w:r w:rsidR="00B109F8">
                    <w:t xml:space="preserve"> </w:t>
                  </w:r>
                  <w:r w:rsidR="00B109F8" w:rsidRPr="00B109F8">
                    <w:t>https://github.com/mjklienst</w:t>
                  </w:r>
                </w:p>
              </w:tc>
            </w:tr>
          </w:tbl>
          <w:p w14:paraId="780FF420" w14:textId="53D93BFE" w:rsidR="002C2CDD" w:rsidRPr="00906BEE" w:rsidRDefault="002C2CDD" w:rsidP="007569C1">
            <w:pPr>
              <w:pStyle w:val="Heading3"/>
            </w:pPr>
            <w:commentRangeStart w:id="0"/>
            <w:r w:rsidRPr="00906BEE">
              <w:t>Experience</w:t>
            </w:r>
            <w:commentRangeEnd w:id="0"/>
            <w:r w:rsidR="00AD73AB">
              <w:rPr>
                <w:rStyle w:val="CommentReference"/>
                <w:rFonts w:asciiTheme="minorHAnsi" w:eastAsiaTheme="minorHAnsi" w:hAnsiTheme="minorHAnsi" w:cstheme="minorBidi"/>
                <w:caps w:val="0"/>
              </w:rPr>
              <w:commentReference w:id="0"/>
            </w:r>
            <w:r w:rsidR="00AD73AB">
              <w:t xml:space="preserve"> </w:t>
            </w:r>
          </w:p>
          <w:p w14:paraId="55041599" w14:textId="77777777" w:rsidR="00F273C3" w:rsidRDefault="00F273C3" w:rsidP="007569C1">
            <w:pPr>
              <w:pStyle w:val="Heading4"/>
            </w:pPr>
            <w:r>
              <w:t>it intern - instrumentation</w:t>
            </w:r>
            <w:r w:rsidR="002C2CDD" w:rsidRPr="00906BEE">
              <w:t xml:space="preserve"> • </w:t>
            </w:r>
            <w:r>
              <w:t>lam research</w:t>
            </w:r>
            <w:r w:rsidR="002C2CDD" w:rsidRPr="00906BEE">
              <w:t xml:space="preserve"> </w:t>
            </w:r>
          </w:p>
          <w:p w14:paraId="171571EE" w14:textId="2F185F13" w:rsidR="002C2CDD" w:rsidRPr="00906BEE" w:rsidRDefault="002C2CDD" w:rsidP="007569C1">
            <w:pPr>
              <w:pStyle w:val="Heading4"/>
            </w:pPr>
            <w:r w:rsidRPr="00906BEE">
              <w:t xml:space="preserve">• </w:t>
            </w:r>
            <w:r w:rsidR="00F273C3">
              <w:t>june 2019</w:t>
            </w:r>
            <w:r w:rsidR="00F47E97" w:rsidRPr="00906BEE">
              <w:t xml:space="preserve"> –</w:t>
            </w:r>
            <w:r w:rsidR="00F273C3">
              <w:t xml:space="preserve"> september 2019</w:t>
            </w:r>
          </w:p>
          <w:p w14:paraId="2CC06625" w14:textId="533552D6" w:rsidR="002C2CDD" w:rsidRPr="00906BEE" w:rsidRDefault="00F273C3" w:rsidP="00F273C3">
            <w:r>
              <w:t>Managed global and local IT assets using a Data Center Infrastructure Management program</w:t>
            </w:r>
            <w:r>
              <w:t>, and p</w:t>
            </w:r>
            <w:r>
              <w:t>racticed communications globally and locally to acquire information on all of Lam's data centers to standardize and improve management of IT assets</w:t>
            </w:r>
            <w:r>
              <w:t>.</w:t>
            </w:r>
          </w:p>
          <w:p w14:paraId="3989E142" w14:textId="77777777" w:rsidR="00F273C3" w:rsidRDefault="00F273C3" w:rsidP="007569C1">
            <w:pPr>
              <w:pStyle w:val="Heading4"/>
            </w:pPr>
            <w:r>
              <w:t>math and writing tutor</w:t>
            </w:r>
            <w:r w:rsidR="002C2CDD" w:rsidRPr="00906BEE">
              <w:t xml:space="preserve"> • </w:t>
            </w:r>
            <w:r>
              <w:t>chemeketa community college</w:t>
            </w:r>
            <w:r w:rsidR="002C2CDD" w:rsidRPr="00906BEE">
              <w:t xml:space="preserve"> </w:t>
            </w:r>
          </w:p>
          <w:p w14:paraId="6C1B5322" w14:textId="43D41080" w:rsidR="002C2CDD" w:rsidRPr="00906BEE" w:rsidRDefault="002C2CDD" w:rsidP="007569C1">
            <w:pPr>
              <w:pStyle w:val="Heading4"/>
            </w:pPr>
            <w:r w:rsidRPr="00906BEE">
              <w:t xml:space="preserve">• </w:t>
            </w:r>
            <w:r w:rsidR="00F273C3">
              <w:t>october 2017</w:t>
            </w:r>
            <w:r w:rsidR="00F47E97" w:rsidRPr="00906BEE">
              <w:t xml:space="preserve"> – </w:t>
            </w:r>
            <w:r w:rsidR="00F273C3">
              <w:t>december 2017</w:t>
            </w:r>
          </w:p>
          <w:p w14:paraId="6F513A4E" w14:textId="21E8BF91" w:rsidR="002C2CDD" w:rsidRPr="00906BEE" w:rsidRDefault="00F273C3" w:rsidP="00F273C3">
            <w:r>
              <w:t>Provided individual educational assistance to students while demonstrating problem solving skills</w:t>
            </w:r>
            <w:r>
              <w:t xml:space="preserve"> and e</w:t>
            </w:r>
            <w:r>
              <w:t>xpressed leadership skills as a head tutor, keeping other tutors on task</w:t>
            </w:r>
            <w:r>
              <w:t>.</w:t>
            </w:r>
          </w:p>
          <w:p w14:paraId="1A36C563" w14:textId="77777777" w:rsidR="002C2CDD" w:rsidRPr="00906BEE" w:rsidRDefault="00A15C3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40912C089D440048586FDCB50F22A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23F34F7" w14:textId="3A25D378" w:rsidR="002C2CDD" w:rsidRPr="00906BEE" w:rsidRDefault="00F273C3" w:rsidP="007569C1">
            <w:pPr>
              <w:pStyle w:val="Heading4"/>
            </w:pPr>
            <w:r>
              <w:t>computer science</w:t>
            </w:r>
            <w:r w:rsidR="002C2CDD" w:rsidRPr="00906BEE">
              <w:t xml:space="preserve"> • </w:t>
            </w:r>
            <w:r>
              <w:t>june 2020</w:t>
            </w:r>
            <w:r w:rsidR="002C2CDD" w:rsidRPr="00906BEE">
              <w:t xml:space="preserve"> • </w:t>
            </w:r>
            <w:r>
              <w:t>western oregon university</w:t>
            </w:r>
          </w:p>
          <w:p w14:paraId="7D4BEE5C" w14:textId="3EEBA66A" w:rsidR="00F273C3" w:rsidRDefault="00F273C3" w:rsidP="00F273C3">
            <w:r>
              <w:t>Bachelor of Science in Computer Science, GPA: 3.8</w:t>
            </w:r>
          </w:p>
          <w:p w14:paraId="65042938" w14:textId="77777777" w:rsidR="00F273C3" w:rsidRDefault="00F273C3" w:rsidP="00F273C3">
            <w:r>
              <w:t>Minor in Communications</w:t>
            </w:r>
          </w:p>
          <w:p w14:paraId="0DDFC4F2" w14:textId="715C0C84" w:rsidR="002C2CDD" w:rsidRPr="00906BEE" w:rsidRDefault="00F273C3" w:rsidP="00F273C3">
            <w:r>
              <w:rPr>
                <w:rFonts w:ascii="Times New Roman" w:hAnsi="Times New Roman" w:cs="Times New Roman"/>
              </w:rPr>
              <w:t>●</w:t>
            </w:r>
            <w:r>
              <w:t>Relevant coursework: Software Engineering, Algorithms, Programming Languages, Operating Systems</w:t>
            </w:r>
          </w:p>
          <w:p w14:paraId="5C9329E4" w14:textId="6C7CBB97" w:rsidR="002C2CDD" w:rsidRPr="00906BEE" w:rsidRDefault="00F273C3" w:rsidP="007569C1">
            <w:pPr>
              <w:pStyle w:val="Heading4"/>
            </w:pPr>
            <w:r>
              <w:t>general studies</w:t>
            </w:r>
            <w:r w:rsidR="002C2CDD" w:rsidRPr="00906BEE">
              <w:t xml:space="preserve"> • </w:t>
            </w:r>
            <w:r>
              <w:t>june 2018</w:t>
            </w:r>
            <w:r w:rsidR="002C2CDD" w:rsidRPr="00906BEE">
              <w:t xml:space="preserve"> • </w:t>
            </w:r>
            <w:r>
              <w:t>chemeketa community college</w:t>
            </w:r>
          </w:p>
          <w:p w14:paraId="7AC40EF0" w14:textId="7919A8E7" w:rsidR="00F273C3" w:rsidRDefault="00F273C3" w:rsidP="00F273C3">
            <w:r>
              <w:t>Associate of Arts Oregon Transfer, GPA: 3.7</w:t>
            </w:r>
          </w:p>
          <w:p w14:paraId="62862C93" w14:textId="42BCBFB3" w:rsidR="002C2CDD" w:rsidRPr="00906BEE" w:rsidRDefault="00F273C3" w:rsidP="00F273C3">
            <w:r>
              <w:rPr>
                <w:rFonts w:ascii="Times New Roman" w:hAnsi="Times New Roman" w:cs="Times New Roman"/>
              </w:rPr>
              <w:t>●</w:t>
            </w:r>
            <w:r>
              <w:t>Relevant coursework: Data Structures, Computer Architecture</w:t>
            </w:r>
          </w:p>
          <w:p w14:paraId="5068F07F" w14:textId="6B6FCFB7" w:rsidR="00741125" w:rsidRPr="00906BEE" w:rsidRDefault="00741125" w:rsidP="00741125"/>
        </w:tc>
        <w:bookmarkStart w:id="1" w:name="_GoBack"/>
        <w:bookmarkEnd w:id="1"/>
      </w:tr>
    </w:tbl>
    <w:p w14:paraId="5F735674" w14:textId="77777777" w:rsidR="00C62C50" w:rsidRDefault="00C62C50" w:rsidP="00E22E87">
      <w:pPr>
        <w:pStyle w:val="NoSpacing"/>
      </w:pPr>
    </w:p>
    <w:sectPr w:rsidR="00C62C50" w:rsidSect="00EF7CC9">
      <w:headerReference w:type="default" r:id="rId13"/>
      <w:footerReference w:type="defaul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50854036" w14:textId="31E37D97" w:rsidR="00AD73AB" w:rsidRDefault="00AD73AB">
      <w:pPr>
        <w:pStyle w:val="CommentText"/>
      </w:pPr>
      <w:r>
        <w:rPr>
          <w:rStyle w:val="CommentReference"/>
        </w:rPr>
        <w:annotationRef/>
      </w:r>
      <w:r>
        <w:t>Newest to oldest for order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85403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854036" w16cid:durableId="21BDD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3C4BA" w14:textId="77777777" w:rsidR="00A15C39" w:rsidRDefault="00A15C39" w:rsidP="00713050">
      <w:pPr>
        <w:spacing w:line="240" w:lineRule="auto"/>
      </w:pPr>
      <w:r>
        <w:separator/>
      </w:r>
    </w:p>
  </w:endnote>
  <w:endnote w:type="continuationSeparator" w:id="0">
    <w:p w14:paraId="0C56C1C7" w14:textId="77777777" w:rsidR="00A15C39" w:rsidRDefault="00A15C3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C9DF84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07B32F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8EE6D04" wp14:editId="7DD90A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9F1D6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71F23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7FED82" wp14:editId="68C74D1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405C1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65B6D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E58CC0" wp14:editId="41558554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D56CD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23486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E8D0B8" wp14:editId="669BD73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8B92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6F93C9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34A999A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FF392A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E4E8F4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6DB5283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62DE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4961C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C68ED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39C57EA" wp14:editId="1FE553F2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1EEAC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61F9F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D23DA3" wp14:editId="0B935E13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F0B4C5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BF2C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8CB9CC" wp14:editId="44C0981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F927C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299DC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982B36" wp14:editId="07BE839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0F491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3503D1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DD05276" w14:textId="7CB3A757" w:rsidR="00811117" w:rsidRPr="001E2E51" w:rsidRDefault="001E2E51" w:rsidP="003C5528">
          <w:pPr>
            <w:pStyle w:val="Footer"/>
            <w:rPr>
              <w:sz w:val="18"/>
              <w:szCs w:val="18"/>
            </w:rPr>
          </w:pPr>
          <w:r w:rsidRPr="001E2E51">
            <w:rPr>
              <w:sz w:val="18"/>
              <w:szCs w:val="18"/>
            </w:rPr>
            <w:t>MKLIENSTUber</w:t>
          </w:r>
          <w:r w:rsidR="005055FF" w:rsidRPr="001E2E51">
            <w:rPr>
              <w:sz w:val="18"/>
              <w:szCs w:val="18"/>
            </w:rPr>
            <w:t>@wou.edu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BF84B49" w14:textId="4FE600CE" w:rsidR="00811117" w:rsidRPr="00F273C3" w:rsidRDefault="00DE547A" w:rsidP="00217980">
          <w:pPr>
            <w:pStyle w:val="Footer"/>
            <w:rPr>
              <w:sz w:val="16"/>
              <w:szCs w:val="16"/>
            </w:rPr>
          </w:pPr>
          <w:r w:rsidRPr="00F273C3">
            <w:rPr>
              <w:sz w:val="16"/>
              <w:szCs w:val="16"/>
            </w:rPr>
            <w:t>twitter.com/MKlienstuber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F6D283A" w14:textId="27A763FB" w:rsidR="00811117" w:rsidRPr="005055FF" w:rsidRDefault="00F273C3" w:rsidP="00217980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503-867-3534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9AD2ACF" w14:textId="0230E510" w:rsidR="00811117" w:rsidRPr="005055FF" w:rsidRDefault="00F273C3" w:rsidP="00217980">
          <w:pPr>
            <w:pStyle w:val="Footer"/>
            <w:rPr>
              <w:sz w:val="20"/>
              <w:szCs w:val="20"/>
            </w:rPr>
          </w:pPr>
          <w:r w:rsidRPr="00F273C3">
            <w:rPr>
              <w:sz w:val="16"/>
              <w:szCs w:val="16"/>
            </w:rPr>
            <w:t>linkedin.com/in/madison-klienstuber-ba1279191/</w:t>
          </w:r>
        </w:p>
      </w:tc>
    </w:tr>
  </w:tbl>
  <w:p w14:paraId="38435E0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441DC" w14:textId="77777777" w:rsidR="00A15C39" w:rsidRDefault="00A15C39" w:rsidP="00713050">
      <w:pPr>
        <w:spacing w:line="240" w:lineRule="auto"/>
      </w:pPr>
      <w:r>
        <w:separator/>
      </w:r>
    </w:p>
  </w:footnote>
  <w:footnote w:type="continuationSeparator" w:id="0">
    <w:p w14:paraId="204391A4" w14:textId="77777777" w:rsidR="00A15C39" w:rsidRDefault="00A15C3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07B851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A020DC8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E03BA5D" wp14:editId="5011762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E348FD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16D212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BD7A545" w14:textId="77777777" w:rsidR="001A5CA9" w:rsidRPr="009B3C40" w:rsidRDefault="00A15C39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E9629033743B481FAC6B78F06B84020C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4AEC2C52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329CB293" w14:textId="77777777" w:rsidR="001A5CA9" w:rsidRPr="00F207C0" w:rsidRDefault="001A5CA9" w:rsidP="001A5CA9"/>
      </w:tc>
    </w:tr>
  </w:tbl>
  <w:p w14:paraId="5DADE5CC" w14:textId="77777777" w:rsidR="00217980" w:rsidRPr="001A5CA9" w:rsidRDefault="00217980" w:rsidP="001E2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95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E2E51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E45C9"/>
    <w:rsid w:val="002F03FA"/>
    <w:rsid w:val="00313E86"/>
    <w:rsid w:val="00333CD3"/>
    <w:rsid w:val="00340365"/>
    <w:rsid w:val="00342B64"/>
    <w:rsid w:val="00364079"/>
    <w:rsid w:val="003A33C4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055FF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695"/>
    <w:rsid w:val="009F7AD9"/>
    <w:rsid w:val="00A15C39"/>
    <w:rsid w:val="00A42540"/>
    <w:rsid w:val="00A50939"/>
    <w:rsid w:val="00A83413"/>
    <w:rsid w:val="00AA6A40"/>
    <w:rsid w:val="00AA75F6"/>
    <w:rsid w:val="00AD00FD"/>
    <w:rsid w:val="00AD73AB"/>
    <w:rsid w:val="00AF0A8E"/>
    <w:rsid w:val="00B109F8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E547A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73C3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634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785121308C4DEEB76FBD9A09CF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0AD9C-B4B5-443E-8323-25EA8984CB34}"/>
      </w:docPartPr>
      <w:docPartBody>
        <w:p w:rsidR="00B912E1" w:rsidRDefault="00CD6F19">
          <w:pPr>
            <w:pStyle w:val="99785121308C4DEEB76FBD9A09CFAF7B"/>
          </w:pPr>
          <w:r w:rsidRPr="00906BEE">
            <w:t>Objective</w:t>
          </w:r>
        </w:p>
      </w:docPartBody>
    </w:docPart>
    <w:docPart>
      <w:docPartPr>
        <w:name w:val="55BDC88E46354DC8AC0C01E21AAEA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4A5F0-6ABE-4482-97FE-09EA5A1D740E}"/>
      </w:docPartPr>
      <w:docPartBody>
        <w:p w:rsidR="00B912E1" w:rsidRDefault="00CD6F19">
          <w:pPr>
            <w:pStyle w:val="55BDC88E46354DC8AC0C01E21AAEA3CD"/>
          </w:pPr>
          <w:r w:rsidRPr="00906BEE">
            <w:t>Skills</w:t>
          </w:r>
        </w:p>
      </w:docPartBody>
    </w:docPart>
    <w:docPart>
      <w:docPartPr>
        <w:name w:val="151B24AF81CA4A248FFB2E05C4557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DDBC5-182C-4EBB-AAC0-2655AB52DD51}"/>
      </w:docPartPr>
      <w:docPartBody>
        <w:p w:rsidR="00B912E1" w:rsidRDefault="00CD6F19">
          <w:pPr>
            <w:pStyle w:val="151B24AF81CA4A248FFB2E05C4557A3C"/>
          </w:pPr>
          <w:r>
            <w:t>Your name</w:t>
          </w:r>
        </w:p>
      </w:docPartBody>
    </w:docPart>
    <w:docPart>
      <w:docPartPr>
        <w:name w:val="6EEBA40E1A9A42F5B05E47CD96AFB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93F9-D356-44EA-98C0-1C4C1D37B79F}"/>
      </w:docPartPr>
      <w:docPartBody>
        <w:p w:rsidR="00B912E1" w:rsidRDefault="00CD6F19">
          <w:pPr>
            <w:pStyle w:val="6EEBA40E1A9A42F5B05E47CD96AFB139"/>
          </w:pPr>
          <w:r w:rsidRPr="007D6458">
            <w:t>Profession or Industry</w:t>
          </w:r>
        </w:p>
      </w:docPartBody>
    </w:docPart>
    <w:docPart>
      <w:docPartPr>
        <w:name w:val="F2B275E3A2694C33A8C4FC8B2495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CA531-5E57-444D-A25F-57BF64202A60}"/>
      </w:docPartPr>
      <w:docPartBody>
        <w:p w:rsidR="00B912E1" w:rsidRDefault="00CD6F19">
          <w:pPr>
            <w:pStyle w:val="F2B275E3A2694C33A8C4FC8B2495ABA5"/>
          </w:pPr>
          <w:r w:rsidRPr="007D6458">
            <w:t>Link to other online properties: Portfolio/Website/Blog</w:t>
          </w:r>
        </w:p>
      </w:docPartBody>
    </w:docPart>
    <w:docPart>
      <w:docPartPr>
        <w:name w:val="040912C089D440048586FDCB50F2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3C4B1-0F28-4C4B-9FC2-AE85A1E3E817}"/>
      </w:docPartPr>
      <w:docPartBody>
        <w:p w:rsidR="00B912E1" w:rsidRDefault="00CD6F19">
          <w:pPr>
            <w:pStyle w:val="040912C089D440048586FDCB50F22A7F"/>
          </w:pPr>
          <w:r w:rsidRPr="00906BEE">
            <w:t>Education</w:t>
          </w:r>
        </w:p>
      </w:docPartBody>
    </w:docPart>
    <w:docPart>
      <w:docPartPr>
        <w:name w:val="E9629033743B481FAC6B78F06B840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60283-A898-46A9-8424-1CDAFD2F72A1}"/>
      </w:docPartPr>
      <w:docPartBody>
        <w:p w:rsidR="00B912E1" w:rsidRDefault="00CD6F19">
          <w:pPr>
            <w:pStyle w:val="E9629033743B481FAC6B78F06B84020C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1"/>
    <w:rsid w:val="00B912E1"/>
    <w:rsid w:val="00CD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27D62313945F69049E9F62294E185">
    <w:name w:val="58627D62313945F69049E9F62294E185"/>
  </w:style>
  <w:style w:type="paragraph" w:customStyle="1" w:styleId="99785121308C4DEEB76FBD9A09CFAF7B">
    <w:name w:val="99785121308C4DEEB76FBD9A09CFAF7B"/>
  </w:style>
  <w:style w:type="paragraph" w:customStyle="1" w:styleId="22FD4A4A2C314348BEAC8D132A60612F">
    <w:name w:val="22FD4A4A2C314348BEAC8D132A60612F"/>
  </w:style>
  <w:style w:type="paragraph" w:customStyle="1" w:styleId="55BDC88E46354DC8AC0C01E21AAEA3CD">
    <w:name w:val="55BDC88E46354DC8AC0C01E21AAEA3CD"/>
  </w:style>
  <w:style w:type="paragraph" w:customStyle="1" w:styleId="DB75D842406845C08BF63540C3506142">
    <w:name w:val="DB75D842406845C08BF63540C3506142"/>
  </w:style>
  <w:style w:type="paragraph" w:customStyle="1" w:styleId="151B24AF81CA4A248FFB2E05C4557A3C">
    <w:name w:val="151B24AF81CA4A248FFB2E05C4557A3C"/>
  </w:style>
  <w:style w:type="paragraph" w:customStyle="1" w:styleId="6EEBA40E1A9A42F5B05E47CD96AFB139">
    <w:name w:val="6EEBA40E1A9A42F5B05E47CD96AFB139"/>
  </w:style>
  <w:style w:type="paragraph" w:customStyle="1" w:styleId="F2B275E3A2694C33A8C4FC8B2495ABA5">
    <w:name w:val="F2B275E3A2694C33A8C4FC8B2495ABA5"/>
  </w:style>
  <w:style w:type="paragraph" w:customStyle="1" w:styleId="E76CC76A1C3C47FC98DE6C135DA2505F">
    <w:name w:val="E76CC76A1C3C47FC98DE6C135DA2505F"/>
  </w:style>
  <w:style w:type="paragraph" w:customStyle="1" w:styleId="BE5E65F3FC8246569CF67A7D2EF0B1BB">
    <w:name w:val="BE5E65F3FC8246569CF67A7D2EF0B1BB"/>
  </w:style>
  <w:style w:type="paragraph" w:customStyle="1" w:styleId="C0ADF9C2799E487882ADD472DBCDC67C">
    <w:name w:val="C0ADF9C2799E487882ADD472DBCDC67C"/>
  </w:style>
  <w:style w:type="paragraph" w:customStyle="1" w:styleId="DA00D0752EF942F98AA4A843D5DFF0AD">
    <w:name w:val="DA00D0752EF942F98AA4A843D5DFF0AD"/>
  </w:style>
  <w:style w:type="paragraph" w:customStyle="1" w:styleId="74ECFF3F61834B77821B8E4B13C85342">
    <w:name w:val="74ECFF3F61834B77821B8E4B13C85342"/>
  </w:style>
  <w:style w:type="paragraph" w:customStyle="1" w:styleId="74EE0F43756944C8A5BE0B2017AAD02A">
    <w:name w:val="74EE0F43756944C8A5BE0B2017AAD02A"/>
  </w:style>
  <w:style w:type="paragraph" w:customStyle="1" w:styleId="0F130F608E63452497B98F018EAF0BA4">
    <w:name w:val="0F130F608E63452497B98F018EAF0BA4"/>
  </w:style>
  <w:style w:type="paragraph" w:customStyle="1" w:styleId="1C81B396F06545A5B535BC4226F5863F">
    <w:name w:val="1C81B396F06545A5B535BC4226F5863F"/>
  </w:style>
  <w:style w:type="paragraph" w:customStyle="1" w:styleId="726BF68F725E48B9968BDDF758EFAC7C">
    <w:name w:val="726BF68F725E48B9968BDDF758EFAC7C"/>
  </w:style>
  <w:style w:type="paragraph" w:customStyle="1" w:styleId="67F9D06C1B6D43C48E088D24D5F9E76C">
    <w:name w:val="67F9D06C1B6D43C48E088D24D5F9E76C"/>
  </w:style>
  <w:style w:type="paragraph" w:customStyle="1" w:styleId="67D142B6EDAD4D58A89AC1331439D2BB">
    <w:name w:val="67D142B6EDAD4D58A89AC1331439D2BB"/>
  </w:style>
  <w:style w:type="paragraph" w:customStyle="1" w:styleId="040912C089D440048586FDCB50F22A7F">
    <w:name w:val="040912C089D440048586FDCB50F22A7F"/>
  </w:style>
  <w:style w:type="paragraph" w:customStyle="1" w:styleId="B5FB8B2A2028479A9B9348936A292ADE">
    <w:name w:val="B5FB8B2A2028479A9B9348936A292ADE"/>
  </w:style>
  <w:style w:type="paragraph" w:customStyle="1" w:styleId="70A2C62DFEA54F84A3E2F8AC63E09BE9">
    <w:name w:val="70A2C62DFEA54F84A3E2F8AC63E09BE9"/>
  </w:style>
  <w:style w:type="paragraph" w:customStyle="1" w:styleId="3A22BB308A9A491DBD35DA04347CF2DC">
    <w:name w:val="3A22BB308A9A491DBD35DA04347CF2DC"/>
  </w:style>
  <w:style w:type="paragraph" w:customStyle="1" w:styleId="18857506A7C5491BBBF02A52E7B810FE">
    <w:name w:val="18857506A7C5491BBBF02A52E7B810FE"/>
  </w:style>
  <w:style w:type="paragraph" w:customStyle="1" w:styleId="EE1B81DCF1A54E84A68AD00260CED9F2">
    <w:name w:val="EE1B81DCF1A54E84A68AD00260CED9F2"/>
  </w:style>
  <w:style w:type="paragraph" w:customStyle="1" w:styleId="D8EAD2341CC54D80948E6277D1EC1EA3">
    <w:name w:val="D8EAD2341CC54D80948E6277D1EC1EA3"/>
  </w:style>
  <w:style w:type="paragraph" w:customStyle="1" w:styleId="E9629033743B481FAC6B78F06B84020C">
    <w:name w:val="E9629033743B481FAC6B78F06B84020C"/>
  </w:style>
  <w:style w:type="paragraph" w:customStyle="1" w:styleId="5CA45E4F94114E2F89DA7BD318F43CF3">
    <w:name w:val="5CA45E4F94114E2F89DA7BD318F43CF3"/>
  </w:style>
  <w:style w:type="paragraph" w:customStyle="1" w:styleId="5C3A1F36874B4997A5ADE9477464F919">
    <w:name w:val="5C3A1F36874B4997A5ADE9477464F919"/>
  </w:style>
  <w:style w:type="paragraph" w:customStyle="1" w:styleId="B3127F8A524A44A5A5C42C6B6A47A5E6">
    <w:name w:val="B3127F8A524A44A5A5C42C6B6A47A5E6"/>
  </w:style>
  <w:style w:type="paragraph" w:customStyle="1" w:styleId="D0EC021695C34211A9786CA1922BFCE4">
    <w:name w:val="D0EC021695C34211A9786CA1922BFCE4"/>
    <w:rsid w:val="00B912E1"/>
  </w:style>
  <w:style w:type="paragraph" w:customStyle="1" w:styleId="8CAE91CBD00443E1B46799C8BE2D245F">
    <w:name w:val="8CAE91CBD00443E1B46799C8BE2D245F"/>
    <w:rsid w:val="00B912E1"/>
  </w:style>
  <w:style w:type="paragraph" w:customStyle="1" w:styleId="1F4AAB3DD1AF44D9AD946B2B605B0AB2">
    <w:name w:val="1F4AAB3DD1AF44D9AD946B2B605B0AB2"/>
    <w:rsid w:val="00B912E1"/>
  </w:style>
  <w:style w:type="paragraph" w:customStyle="1" w:styleId="31A52A12D0EF4AEF9E6800AC2BFBC4A3">
    <w:name w:val="31A52A12D0EF4AEF9E6800AC2BFBC4A3"/>
    <w:rsid w:val="00B912E1"/>
  </w:style>
  <w:style w:type="paragraph" w:customStyle="1" w:styleId="214B9C9F151C4648AF456F1927E6CFDE">
    <w:name w:val="214B9C9F151C4648AF456F1927E6CFDE"/>
    <w:rsid w:val="00B912E1"/>
  </w:style>
  <w:style w:type="paragraph" w:customStyle="1" w:styleId="88695C6E02734918BE85BEB0B07BDB68">
    <w:name w:val="88695C6E02734918BE85BEB0B07BDB68"/>
    <w:rsid w:val="00B912E1"/>
  </w:style>
  <w:style w:type="paragraph" w:customStyle="1" w:styleId="D64DD9940C224131BC4843CADA34EFAB">
    <w:name w:val="D64DD9940C224131BC4843CADA34EFAB"/>
    <w:rsid w:val="00B91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/>
  <cp:keywords/>
  <dc:description>LINK TO OTHER ONLINE PROPERTIES:</dc:description>
  <cp:lastModifiedBy/>
  <cp:revision>1</cp:revision>
  <dcterms:created xsi:type="dcterms:W3CDTF">2020-01-08T18:21:00Z</dcterms:created>
  <dcterms:modified xsi:type="dcterms:W3CDTF">2020-01-08T23:44:00Z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