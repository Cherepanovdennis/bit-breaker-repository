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CCE99" w14:textId="5AE6044A" w:rsidR="00FE548E" w:rsidRDefault="00EB003F">
      <w:r>
        <w:rPr>
          <w:noProof/>
        </w:rPr>
        <w:drawing>
          <wp:anchor distT="0" distB="0" distL="114300" distR="114300" simplePos="0" relativeHeight="251658240" behindDoc="0" locked="0" layoutInCell="1" allowOverlap="1" wp14:anchorId="3856D9F0" wp14:editId="24E9705E">
            <wp:simplePos x="0" y="0"/>
            <wp:positionH relativeFrom="margin">
              <wp:posOffset>-231775</wp:posOffset>
            </wp:positionH>
            <wp:positionV relativeFrom="paragraph">
              <wp:posOffset>-237490</wp:posOffset>
            </wp:positionV>
            <wp:extent cx="2718771" cy="585470"/>
            <wp:effectExtent l="0" t="0" r="5715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64" b="35164"/>
                    <a:stretch/>
                  </pic:blipFill>
                  <pic:spPr bwMode="auto">
                    <a:xfrm>
                      <a:off x="0" y="0"/>
                      <a:ext cx="2718771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9575BF0" wp14:editId="77F6A00A">
            <wp:simplePos x="0" y="0"/>
            <wp:positionH relativeFrom="margin">
              <wp:posOffset>3248025</wp:posOffset>
            </wp:positionH>
            <wp:positionV relativeFrom="paragraph">
              <wp:posOffset>-276860</wp:posOffset>
            </wp:positionV>
            <wp:extent cx="2581275" cy="585470"/>
            <wp:effectExtent l="0" t="0" r="9525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64" b="35164"/>
                    <a:stretch/>
                  </pic:blipFill>
                  <pic:spPr bwMode="auto">
                    <a:xfrm>
                      <a:off x="0" y="0"/>
                      <a:ext cx="258127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48E">
        <w:rPr>
          <w:noProof/>
        </w:rPr>
        <w:drawing>
          <wp:anchor distT="0" distB="0" distL="114300" distR="114300" simplePos="0" relativeHeight="251666432" behindDoc="0" locked="0" layoutInCell="1" allowOverlap="1" wp14:anchorId="1E1C7D92" wp14:editId="52F73CB5">
            <wp:simplePos x="0" y="0"/>
            <wp:positionH relativeFrom="margin">
              <wp:posOffset>-228600</wp:posOffset>
            </wp:positionH>
            <wp:positionV relativeFrom="paragraph">
              <wp:posOffset>5486400</wp:posOffset>
            </wp:positionV>
            <wp:extent cx="2752725" cy="585470"/>
            <wp:effectExtent l="0" t="0" r="9525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64" b="35164"/>
                    <a:stretch/>
                  </pic:blipFill>
                  <pic:spPr bwMode="auto">
                    <a:xfrm>
                      <a:off x="0" y="0"/>
                      <a:ext cx="275272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0" w:type="pct"/>
        <w:tblLayout w:type="fixed"/>
        <w:tblCellMar>
          <w:top w:w="216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  <w:tblDescription w:val="Business card layout for 10 cards per page"/>
      </w:tblPr>
      <w:tblGrid>
        <w:gridCol w:w="5040"/>
        <w:gridCol w:w="5040"/>
      </w:tblGrid>
      <w:tr w:rsidR="00C307D8" w14:paraId="69BE6FB1" w14:textId="77777777" w:rsidTr="00FE548E">
        <w:trPr>
          <w:trHeight w:hRule="exact" w:val="2736"/>
        </w:trPr>
        <w:tc>
          <w:tcPr>
            <w:tcW w:w="5040" w:type="dxa"/>
          </w:tcPr>
          <w:p w14:paraId="57F47D45" w14:textId="1789C677" w:rsidR="00C307D8" w:rsidRDefault="00AB4989">
            <w:pPr>
              <w:pStyle w:val="Name"/>
            </w:pPr>
            <w:sdt>
              <w:sdtPr>
                <w:alias w:val="Enter your name:"/>
                <w:tag w:val="Enter your name:"/>
                <w:id w:val="-24102200"/>
                <w:placeholder>
                  <w:docPart w:val="579BA9C9644846C9ADD8D703FFEB427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EB003F">
                  <w:br/>
                  <w:t>maddy klienstuber</w:t>
                </w:r>
              </w:sdtContent>
            </w:sdt>
          </w:p>
          <w:sdt>
            <w:sdtPr>
              <w:rPr>
                <w:color w:val="auto"/>
              </w:rPr>
              <w:alias w:val="Enter address, city, st zip code:"/>
              <w:tag w:val="Enter address, city, st zip code:"/>
              <w:id w:val="-2143104227"/>
              <w:placeholder>
                <w:docPart w:val="B3E05D33A21C44A381A34847AE5872D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5976A55E" w14:textId="782CAF3E" w:rsidR="00C307D8" w:rsidRPr="00A4440B" w:rsidRDefault="00E90758">
                <w:pPr>
                  <w:rPr>
                    <w:color w:val="auto"/>
                  </w:rPr>
                </w:pPr>
                <w:r w:rsidRPr="00A4440B">
                  <w:rPr>
                    <w:color w:val="auto"/>
                  </w:rPr>
                  <w:t>123 Main, Salem, Or 97303</w:t>
                </w:r>
              </w:p>
            </w:sdtContent>
          </w:sdt>
          <w:p w14:paraId="37B2F72B" w14:textId="53F67284" w:rsidR="00FE69CA" w:rsidRPr="00A4440B" w:rsidRDefault="00AB4989" w:rsidP="006C6684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telephone:"/>
                <w:tag w:val="Enter telephone:"/>
                <w:id w:val="770672892"/>
                <w:placeholder>
                  <w:docPart w:val="8CD48DDF5B7D460ABBCE6C6A0E1CAED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rPr>
                    <w:color w:val="auto"/>
                  </w:rPr>
                  <w:t>555-555-55555</w:t>
                </w:r>
              </w:sdtContent>
            </w:sdt>
            <w:r w:rsidR="00C307D8" w:rsidRPr="00A4440B">
              <w:rPr>
                <w:color w:val="auto"/>
              </w:rPr>
              <w:t> </w:t>
            </w:r>
            <w:r w:rsidR="006C6684" w:rsidRPr="00A4440B">
              <w:rPr>
                <w:color w:val="auto"/>
              </w:rPr>
              <w:t>|</w:t>
            </w:r>
            <w:r w:rsidR="00C307D8" w:rsidRPr="00A4440B">
              <w:rPr>
                <w:color w:val="auto"/>
              </w:rPr>
              <w:t> </w:t>
            </w:r>
            <w:sdt>
              <w:sdtPr>
                <w:rPr>
                  <w:color w:val="auto"/>
                </w:rPr>
                <w:alias w:val="Enter email:"/>
                <w:tag w:val="Enter email:"/>
                <w:id w:val="2043023049"/>
                <w:placeholder>
                  <w:docPart w:val="51E7259801A441D5B6E1D39D8D4E271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rPr>
                    <w:color w:val="auto"/>
                  </w:rPr>
                  <w:t>CEO</w:t>
                </w:r>
              </w:sdtContent>
            </w:sdt>
            <w:r w:rsidR="006C6684" w:rsidRPr="00A4440B">
              <w:rPr>
                <w:color w:val="auto"/>
              </w:rPr>
              <w:t> </w:t>
            </w:r>
          </w:p>
          <w:p w14:paraId="67C0F54D" w14:textId="413F9FDD" w:rsidR="00C307D8" w:rsidRPr="00A4440B" w:rsidRDefault="00EB003F" w:rsidP="006C6684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twitter handle:"/>
                <w:tag w:val="Enter twitter handle:"/>
                <w:id w:val="-444931259"/>
                <w:placeholder>
                  <w:docPart w:val="7D5B3CB150E44D8F84FAE3DFCFFE85E1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Content>
                <w:r w:rsidRPr="00EB003F">
                  <w:rPr>
                    <w:color w:val="auto"/>
                  </w:rPr>
                  <w:t>https://github.com/mjklienst</w:t>
                </w:r>
              </w:sdtContent>
            </w:sdt>
          </w:p>
          <w:p w14:paraId="708F6C27" w14:textId="695B1FA5" w:rsidR="00C307D8" w:rsidRDefault="00AB4989" w:rsidP="00C307D8">
            <w:sdt>
              <w:sdtPr>
                <w:rPr>
                  <w:color w:val="auto"/>
                </w:rPr>
                <w:alias w:val="Enter web address:"/>
                <w:tag w:val="Enter web address:"/>
                <w:id w:val="1204521838"/>
                <w:placeholder>
                  <w:docPart w:val="F82B0D27A2FF4971B2FFC75EB1A5901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EB003F">
                  <w:rPr>
                    <w:color w:val="auto"/>
                  </w:rPr>
                  <w:t>mklienstuber</w:t>
                </w:r>
                <w:r w:rsidR="00CF1EE7" w:rsidRPr="00A4440B">
                  <w:rPr>
                    <w:color w:val="auto"/>
                  </w:rPr>
                  <w:t>@wou.edu</w:t>
                </w:r>
              </w:sdtContent>
            </w:sdt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1045099425"/>
              <w:placeholder>
                <w:docPart w:val="6105971AD0E24AA9B1176DFA4EA5130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4935048F" w14:textId="788174CE" w:rsidR="00C307D8" w:rsidRDefault="00EB003F" w:rsidP="009D78A3">
                <w:pPr>
                  <w:pStyle w:val="Name"/>
                </w:pPr>
                <w:r>
                  <w:br/>
                  <w:t>maddy klienstuber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81539878"/>
              <w:placeholder>
                <w:docPart w:val="8E21D91841974B2BA5273FC624B2B26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11FCCD79" w14:textId="6BF2B210" w:rsidR="00C307D8" w:rsidRDefault="00E90758" w:rsidP="009D78A3">
                <w:r>
                  <w:t>123 Main, Salem, Or 97303</w:t>
                </w:r>
              </w:p>
            </w:sdtContent>
          </w:sdt>
          <w:p w14:paraId="2A636789" w14:textId="2AE54A5A" w:rsidR="00FE69CA" w:rsidRDefault="00AB4989" w:rsidP="006C6684">
            <w:sdt>
              <w:sdtPr>
                <w:alias w:val="Enter telephone:"/>
                <w:tag w:val="Enter telephone:"/>
                <w:id w:val="-864834133"/>
                <w:placeholder>
                  <w:docPart w:val="094B852D157E43A5ACB2D4147C5E1F7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276645040"/>
                <w:placeholder>
                  <w:docPart w:val="E45943B8FDBF4153AFE0B58A5B33419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FE69CA">
              <w:t> </w:t>
            </w:r>
          </w:p>
          <w:p w14:paraId="4287BEAC" w14:textId="494493A4" w:rsidR="006C6684" w:rsidRDefault="00AB4989" w:rsidP="006C6684">
            <w:sdt>
              <w:sdtPr>
                <w:alias w:val="Enter twitter handle:"/>
                <w:tag w:val="Enter twitter handle:"/>
                <w:id w:val="-1090307963"/>
                <w:placeholder>
                  <w:docPart w:val="733ACA74CEB64338B61F551C2C406F7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EB003F">
                  <w:t>https://github.com/mjklienst</w:t>
                </w:r>
              </w:sdtContent>
            </w:sdt>
          </w:p>
          <w:p w14:paraId="6CAAA665" w14:textId="12077054" w:rsidR="00C307D8" w:rsidRDefault="00C01EE4" w:rsidP="006C6684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D47B904" wp14:editId="110584F0">
                  <wp:simplePos x="0" y="0"/>
                  <wp:positionH relativeFrom="margin">
                    <wp:posOffset>-76200</wp:posOffset>
                  </wp:positionH>
                  <wp:positionV relativeFrom="paragraph">
                    <wp:posOffset>533400</wp:posOffset>
                  </wp:positionV>
                  <wp:extent cx="2552700" cy="585470"/>
                  <wp:effectExtent l="0" t="0" r="0" b="508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552700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web address:"/>
                <w:tag w:val="Enter web address:"/>
                <w:id w:val="-1007672581"/>
                <w:placeholder>
                  <w:docPart w:val="A749F5A2391F462FAEE779C6DDC5AB9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EB003F">
                  <w:t>mklienstuber@wou.edu</w:t>
                </w:r>
              </w:sdtContent>
            </w:sdt>
          </w:p>
        </w:tc>
      </w:tr>
      <w:tr w:rsidR="00C307D8" w14:paraId="2A761652" w14:textId="77777777" w:rsidTr="00FE548E">
        <w:trPr>
          <w:trHeight w:hRule="exact" w:val="2736"/>
        </w:trPr>
        <w:tc>
          <w:tcPr>
            <w:tcW w:w="5040" w:type="dxa"/>
          </w:tcPr>
          <w:p w14:paraId="5AD8471B" w14:textId="4787D0E3" w:rsidR="00FE548E" w:rsidRDefault="00FE548E" w:rsidP="009D78A3">
            <w:pPr>
              <w:pStyle w:val="Name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DF19C6D" wp14:editId="37EC33E2">
                  <wp:simplePos x="0" y="0"/>
                  <wp:positionH relativeFrom="margin">
                    <wp:posOffset>-363375</wp:posOffset>
                  </wp:positionH>
                  <wp:positionV relativeFrom="paragraph">
                    <wp:posOffset>-223244</wp:posOffset>
                  </wp:positionV>
                  <wp:extent cx="2718771" cy="585470"/>
                  <wp:effectExtent l="0" t="0" r="5715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718771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sdt>
            <w:sdtPr>
              <w:alias w:val="Enter your name:"/>
              <w:tag w:val="Enter your name:"/>
              <w:id w:val="2101291898"/>
              <w:placeholder>
                <w:docPart w:val="1D838CC93E9445DF898BF8967A37027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49CFD502" w14:textId="449E42CE" w:rsidR="00C307D8" w:rsidRDefault="00EB003F" w:rsidP="009D78A3">
                <w:pPr>
                  <w:pStyle w:val="Name"/>
                </w:pPr>
                <w:r>
                  <w:br/>
                  <w:t>maddy klienstuber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190725833"/>
              <w:placeholder>
                <w:docPart w:val="55A557D8DB104CD0A7F58C5F8A004E7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52B834B" w14:textId="13624464" w:rsidR="00C307D8" w:rsidRDefault="00E90758" w:rsidP="009D78A3">
                <w:r>
                  <w:t>123 Main, Salem, Or 97303</w:t>
                </w:r>
              </w:p>
            </w:sdtContent>
          </w:sdt>
          <w:p w14:paraId="3158BEB8" w14:textId="1CBD5A56" w:rsidR="00FE69CA" w:rsidRDefault="00AB4989" w:rsidP="006C6684">
            <w:sdt>
              <w:sdtPr>
                <w:alias w:val="Enter telephone:"/>
                <w:tag w:val="Enter telephone:"/>
                <w:id w:val="-1521461785"/>
                <w:placeholder>
                  <w:docPart w:val="AE8CEBD736574A2491E95448DA8605A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653904719"/>
                <w:placeholder>
                  <w:docPart w:val="667EA8EB6AE846AC98E033A4DCDF1E7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349976F4" w14:textId="58A9B0E8" w:rsidR="006C6684" w:rsidRDefault="00AB4989" w:rsidP="006C6684">
            <w:sdt>
              <w:sdtPr>
                <w:alias w:val="Enter twitter handle:"/>
                <w:tag w:val="Enter twitter handle:"/>
                <w:id w:val="929622685"/>
                <w:placeholder>
                  <w:docPart w:val="E95D041C10AE4662AF944E81307DD97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EB003F">
                  <w:t>https://github.com/mjklienst</w:t>
                </w:r>
              </w:sdtContent>
            </w:sdt>
          </w:p>
          <w:p w14:paraId="7E754DDF" w14:textId="6A7D0E68" w:rsidR="00C307D8" w:rsidRDefault="00AB4989" w:rsidP="006C6684">
            <w:sdt>
              <w:sdtPr>
                <w:alias w:val="Enter web address:"/>
                <w:tag w:val="Enter web address:"/>
                <w:id w:val="1872108586"/>
                <w:placeholder>
                  <w:docPart w:val="3D9D5D7EBC9A47CB991DD7DC822D0752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EB003F">
                  <w:t>mklienstuber@wou.edu</w:t>
                </w:r>
              </w:sdtContent>
            </w:sdt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-1277326154"/>
              <w:placeholder>
                <w:docPart w:val="53B4A338E3E74968AD0DBEBF176B9E4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75395F0B" w14:textId="6CBDB531" w:rsidR="00C307D8" w:rsidRDefault="00EB003F" w:rsidP="009D78A3">
                <w:pPr>
                  <w:pStyle w:val="Name"/>
                </w:pPr>
                <w:r>
                  <w:br/>
                  <w:t>maddy klienstuber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995328815"/>
              <w:placeholder>
                <w:docPart w:val="BC61B450021D4BD1B876D49A064BB0A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35000CBA" w14:textId="1CB98A5F" w:rsidR="00C307D8" w:rsidRDefault="00E90758" w:rsidP="009D78A3">
                <w:r>
                  <w:t>123 Main, Salem, Or 97303</w:t>
                </w:r>
              </w:p>
            </w:sdtContent>
          </w:sdt>
          <w:p w14:paraId="5DF50C6B" w14:textId="64921504" w:rsidR="00FE69CA" w:rsidRDefault="00AB4989" w:rsidP="006C6684">
            <w:sdt>
              <w:sdtPr>
                <w:alias w:val="Enter telephone:"/>
                <w:tag w:val="Enter telephone:"/>
                <w:id w:val="793564437"/>
                <w:placeholder>
                  <w:docPart w:val="210DF5DFFABF44068C427338B51555C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397594006"/>
                <w:placeholder>
                  <w:docPart w:val="63184BF04ABA4C6EBD085B2189BE54E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1CEA3E57" w14:textId="42617CE6" w:rsidR="006C6684" w:rsidRDefault="00AB4989" w:rsidP="006C6684">
            <w:sdt>
              <w:sdtPr>
                <w:alias w:val="Enter twitter handle:"/>
                <w:tag w:val="Enter twitter handle:"/>
                <w:id w:val="752393857"/>
                <w:placeholder>
                  <w:docPart w:val="82E00F07C8AC42429102C6F3C09B2FDC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EB003F">
                  <w:t>https://github.com/mjklienst</w:t>
                </w:r>
              </w:sdtContent>
            </w:sdt>
          </w:p>
          <w:p w14:paraId="61663E6F" w14:textId="13A33AF2" w:rsidR="00C307D8" w:rsidRDefault="00960A67" w:rsidP="006C6684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5B5A16F" wp14:editId="3428D3D4">
                  <wp:simplePos x="0" y="0"/>
                  <wp:positionH relativeFrom="margin">
                    <wp:posOffset>-74666</wp:posOffset>
                  </wp:positionH>
                  <wp:positionV relativeFrom="paragraph">
                    <wp:posOffset>542290</wp:posOffset>
                  </wp:positionV>
                  <wp:extent cx="2581275" cy="584835"/>
                  <wp:effectExtent l="0" t="0" r="9525" b="5715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581275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web address:"/>
                <w:tag w:val="Enter web address:"/>
                <w:id w:val="1600527960"/>
                <w:placeholder>
                  <w:docPart w:val="C4D572CB8721401186502718C942258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EB003F">
                  <w:t>mklienstuber@wou.edu</w:t>
                </w:r>
              </w:sdtContent>
            </w:sdt>
          </w:p>
        </w:tc>
      </w:tr>
      <w:tr w:rsidR="00C307D8" w14:paraId="569553C4" w14:textId="77777777" w:rsidTr="00FE548E">
        <w:trPr>
          <w:trHeight w:hRule="exact" w:val="2736"/>
        </w:trPr>
        <w:tc>
          <w:tcPr>
            <w:tcW w:w="5040" w:type="dxa"/>
          </w:tcPr>
          <w:p w14:paraId="35A5070B" w14:textId="08D7A028" w:rsidR="00FE548E" w:rsidRDefault="00FE548E" w:rsidP="009D78A3">
            <w:pPr>
              <w:pStyle w:val="Name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8D977B9" wp14:editId="551F4711">
                  <wp:simplePos x="0" y="0"/>
                  <wp:positionH relativeFrom="margin">
                    <wp:posOffset>-358140</wp:posOffset>
                  </wp:positionH>
                  <wp:positionV relativeFrom="paragraph">
                    <wp:posOffset>-229148</wp:posOffset>
                  </wp:positionV>
                  <wp:extent cx="2781300" cy="585470"/>
                  <wp:effectExtent l="0" t="0" r="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781300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sdt>
            <w:sdtPr>
              <w:alias w:val="Enter your name:"/>
              <w:tag w:val="Enter your name:"/>
              <w:id w:val="65544670"/>
              <w:placeholder>
                <w:docPart w:val="5EA7AB42438946569B2EAC807390FC5C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0F431425" w14:textId="148932B4" w:rsidR="00C307D8" w:rsidRDefault="00EB003F" w:rsidP="009D78A3">
                <w:pPr>
                  <w:pStyle w:val="Name"/>
                </w:pPr>
                <w:r>
                  <w:br/>
                  <w:t>maddy klienstuber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894881367"/>
              <w:placeholder>
                <w:docPart w:val="0DFB08AFF0644B0C86F13C6ADEE2A61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1B688671" w14:textId="11783B11" w:rsidR="00C307D8" w:rsidRDefault="00E90758" w:rsidP="009D78A3">
                <w:r>
                  <w:t>123 Main, Salem, Or 97303</w:t>
                </w:r>
              </w:p>
            </w:sdtContent>
          </w:sdt>
          <w:p w14:paraId="13FA5CF8" w14:textId="7BB4599D" w:rsidR="00FE69CA" w:rsidRDefault="00AB4989" w:rsidP="006C6684">
            <w:sdt>
              <w:sdtPr>
                <w:alias w:val="Enter telephone:"/>
                <w:tag w:val="Enter telephone:"/>
                <w:id w:val="-1492946197"/>
                <w:placeholder>
                  <w:docPart w:val="7EF950CCEEC14596B8CE79A085D1715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270632003"/>
                <w:placeholder>
                  <w:docPart w:val="10C50D7F8A6040C9840C161F468C8D1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06CD4740" w14:textId="1A801ED1" w:rsidR="006C6684" w:rsidRDefault="00AB4989" w:rsidP="006C6684">
            <w:sdt>
              <w:sdtPr>
                <w:alias w:val="Enter twitter handle:"/>
                <w:tag w:val="Enter twitter handle:"/>
                <w:id w:val="238376960"/>
                <w:placeholder>
                  <w:docPart w:val="AC14A88759304159A68238F42FCCC0F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EB003F">
                  <w:t>https://github.com/mjklienst</w:t>
                </w:r>
              </w:sdtContent>
            </w:sdt>
          </w:p>
          <w:p w14:paraId="0C331BB9" w14:textId="76D72CFA" w:rsidR="00C307D8" w:rsidRDefault="00AB4989" w:rsidP="006C6684">
            <w:sdt>
              <w:sdtPr>
                <w:alias w:val="Enter web address:"/>
                <w:tag w:val="Enter web address:"/>
                <w:id w:val="-956795793"/>
                <w:placeholder>
                  <w:docPart w:val="E2ED5CF1E87949CFBDC92C2F18D5030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EB003F">
                  <w:t>mklienstuber@wou.edu</w:t>
                </w:r>
              </w:sdtContent>
            </w:sdt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318315673"/>
              <w:placeholder>
                <w:docPart w:val="A4FFEB0CB1484949AC29F534EA516DFB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1FBB47E6" w14:textId="305CD01F" w:rsidR="00C307D8" w:rsidRDefault="00EB003F" w:rsidP="009D78A3">
                <w:pPr>
                  <w:pStyle w:val="Name"/>
                </w:pPr>
                <w:r>
                  <w:br/>
                  <w:t>maddy klienstuber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735594535"/>
              <w:placeholder>
                <w:docPart w:val="7D54CCB3AD314B9BACF09F8BBFCC327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6EC2052A" w14:textId="3A0250B3" w:rsidR="00C307D8" w:rsidRDefault="00E90758" w:rsidP="009D78A3">
                <w:r>
                  <w:t>123 Main, Salem, Or 97303</w:t>
                </w:r>
              </w:p>
            </w:sdtContent>
          </w:sdt>
          <w:p w14:paraId="244D0875" w14:textId="7261A2FF" w:rsidR="00FE69CA" w:rsidRDefault="00AB4989" w:rsidP="006C6684">
            <w:sdt>
              <w:sdtPr>
                <w:alias w:val="Enter telephone:"/>
                <w:tag w:val="Enter telephone:"/>
                <w:id w:val="1348443985"/>
                <w:placeholder>
                  <w:docPart w:val="6EA41D109136479598C8918158B92D4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922768494"/>
                <w:placeholder>
                  <w:docPart w:val="E1C2058449F54EE199227F7F123029A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3A4A2F12" w14:textId="49D1FD60" w:rsidR="006C6684" w:rsidRDefault="00AB4989" w:rsidP="006C6684">
            <w:sdt>
              <w:sdtPr>
                <w:alias w:val="Enter twitter handle:"/>
                <w:tag w:val="Enter twitter handle:"/>
                <w:id w:val="1743063469"/>
                <w:placeholder>
                  <w:docPart w:val="EE658CE281284FE5A1A70291F8BE6229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EB003F">
                  <w:t>https://github.com/mjklienst</w:t>
                </w:r>
              </w:sdtContent>
            </w:sdt>
          </w:p>
          <w:p w14:paraId="4AFC92B7" w14:textId="7510A63D" w:rsidR="00C307D8" w:rsidRDefault="00FE548E" w:rsidP="006C6684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ED24D80" wp14:editId="1AC6411C">
                  <wp:simplePos x="0" y="0"/>
                  <wp:positionH relativeFrom="margin">
                    <wp:posOffset>-72390</wp:posOffset>
                  </wp:positionH>
                  <wp:positionV relativeFrom="paragraph">
                    <wp:posOffset>512445</wp:posOffset>
                  </wp:positionV>
                  <wp:extent cx="2600325" cy="585470"/>
                  <wp:effectExtent l="0" t="0" r="9525" b="508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600325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web address:"/>
                <w:tag w:val="Enter web address:"/>
                <w:id w:val="1215233449"/>
                <w:placeholder>
                  <w:docPart w:val="0B27D6037F9B4827AF5FE79A949004A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EB003F">
                  <w:t>mklienstuber@wou.edu</w:t>
                </w:r>
              </w:sdtContent>
            </w:sdt>
          </w:p>
        </w:tc>
      </w:tr>
      <w:tr w:rsidR="00C307D8" w14:paraId="77D481CB" w14:textId="77777777" w:rsidTr="00FE548E">
        <w:trPr>
          <w:trHeight w:hRule="exact" w:val="2736"/>
        </w:trPr>
        <w:tc>
          <w:tcPr>
            <w:tcW w:w="5040" w:type="dxa"/>
          </w:tcPr>
          <w:sdt>
            <w:sdtPr>
              <w:alias w:val="Enter your name:"/>
              <w:tag w:val="Enter your name:"/>
              <w:id w:val="-1432731558"/>
              <w:placeholder>
                <w:docPart w:val="1B18F27F90C0426B992B8E6E151A595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39BB6583" w14:textId="605CE088" w:rsidR="00C307D8" w:rsidRDefault="00EB003F" w:rsidP="009D78A3">
                <w:pPr>
                  <w:pStyle w:val="Name"/>
                </w:pPr>
                <w:r>
                  <w:br/>
                  <w:t>maddy klienstuber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309068180"/>
              <w:placeholder>
                <w:docPart w:val="DD1926EBE83F41C3BBCF075C70A558B4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65322E3A" w14:textId="487EED48" w:rsidR="00C307D8" w:rsidRDefault="00E90758" w:rsidP="009D78A3">
                <w:r>
                  <w:t>123 Main, Salem, Or 97303</w:t>
                </w:r>
              </w:p>
            </w:sdtContent>
          </w:sdt>
          <w:p w14:paraId="51244687" w14:textId="0EA2533A" w:rsidR="00FE69CA" w:rsidRDefault="00AB4989" w:rsidP="006C6684">
            <w:sdt>
              <w:sdtPr>
                <w:alias w:val="Enter telephone:"/>
                <w:tag w:val="Enter telephone:"/>
                <w:id w:val="-750040580"/>
                <w:placeholder>
                  <w:docPart w:val="9DB8AB0E1F9E432FAC723C659BF1B3A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1457330850"/>
                <w:placeholder>
                  <w:docPart w:val="1029EC00146D423FB172D8A4954133C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77B2929D" w14:textId="3E13E0DF" w:rsidR="006C6684" w:rsidRDefault="00AB4989" w:rsidP="006C6684">
            <w:sdt>
              <w:sdtPr>
                <w:alias w:val="Enter twitter handle:"/>
                <w:tag w:val="Enter twitter handle:"/>
                <w:id w:val="1251001756"/>
                <w:placeholder>
                  <w:docPart w:val="194D2E95CB094775B24DDDBFB6CAA1BA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EB003F">
                  <w:t>https://github.com/mjklienst</w:t>
                </w:r>
              </w:sdtContent>
            </w:sdt>
          </w:p>
          <w:p w14:paraId="18AF8E9E" w14:textId="491E571E" w:rsidR="00C307D8" w:rsidRDefault="00FE548E" w:rsidP="006C6684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35A35872" wp14:editId="5CAEB894">
                  <wp:simplePos x="0" y="0"/>
                  <wp:positionH relativeFrom="margin">
                    <wp:posOffset>3113405</wp:posOffset>
                  </wp:positionH>
                  <wp:positionV relativeFrom="paragraph">
                    <wp:posOffset>520700</wp:posOffset>
                  </wp:positionV>
                  <wp:extent cx="2608580" cy="584835"/>
                  <wp:effectExtent l="0" t="0" r="1270" b="5715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60858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web address:"/>
                <w:tag w:val="Enter web address:"/>
                <w:id w:val="1728567390"/>
                <w:placeholder>
                  <w:docPart w:val="D50F0AC5617A46D0A0FE6B9FDCDC9C1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EB003F">
                  <w:t>mklienstuber@wou.edu</w:t>
                </w:r>
              </w:sdtContent>
            </w:sdt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1509091566"/>
              <w:placeholder>
                <w:docPart w:val="BC46FEDA6DD845EAB8DE0153794D8549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21FF075C" w14:textId="3D2CE9EA" w:rsidR="00C307D8" w:rsidRDefault="00EB003F" w:rsidP="009D78A3">
                <w:pPr>
                  <w:pStyle w:val="Name"/>
                </w:pPr>
                <w:r>
                  <w:br/>
                  <w:t>maddy klienstuber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861008378"/>
              <w:placeholder>
                <w:docPart w:val="D998016B8EE645B489B8A0577701178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FCA2498" w14:textId="6732249A" w:rsidR="00C307D8" w:rsidRDefault="00E90758" w:rsidP="009D78A3">
                <w:r>
                  <w:t>123 Main, Salem, Or 97303</w:t>
                </w:r>
              </w:p>
            </w:sdtContent>
          </w:sdt>
          <w:p w14:paraId="18EAC2B3" w14:textId="1F1AA789" w:rsidR="00FE69CA" w:rsidRDefault="00AB4989" w:rsidP="006C6684">
            <w:sdt>
              <w:sdtPr>
                <w:alias w:val="Enter telephone:"/>
                <w:tag w:val="Enter telephone:"/>
                <w:id w:val="490833797"/>
                <w:placeholder>
                  <w:docPart w:val="3409ABE233EC4BBEBE61F2701F70625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1181856576"/>
                <w:placeholder>
                  <w:docPart w:val="73C322A74F714D2C96E3663C85DDB2D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013BFA97" w14:textId="615D0465" w:rsidR="006C6684" w:rsidRDefault="00AB4989" w:rsidP="006C6684">
            <w:sdt>
              <w:sdtPr>
                <w:alias w:val="Enter twitter handle:"/>
                <w:tag w:val="Enter twitter handle:"/>
                <w:id w:val="1688321639"/>
                <w:placeholder>
                  <w:docPart w:val="734B2B4146FB459692F34DECEFCB009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EB003F">
                  <w:t>https://github.com/mjklienst</w:t>
                </w:r>
              </w:sdtContent>
            </w:sdt>
          </w:p>
          <w:p w14:paraId="750910C0" w14:textId="3B121127" w:rsidR="00C307D8" w:rsidRDefault="00AB4989" w:rsidP="006C6684">
            <w:sdt>
              <w:sdtPr>
                <w:alias w:val="Enter web address:"/>
                <w:tag w:val="Enter web address:"/>
                <w:id w:val="219416865"/>
                <w:placeholder>
                  <w:docPart w:val="AE1C19EB35474092B8081FADCADAB4C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EB003F">
                  <w:t>mklienstuber@wou.edu</w:t>
                </w:r>
              </w:sdtContent>
            </w:sdt>
          </w:p>
        </w:tc>
      </w:tr>
      <w:tr w:rsidR="00C307D8" w14:paraId="6E8C00C4" w14:textId="77777777" w:rsidTr="00FE548E">
        <w:trPr>
          <w:trHeight w:hRule="exact" w:val="2736"/>
        </w:trPr>
        <w:tc>
          <w:tcPr>
            <w:tcW w:w="5040" w:type="dxa"/>
          </w:tcPr>
          <w:sdt>
            <w:sdtPr>
              <w:alias w:val="Enter your name:"/>
              <w:tag w:val="Enter your name:"/>
              <w:id w:val="-817649445"/>
              <w:placeholder>
                <w:docPart w:val="134DD301AF4C4A1F81DD05B927FB618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2E8451A4" w14:textId="29A405D9" w:rsidR="00C307D8" w:rsidRDefault="00EB003F" w:rsidP="009D78A3">
                <w:pPr>
                  <w:pStyle w:val="Name"/>
                </w:pPr>
                <w:r>
                  <w:br/>
                  <w:t>maddy klienstuber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799652419"/>
              <w:placeholder>
                <w:docPart w:val="7982D42C7776440E8548D0E38AB4D72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253CD506" w14:textId="2F7D0C73" w:rsidR="00C307D8" w:rsidRDefault="00E90758" w:rsidP="009D78A3">
                <w:r>
                  <w:t>123 Main, Salem, Or 97303</w:t>
                </w:r>
              </w:p>
            </w:sdtContent>
          </w:sdt>
          <w:p w14:paraId="29C515DB" w14:textId="6C66BD45" w:rsidR="00FE69CA" w:rsidRDefault="00FE548E" w:rsidP="006C6684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459B230" wp14:editId="1AB48ED9">
                  <wp:simplePos x="0" y="0"/>
                  <wp:positionH relativeFrom="margin">
                    <wp:posOffset>-320040</wp:posOffset>
                  </wp:positionH>
                  <wp:positionV relativeFrom="paragraph">
                    <wp:posOffset>-975540</wp:posOffset>
                  </wp:positionV>
                  <wp:extent cx="2752725" cy="585470"/>
                  <wp:effectExtent l="0" t="0" r="9525" b="508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752725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telephone:"/>
                <w:tag w:val="Enter telephone:"/>
                <w:id w:val="120737717"/>
                <w:placeholder>
                  <w:docPart w:val="F276592BAFCC446CB67A44CE63B0C22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377295350"/>
                <w:placeholder>
                  <w:docPart w:val="273CCA69142F43B6911AB1E80B39DE4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08E441C3" w14:textId="36E3753E" w:rsidR="006C6684" w:rsidRDefault="00AB4989" w:rsidP="006C6684">
            <w:sdt>
              <w:sdtPr>
                <w:alias w:val="Enter twitter handle:"/>
                <w:tag w:val="Enter twitter handle:"/>
                <w:id w:val="1588810783"/>
                <w:placeholder>
                  <w:docPart w:val="001114609FBA46219D2FD4CE4BE1AF13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EB003F">
                  <w:t>https://github.com/mjklienst</w:t>
                </w:r>
              </w:sdtContent>
            </w:sdt>
          </w:p>
          <w:p w14:paraId="37BB8917" w14:textId="1CFA8D2B" w:rsidR="00C307D8" w:rsidRDefault="00AB4989" w:rsidP="006C6684">
            <w:sdt>
              <w:sdtPr>
                <w:alias w:val="Enter web address:"/>
                <w:tag w:val="Enter web address:"/>
                <w:id w:val="-908761331"/>
                <w:placeholder>
                  <w:docPart w:val="D8BFDD80E8A9410BB093EB2B7233821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EB003F">
                  <w:t>mklienstuber@wou.edu</w:t>
                </w:r>
              </w:sdtContent>
            </w:sdt>
            <w:r w:rsidR="0020511A">
              <w:t xml:space="preserve"> </w:t>
            </w:r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-654685746"/>
              <w:placeholder>
                <w:docPart w:val="834598B0B96F4E338A9FD6C5A0C4F096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30871A7D" w14:textId="6DA982CE" w:rsidR="00C307D8" w:rsidRDefault="00EB003F" w:rsidP="009D78A3">
                <w:pPr>
                  <w:pStyle w:val="Name"/>
                </w:pPr>
                <w:r>
                  <w:br/>
                  <w:t>maddy klienstuber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38683683"/>
              <w:placeholder>
                <w:docPart w:val="CE365C7D14D5485CBDC80105014EF57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A0FECCD" w14:textId="293E778D" w:rsidR="00C307D8" w:rsidRDefault="00E90758" w:rsidP="009D78A3">
                <w:r>
                  <w:t>123 Main, Salem, Or 97303</w:t>
                </w:r>
              </w:p>
            </w:sdtContent>
          </w:sdt>
          <w:p w14:paraId="5FFC4192" w14:textId="05985689" w:rsidR="00FE69CA" w:rsidRDefault="00AB4989" w:rsidP="006C6684">
            <w:sdt>
              <w:sdtPr>
                <w:alias w:val="Enter telephone:"/>
                <w:tag w:val="Enter telephone:"/>
                <w:id w:val="1045412377"/>
                <w:placeholder>
                  <w:docPart w:val="D1A5F85EA74642F98A4ABA257653B7B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1275783044"/>
                <w:placeholder>
                  <w:docPart w:val="9DC05C7B848A46FA8898C991CD21305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6B6C7AB8" w14:textId="43DFEF2E" w:rsidR="006C6684" w:rsidRDefault="00AB4989" w:rsidP="006C6684">
            <w:sdt>
              <w:sdtPr>
                <w:alias w:val="Enter twitter handle:"/>
                <w:tag w:val="Enter twitter handle:"/>
                <w:id w:val="-1120988040"/>
                <w:placeholder>
                  <w:docPart w:val="B7E5E0782218420F8729E36C9F5E86B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EB003F">
                  <w:t>https://github.com/mjklienst</w:t>
                </w:r>
              </w:sdtContent>
            </w:sdt>
          </w:p>
          <w:p w14:paraId="3BACC846" w14:textId="2C8177C7" w:rsidR="00C307D8" w:rsidRDefault="00AB4989" w:rsidP="006C6684">
            <w:sdt>
              <w:sdtPr>
                <w:alias w:val="Enter web address:"/>
                <w:tag w:val="Enter web address:"/>
                <w:id w:val="-312409894"/>
                <w:placeholder>
                  <w:docPart w:val="565BE197385A4BD7AAB16E987DE7EFA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EB003F">
                  <w:t>mklienstuber@wou.edu</w:t>
                </w:r>
              </w:sdtContent>
            </w:sdt>
          </w:p>
        </w:tc>
      </w:tr>
    </w:tbl>
    <w:p w14:paraId="0C064928" w14:textId="77777777" w:rsidR="00333B97" w:rsidRDefault="00333B97" w:rsidP="00960A67"/>
    <w:sectPr w:rsidR="00333B97" w:rsidSect="00720B45">
      <w:headerReference w:type="default" r:id="rId18"/>
      <w:pgSz w:w="12240" w:h="15840"/>
      <w:pgMar w:top="720" w:right="1080" w:bottom="432" w:left="1080" w:header="39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68F92" w14:textId="77777777" w:rsidR="00AB4989" w:rsidRDefault="00AB4989" w:rsidP="0093710A">
      <w:r>
        <w:separator/>
      </w:r>
    </w:p>
  </w:endnote>
  <w:endnote w:type="continuationSeparator" w:id="0">
    <w:p w14:paraId="7C35DEAC" w14:textId="77777777" w:rsidR="00AB4989" w:rsidRDefault="00AB4989" w:rsidP="0093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50514" w14:textId="77777777" w:rsidR="00AB4989" w:rsidRDefault="00AB4989" w:rsidP="0093710A">
      <w:r>
        <w:separator/>
      </w:r>
    </w:p>
  </w:footnote>
  <w:footnote w:type="continuationSeparator" w:id="0">
    <w:p w14:paraId="78050518" w14:textId="77777777" w:rsidR="00AB4989" w:rsidRDefault="00AB4989" w:rsidP="00937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E1B1A" w14:textId="77777777" w:rsidR="006C6684" w:rsidRDefault="00720B4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72ABB1E9" wp14:editId="3FD53C6B">
              <wp:simplePos x="0" y="0"/>
              <wp:positionH relativeFrom="column">
                <wp:posOffset>-381000</wp:posOffset>
              </wp:positionH>
              <wp:positionV relativeFrom="paragraph">
                <wp:posOffset>262255</wp:posOffset>
              </wp:positionV>
              <wp:extent cx="6775460" cy="9108269"/>
              <wp:effectExtent l="0" t="0" r="6350" b="0"/>
              <wp:wrapNone/>
              <wp:docPr id="410" name="Group 4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460" cy="9108269"/>
                        <a:chOff x="0" y="0"/>
                        <a:chExt cx="6775460" cy="9108269"/>
                      </a:xfrm>
                    </wpg:grpSpPr>
                    <wpg:grpSp>
                      <wpg:cNvPr id="389" name="Group 388">
                        <a:extLst>
                          <a:ext uri="{FF2B5EF4-FFF2-40B4-BE49-F238E27FC236}">
                            <a16:creationId xmlns:a16="http://schemas.microsoft.com/office/drawing/2014/main" id="{3C7ABC49-8CAA-4C8D-BF75-BF50BEF4625E}"/>
                          </a:ext>
                        </a:extLst>
                      </wpg:cNvPr>
                      <wpg:cNvGrpSpPr/>
                      <wpg:grpSpPr>
                        <a:xfrm>
                          <a:off x="0" y="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" name="AutoShape 2">
                          <a:extLst>
                            <a:ext uri="{FF2B5EF4-FFF2-40B4-BE49-F238E27FC236}">
                              <a16:creationId xmlns:a16="http://schemas.microsoft.com/office/drawing/2014/main" id="{68BF9D26-9BE5-425F-B7D5-380E135FD201}"/>
                            </a:ext>
                          </a:extLst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E913BBEE-7FAC-4F5D-829F-E617C0796DC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5">
                          <a:extLst>
                            <a:ext uri="{FF2B5EF4-FFF2-40B4-BE49-F238E27FC236}">
                              <a16:creationId xmlns:a16="http://schemas.microsoft.com/office/drawing/2014/main" id="{8E5340C4-52AC-47F5-8B72-0844D190D29D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7">
                          <a:extLst>
                            <a:ext uri="{FF2B5EF4-FFF2-40B4-BE49-F238E27FC236}">
                              <a16:creationId xmlns:a16="http://schemas.microsoft.com/office/drawing/2014/main" id="{68DDF5DC-11C3-4964-ACEE-251760B5709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8">
                          <a:extLst>
                            <a:ext uri="{FF2B5EF4-FFF2-40B4-BE49-F238E27FC236}">
                              <a16:creationId xmlns:a16="http://schemas.microsoft.com/office/drawing/2014/main" id="{1C16D4BF-9685-4C43-BBF4-BEEB8132CB4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8">
                          <a:extLst>
                            <a:ext uri="{FF2B5EF4-FFF2-40B4-BE49-F238E27FC236}">
                              <a16:creationId xmlns:a16="http://schemas.microsoft.com/office/drawing/2014/main" id="{538CD521-606B-4DCA-BF60-C6250CA6DDA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E32C0932-73D8-468D-80FC-C0288B493360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65" name="Group 388"/>
                      <wpg:cNvGrpSpPr/>
                      <wpg:grpSpPr>
                        <a:xfrm>
                          <a:off x="3200400" y="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6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9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73" name="Group 388"/>
                      <wpg:cNvGrpSpPr/>
                      <wpg:grpSpPr>
                        <a:xfrm>
                          <a:off x="0" y="18288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74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81" name="Group 388"/>
                      <wpg:cNvGrpSpPr/>
                      <wpg:grpSpPr>
                        <a:xfrm>
                          <a:off x="3200400" y="18288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88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9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0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1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2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3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295" name="Group 388"/>
                      <wpg:cNvGrpSpPr/>
                      <wpg:grpSpPr>
                        <a:xfrm>
                          <a:off x="0" y="36576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9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9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0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1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2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3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05" name="Group 388"/>
                      <wpg:cNvGrpSpPr/>
                      <wpg:grpSpPr>
                        <a:xfrm>
                          <a:off x="3200400" y="36576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0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7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9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0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1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2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13" name="Group 388"/>
                      <wpg:cNvGrpSpPr/>
                      <wpg:grpSpPr>
                        <a:xfrm>
                          <a:off x="9525" y="54864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14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5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6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7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8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9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85" name="Group 388"/>
                      <wpg:cNvGrpSpPr/>
                      <wpg:grpSpPr>
                        <a:xfrm>
                          <a:off x="3200400" y="54864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8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0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1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2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3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94" name="Group 388"/>
                      <wpg:cNvGrpSpPr/>
                      <wpg:grpSpPr>
                        <a:xfrm>
                          <a:off x="0" y="7305675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95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6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7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8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9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0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1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02" name="Group 388"/>
                      <wpg:cNvGrpSpPr/>
                      <wpg:grpSpPr>
                        <a:xfrm>
                          <a:off x="3200400" y="73152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403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4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5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6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7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8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9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4CA8AA2" id="Group 410" o:spid="_x0000_s1026" style="position:absolute;margin-left:-30pt;margin-top:20.65pt;width:533.5pt;height:717.2pt;z-index:251677696" coordsize="67754,9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">
              <v:group id="Group 388" o:spid="_x0000_s1027" style="position:absolute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<v:rect id="AutoShape 2" o:spid="_x0000_s1028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rect id="Rectangle 3" o:spid="_x0000_s1029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<v:shape id="Freeform 5" o:spid="_x0000_s1030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31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32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33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34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35" style="position:absolute;left:3200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AutoShape 2" o:spid="_x0000_s1036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" filled="f" stroked="f">
                  <o:lock v:ext="edit" aspectratio="t" text="t"/>
                </v:rect>
                <v:rect id="Rectangle 67" o:spid="_x0000_s1037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xwW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" filled="f" stroked="f"/>
                <v:shape id="Freeform 5" o:spid="_x0000_s1038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39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40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41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42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43" style="position:absolute;top:18288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<v:rect id="AutoShape 2" o:spid="_x0000_s1044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BS8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K3oFLzEAAAA2wAAAA8A&#10;AAAAAAAAAAAAAAAABwIAAGRycy9kb3ducmV2LnhtbFBLBQYAAAAAAwADALcAAAD4AgAAAAA=&#10;" filled="f" stroked="f">
                  <o:lock v:ext="edit" aspectratio="t" text="t"/>
                </v:rect>
                <v:rect id="Rectangle 75" o:spid="_x0000_s1045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En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MKksSfEAAAA2wAAAA8A&#10;AAAAAAAAAAAAAAAABwIAAGRycy9kb3ducmV2LnhtbFBLBQYAAAAAAwADALcAAAD4AgAAAAA=&#10;" filled="f" stroked="f"/>
                <v:shape id="Freeform 5" o:spid="_x0000_s1046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47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48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49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50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51" style="position:absolute;left:32004;top:18288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AutoShape 2" o:spid="_x0000_s1052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" filled="f" stroked="f">
                  <o:lock v:ext="edit" aspectratio="t" text="t"/>
                </v:rect>
                <v:rect id="Rectangle 289" o:spid="_x0000_s1053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  <v:shape id="Freeform 5" o:spid="_x0000_s1054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55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56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57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58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59" style="position:absolute;top:36576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AutoShape 2" o:spid="_x0000_s1060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" filled="f" stroked="f">
                  <o:lock v:ext="edit" aspectratio="t" text="t"/>
                </v:rect>
                <v:rect id="Rectangle 299" o:spid="_x0000_s1061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" filled="f" stroked="f"/>
                <v:shape id="Freeform 5" o:spid="_x0000_s1062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63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64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65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66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67" style="position:absolute;left:32004;top:36576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<v:rect id="AutoShape 2" o:spid="_x0000_s1068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8gcxQAAANw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" filled="f" stroked="f">
                  <o:lock v:ext="edit" aspectratio="t" text="t"/>
                </v:rect>
                <v:rect id="Rectangle 307" o:spid="_x0000_s1069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" filled="f" stroked="f"/>
                <v:shape id="Freeform 5" o:spid="_x0000_s1070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71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72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73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74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75" style="position:absolute;left:95;top:5486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<v:rect id="AutoShape 2" o:spid="_x0000_s1076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" filled="f" stroked="f">
                  <o:lock v:ext="edit" aspectratio="t" text="t"/>
                </v:rect>
                <v:rect id="Rectangle 315" o:spid="_x0000_s1077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" filled="f" stroked="f"/>
                <v:shape id="Freeform 5" o:spid="_x0000_s1078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79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80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81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82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83" style="position:absolute;left:32004;top:5486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<v:rect id="AutoShape 2" o:spid="_x0000_s1084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" filled="f" stroked="f">
                  <o:lock v:ext="edit" aspectratio="t" text="t"/>
                </v:rect>
                <v:rect id="Rectangle 387" o:spid="_x0000_s1085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" filled="f" stroked="f"/>
                <v:shape id="Freeform 5" o:spid="_x0000_s1086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87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88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89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90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91" style="position:absolute;top:73056;width:35750;height:17931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<v:rect id="AutoShape 2" o:spid="_x0000_s1092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" filled="f" stroked="f">
                  <o:lock v:ext="edit" aspectratio="t" text="t"/>
                </v:rect>
                <v:rect id="Rectangle 396" o:spid="_x0000_s1093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" filled="f" stroked="f"/>
                <v:shape id="Freeform 5" o:spid="_x0000_s1094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95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96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97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98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99" style="position:absolute;left:32004;top:73152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<v:rect id="AutoShape 2" o:spid="_x0000_s1100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" filled="f" stroked="f">
                  <o:lock v:ext="edit" aspectratio="t" text="t"/>
                </v:rect>
                <v:rect id="Rectangle 404" o:spid="_x0000_s1101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" filled="f" stroked="f"/>
                <v:shape id="Freeform 5" o:spid="_x0000_s1102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103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104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105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106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D875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A8C1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22AF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AA07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2C50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DA24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9A26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441D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00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7C2B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4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8E"/>
    <w:rsid w:val="00002E3D"/>
    <w:rsid w:val="0000615F"/>
    <w:rsid w:val="00021FEF"/>
    <w:rsid w:val="0003215B"/>
    <w:rsid w:val="00071557"/>
    <w:rsid w:val="000C3826"/>
    <w:rsid w:val="000F355E"/>
    <w:rsid w:val="000F4690"/>
    <w:rsid w:val="00154E2D"/>
    <w:rsid w:val="001E0D99"/>
    <w:rsid w:val="0020511A"/>
    <w:rsid w:val="00321181"/>
    <w:rsid w:val="00333B97"/>
    <w:rsid w:val="00360D51"/>
    <w:rsid w:val="003F09D5"/>
    <w:rsid w:val="003F1705"/>
    <w:rsid w:val="005B2E47"/>
    <w:rsid w:val="005D38D8"/>
    <w:rsid w:val="005E4BC2"/>
    <w:rsid w:val="005F3B06"/>
    <w:rsid w:val="006444BE"/>
    <w:rsid w:val="00671150"/>
    <w:rsid w:val="006C6684"/>
    <w:rsid w:val="006E0AA0"/>
    <w:rsid w:val="00720B45"/>
    <w:rsid w:val="0072404D"/>
    <w:rsid w:val="00747040"/>
    <w:rsid w:val="007B07B7"/>
    <w:rsid w:val="00801F57"/>
    <w:rsid w:val="00841A7B"/>
    <w:rsid w:val="00843B08"/>
    <w:rsid w:val="008A3E0C"/>
    <w:rsid w:val="008C6947"/>
    <w:rsid w:val="008D06F6"/>
    <w:rsid w:val="00917F2C"/>
    <w:rsid w:val="0093710A"/>
    <w:rsid w:val="00947032"/>
    <w:rsid w:val="00960A67"/>
    <w:rsid w:val="0096129F"/>
    <w:rsid w:val="009A6BAE"/>
    <w:rsid w:val="009B2209"/>
    <w:rsid w:val="009D78A3"/>
    <w:rsid w:val="00A0584F"/>
    <w:rsid w:val="00A4440B"/>
    <w:rsid w:val="00A44B39"/>
    <w:rsid w:val="00AB4989"/>
    <w:rsid w:val="00AF015F"/>
    <w:rsid w:val="00B008EB"/>
    <w:rsid w:val="00B026B9"/>
    <w:rsid w:val="00B129EC"/>
    <w:rsid w:val="00B33D21"/>
    <w:rsid w:val="00B42F65"/>
    <w:rsid w:val="00BA17AD"/>
    <w:rsid w:val="00BA4DCD"/>
    <w:rsid w:val="00BB415F"/>
    <w:rsid w:val="00BF35AB"/>
    <w:rsid w:val="00C01EE4"/>
    <w:rsid w:val="00C307D8"/>
    <w:rsid w:val="00C515E4"/>
    <w:rsid w:val="00CF1EE7"/>
    <w:rsid w:val="00D154D3"/>
    <w:rsid w:val="00D30004"/>
    <w:rsid w:val="00E145A0"/>
    <w:rsid w:val="00E82211"/>
    <w:rsid w:val="00E90758"/>
    <w:rsid w:val="00EB003F"/>
    <w:rsid w:val="00F16789"/>
    <w:rsid w:val="00FE548E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6D696"/>
  <w15:chartTrackingRefBased/>
  <w15:docId w15:val="{A43FCE04-D309-45EB-AEB4-624CF4A2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C3644" w:themeColor="text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004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333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F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333B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F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F0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F00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B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F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B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F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B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B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B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rsid w:val="0000615F"/>
    <w:rPr>
      <w:rFonts w:asciiTheme="majorHAnsi" w:eastAsiaTheme="majorEastAsia" w:hAnsiTheme="majorHAnsi" w:cstheme="majorBidi"/>
      <w:b/>
      <w:caps/>
      <w:color w:val="044F44" w:themeColor="accent5"/>
      <w:sz w:val="32"/>
      <w:szCs w:val="32"/>
    </w:rPr>
  </w:style>
  <w:style w:type="character" w:styleId="Strong">
    <w:name w:val="Strong"/>
    <w:basedOn w:val="DefaultParagraphFont"/>
    <w:uiPriority w:val="1"/>
    <w:semiHidden/>
    <w:rPr>
      <w:b w:val="0"/>
      <w:bCs w:val="0"/>
      <w:color w:val="FF0000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3B97"/>
  </w:style>
  <w:style w:type="paragraph" w:styleId="BlockText">
    <w:name w:val="Block Text"/>
    <w:basedOn w:val="Normal"/>
    <w:uiPriority w:val="99"/>
    <w:semiHidden/>
    <w:unhideWhenUsed/>
    <w:rsid w:val="00333B97"/>
    <w:pPr>
      <w:pBdr>
        <w:top w:val="single" w:sz="2" w:space="10" w:color="FF0000" w:themeColor="accent1" w:shadow="1" w:frame="1"/>
        <w:left w:val="single" w:sz="2" w:space="10" w:color="FF0000" w:themeColor="accent1" w:shadow="1" w:frame="1"/>
        <w:bottom w:val="single" w:sz="2" w:space="10" w:color="FF0000" w:themeColor="accent1" w:shadow="1" w:frame="1"/>
        <w:right w:val="single" w:sz="2" w:space="10" w:color="FF0000" w:themeColor="accent1" w:shadow="1" w:frame="1"/>
      </w:pBdr>
      <w:ind w:left="1152" w:right="1152"/>
    </w:pPr>
    <w:rPr>
      <w:i/>
      <w:iCs/>
      <w:color w:val="FF0000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B97"/>
  </w:style>
  <w:style w:type="paragraph" w:styleId="BodyText2">
    <w:name w:val="Body Text 2"/>
    <w:basedOn w:val="Normal"/>
    <w:link w:val="BodyText2Char"/>
    <w:uiPriority w:val="99"/>
    <w:semiHidden/>
    <w:unhideWhenUsed/>
    <w:rsid w:val="00333B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B97"/>
  </w:style>
  <w:style w:type="paragraph" w:styleId="BodyText3">
    <w:name w:val="Body Text 3"/>
    <w:basedOn w:val="Normal"/>
    <w:link w:val="BodyText3Char"/>
    <w:uiPriority w:val="99"/>
    <w:semiHidden/>
    <w:unhideWhenUsed/>
    <w:rsid w:val="00333B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B9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B9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B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B9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B9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B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B9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B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B9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3B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B97"/>
    <w:pPr>
      <w:spacing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B9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B97"/>
  </w:style>
  <w:style w:type="table" w:styleId="ColorfulGrid">
    <w:name w:val="Colorful Grid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1" w:themeFillTint="33"/>
    </w:tcPr>
    <w:tblStylePr w:type="firstRow">
      <w:rPr>
        <w:b/>
        <w:bCs/>
      </w:rPr>
      <w:tblPr/>
      <w:tcPr>
        <w:shd w:val="clear" w:color="auto" w:fill="FF99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1" w:themeFillShade="BF"/>
      </w:tc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shd w:val="clear" w:color="auto" w:fill="FF808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FBF" w:themeFill="accent2" w:themeFillTint="33"/>
    </w:tcPr>
    <w:tblStylePr w:type="firstRow">
      <w:rPr>
        <w:b/>
        <w:bCs/>
      </w:rPr>
      <w:tblPr/>
      <w:tcPr>
        <w:shd w:val="clear" w:color="auto" w:fill="FF7F7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F7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F0000" w:themeFill="accent2" w:themeFillShade="BF"/>
      </w:tcPr>
    </w:tblStylePr>
    <w:tblStylePr w:type="band1Vert">
      <w:tblPr/>
      <w:tcPr>
        <w:shd w:val="clear" w:color="auto" w:fill="FF6060" w:themeFill="accent2" w:themeFillTint="7F"/>
      </w:tcPr>
    </w:tblStylePr>
    <w:tblStylePr w:type="band1Horz">
      <w:tblPr/>
      <w:tcPr>
        <w:shd w:val="clear" w:color="auto" w:fill="FF606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</w:rPr>
      <w:tblPr/>
      <w:tcPr>
        <w:shd w:val="clear" w:color="auto" w:fill="9999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4" w:themeFillTint="33"/>
    </w:tcPr>
    <w:tblStylePr w:type="firstRow">
      <w:rPr>
        <w:b/>
        <w:bCs/>
      </w:rPr>
      <w:tblPr/>
      <w:tcPr>
        <w:shd w:val="clear" w:color="auto" w:fill="FFFF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4" w:themeFillShade="BF"/>
      </w:tcPr>
    </w:tblStylePr>
    <w:tblStylePr w:type="band1Vert">
      <w:tblPr/>
      <w:tcPr>
        <w:shd w:val="clear" w:color="auto" w:fill="FFFFFF" w:themeFill="accent4" w:themeFillTint="7F"/>
      </w:tcPr>
    </w:tblStylePr>
    <w:tblStylePr w:type="band1Horz">
      <w:tblPr/>
      <w:tcPr>
        <w:shd w:val="clear" w:color="auto" w:fill="FFFF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0000" w:themeFill="accent2" w:themeFillShade="CC"/>
      </w:tcPr>
    </w:tblStylePr>
    <w:tblStylePr w:type="lastRow">
      <w:rPr>
        <w:b/>
        <w:bCs/>
        <w:color w:val="98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0000" w:themeFill="accent2" w:themeFillShade="CC"/>
      </w:tcPr>
    </w:tblStylePr>
    <w:tblStylePr w:type="lastRow">
      <w:rPr>
        <w:b/>
        <w:bCs/>
        <w:color w:val="98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FDFD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0000" w:themeFill="accent2" w:themeFillShade="CC"/>
      </w:tcPr>
    </w:tblStylePr>
    <w:tblStylePr w:type="lastRow">
      <w:rPr>
        <w:b/>
        <w:bCs/>
        <w:color w:val="98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4" w:themeFillShade="CC"/>
      </w:tcPr>
    </w:tblStylePr>
    <w:tblStylePr w:type="lastRow">
      <w:rPr>
        <w:b/>
        <w:bCs/>
        <w:color w:val="CCCC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3" w:themeFillShade="CC"/>
      </w:tcPr>
    </w:tblStylePr>
    <w:tblStylePr w:type="lastRow">
      <w:rPr>
        <w:b/>
        <w:bCs/>
        <w:color w:val="0000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4" w:themeFillTint="3F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B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BF0000" w:themeColor="accent2"/>
        <w:left w:val="single" w:sz="4" w:space="0" w:color="FF0000" w:themeColor="accent1"/>
        <w:bottom w:val="single" w:sz="4" w:space="0" w:color="FF0000" w:themeColor="accent1"/>
        <w:right w:val="single" w:sz="4" w:space="0" w:color="FF0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1" w:themeShade="99"/>
          <w:insideV w:val="nil"/>
        </w:tcBorders>
        <w:shd w:val="clear" w:color="auto" w:fill="9900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1" w:themeFillShade="99"/>
      </w:tcPr>
    </w:tblStylePr>
    <w:tblStylePr w:type="band1Vert">
      <w:tblPr/>
      <w:tcPr>
        <w:shd w:val="clear" w:color="auto" w:fill="FF9999" w:themeFill="accent1" w:themeFillTint="66"/>
      </w:tcPr>
    </w:tblStylePr>
    <w:tblStylePr w:type="band1Horz">
      <w:tblPr/>
      <w:tcPr>
        <w:shd w:val="clear" w:color="auto" w:fill="FF80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BF0000" w:themeColor="accent2"/>
        <w:left w:val="single" w:sz="4" w:space="0" w:color="BF0000" w:themeColor="accent2"/>
        <w:bottom w:val="single" w:sz="4" w:space="0" w:color="BF0000" w:themeColor="accent2"/>
        <w:right w:val="single" w:sz="4" w:space="0" w:color="B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D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0000" w:themeColor="accent2" w:themeShade="99"/>
          <w:insideV w:val="nil"/>
        </w:tcBorders>
        <w:shd w:val="clear" w:color="auto" w:fill="72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00" w:themeFill="accent2" w:themeFillShade="99"/>
      </w:tcPr>
    </w:tblStylePr>
    <w:tblStylePr w:type="band1Vert">
      <w:tblPr/>
      <w:tcPr>
        <w:shd w:val="clear" w:color="auto" w:fill="FF7F7F" w:themeFill="accent2" w:themeFillTint="66"/>
      </w:tcPr>
    </w:tblStylePr>
    <w:tblStylePr w:type="band1Horz">
      <w:tblPr/>
      <w:tcPr>
        <w:shd w:val="clear" w:color="auto" w:fill="FF606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4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accent3" w:themeShade="99"/>
          <w:insideV w:val="nil"/>
        </w:tcBorders>
        <w:shd w:val="clear" w:color="auto" w:fill="00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99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000000" w:themeColor="accent3"/>
        <w:left w:val="single" w:sz="4" w:space="0" w:color="FFFFFF" w:themeColor="accent4"/>
        <w:bottom w:val="single" w:sz="4" w:space="0" w:color="FFFFFF" w:themeColor="accent4"/>
        <w:right w:val="single" w:sz="4" w:space="0" w:color="FFFF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4" w:themeShade="99"/>
          <w:insideV w:val="nil"/>
        </w:tcBorders>
        <w:shd w:val="clear" w:color="auto" w:fill="9999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4" w:themeFillShade="99"/>
      </w:tcPr>
    </w:tblStylePr>
    <w:tblStylePr w:type="band1Vert">
      <w:tblPr/>
      <w:tcPr>
        <w:shd w:val="clear" w:color="auto" w:fill="FFFFFF" w:themeFill="accent4" w:themeFillTint="66"/>
      </w:tcPr>
    </w:tblStylePr>
    <w:tblStylePr w:type="band1Horz">
      <w:tblPr/>
      <w:tcPr>
        <w:shd w:val="clear" w:color="auto" w:fill="FFF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3B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B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B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B9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B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B97"/>
  </w:style>
  <w:style w:type="character" w:customStyle="1" w:styleId="DateChar">
    <w:name w:val="Date Char"/>
    <w:basedOn w:val="DefaultParagraphFont"/>
    <w:link w:val="Date"/>
    <w:uiPriority w:val="99"/>
    <w:semiHidden/>
    <w:rsid w:val="00333B97"/>
  </w:style>
  <w:style w:type="paragraph" w:styleId="DocumentMap">
    <w:name w:val="Document Map"/>
    <w:basedOn w:val="Normal"/>
    <w:link w:val="DocumentMapChar"/>
    <w:uiPriority w:val="99"/>
    <w:semiHidden/>
    <w:unhideWhenUsed/>
    <w:rsid w:val="00333B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B9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B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B97"/>
  </w:style>
  <w:style w:type="character" w:styleId="Emphasis">
    <w:name w:val="Emphasis"/>
    <w:basedOn w:val="DefaultParagraphFont"/>
    <w:uiPriority w:val="20"/>
    <w:semiHidden/>
    <w:unhideWhenUsed/>
    <w:qFormat/>
    <w:rsid w:val="00333B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B9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B9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B9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B97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333B97"/>
    <w:rPr>
      <w:color w:val="FF000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720B45"/>
    <w:rPr>
      <w:color w:val="auto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0B45"/>
    <w:rPr>
      <w:color w:val="auto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B9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B97"/>
    <w:rPr>
      <w:szCs w:val="20"/>
    </w:rPr>
  </w:style>
  <w:style w:type="table" w:styleId="GridTable1Light">
    <w:name w:val="Grid Table 1 Light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F9999" w:themeColor="accent1" w:themeTint="66"/>
        <w:left w:val="single" w:sz="4" w:space="0" w:color="FF9999" w:themeColor="accent1" w:themeTint="66"/>
        <w:bottom w:val="single" w:sz="4" w:space="0" w:color="FF9999" w:themeColor="accent1" w:themeTint="66"/>
        <w:right w:val="single" w:sz="4" w:space="0" w:color="FF9999" w:themeColor="accent1" w:themeTint="66"/>
        <w:insideH w:val="single" w:sz="4" w:space="0" w:color="FF9999" w:themeColor="accent1" w:themeTint="66"/>
        <w:insideV w:val="single" w:sz="4" w:space="0" w:color="FF99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F7F7F" w:themeColor="accent2" w:themeTint="66"/>
        <w:left w:val="single" w:sz="4" w:space="0" w:color="FF7F7F" w:themeColor="accent2" w:themeTint="66"/>
        <w:bottom w:val="single" w:sz="4" w:space="0" w:color="FF7F7F" w:themeColor="accent2" w:themeTint="66"/>
        <w:right w:val="single" w:sz="4" w:space="0" w:color="FF7F7F" w:themeColor="accent2" w:themeTint="66"/>
        <w:insideH w:val="single" w:sz="4" w:space="0" w:color="FF7F7F" w:themeColor="accent2" w:themeTint="66"/>
        <w:insideV w:val="single" w:sz="4" w:space="0" w:color="FF7F7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3F3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3F3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99999" w:themeColor="accent3" w:themeTint="66"/>
        <w:left w:val="single" w:sz="4" w:space="0" w:color="999999" w:themeColor="accent3" w:themeTint="66"/>
        <w:bottom w:val="single" w:sz="4" w:space="0" w:color="999999" w:themeColor="accent3" w:themeTint="66"/>
        <w:right w:val="single" w:sz="4" w:space="0" w:color="999999" w:themeColor="accent3" w:themeTint="66"/>
        <w:insideH w:val="single" w:sz="4" w:space="0" w:color="999999" w:themeColor="accent3" w:themeTint="66"/>
        <w:insideV w:val="single" w:sz="4" w:space="0" w:color="99999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FFFFF" w:themeColor="accent4" w:themeTint="66"/>
        <w:left w:val="single" w:sz="4" w:space="0" w:color="FFFFFF" w:themeColor="accent4" w:themeTint="66"/>
        <w:bottom w:val="single" w:sz="4" w:space="0" w:color="FFFFFF" w:themeColor="accent4" w:themeTint="66"/>
        <w:right w:val="single" w:sz="4" w:space="0" w:color="FFFFFF" w:themeColor="accent4" w:themeTint="66"/>
        <w:insideH w:val="single" w:sz="4" w:space="0" w:color="FFFFFF" w:themeColor="accent4" w:themeTint="66"/>
        <w:insideV w:val="single" w:sz="4" w:space="0" w:color="FFFF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F6666" w:themeColor="accent1" w:themeTint="99"/>
        <w:bottom w:val="single" w:sz="2" w:space="0" w:color="FF6666" w:themeColor="accent1" w:themeTint="99"/>
        <w:insideH w:val="single" w:sz="2" w:space="0" w:color="FF6666" w:themeColor="accent1" w:themeTint="99"/>
        <w:insideV w:val="single" w:sz="2" w:space="0" w:color="FF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F3F3F" w:themeColor="accent2" w:themeTint="99"/>
        <w:bottom w:val="single" w:sz="2" w:space="0" w:color="FF3F3F" w:themeColor="accent2" w:themeTint="99"/>
        <w:insideH w:val="single" w:sz="2" w:space="0" w:color="FF3F3F" w:themeColor="accent2" w:themeTint="99"/>
        <w:insideV w:val="single" w:sz="2" w:space="0" w:color="FF3F3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3F3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3F3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66666" w:themeColor="accent3" w:themeTint="99"/>
        <w:bottom w:val="single" w:sz="2" w:space="0" w:color="666666" w:themeColor="accent3" w:themeTint="99"/>
        <w:insideH w:val="single" w:sz="2" w:space="0" w:color="666666" w:themeColor="accent3" w:themeTint="99"/>
        <w:insideV w:val="single" w:sz="2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FFFFF" w:themeColor="accent4" w:themeTint="99"/>
        <w:bottom w:val="single" w:sz="2" w:space="0" w:color="FFFFFF" w:themeColor="accent4" w:themeTint="99"/>
        <w:insideH w:val="single" w:sz="2" w:space="0" w:color="FFFFFF" w:themeColor="accent4" w:themeTint="99"/>
        <w:insideV w:val="single" w:sz="2" w:space="0" w:color="FFFF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3">
    <w:name w:val="Grid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bottom w:val="single" w:sz="4" w:space="0" w:color="FF6666" w:themeColor="accent1" w:themeTint="99"/>
        </w:tcBorders>
      </w:tcPr>
    </w:tblStylePr>
    <w:tblStylePr w:type="nwCell">
      <w:tblPr/>
      <w:tcPr>
        <w:tcBorders>
          <w:bottom w:val="single" w:sz="4" w:space="0" w:color="FF6666" w:themeColor="accent1" w:themeTint="99"/>
        </w:tcBorders>
      </w:tcPr>
    </w:tblStylePr>
    <w:tblStylePr w:type="seCell">
      <w:tblPr/>
      <w:tcPr>
        <w:tcBorders>
          <w:top w:val="single" w:sz="4" w:space="0" w:color="FF6666" w:themeColor="accent1" w:themeTint="99"/>
        </w:tcBorders>
      </w:tcPr>
    </w:tblStylePr>
    <w:tblStylePr w:type="swCell">
      <w:tblPr/>
      <w:tcPr>
        <w:tcBorders>
          <w:top w:val="single" w:sz="4" w:space="0" w:color="FF666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  <w:insideV w:val="single" w:sz="4" w:space="0" w:color="FF3F3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  <w:tblStylePr w:type="neCell">
      <w:tblPr/>
      <w:tcPr>
        <w:tcBorders>
          <w:bottom w:val="single" w:sz="4" w:space="0" w:color="FF3F3F" w:themeColor="accent2" w:themeTint="99"/>
        </w:tcBorders>
      </w:tcPr>
    </w:tblStylePr>
    <w:tblStylePr w:type="nwCell">
      <w:tblPr/>
      <w:tcPr>
        <w:tcBorders>
          <w:bottom w:val="single" w:sz="4" w:space="0" w:color="FF3F3F" w:themeColor="accent2" w:themeTint="99"/>
        </w:tcBorders>
      </w:tcPr>
    </w:tblStylePr>
    <w:tblStylePr w:type="seCell">
      <w:tblPr/>
      <w:tcPr>
        <w:tcBorders>
          <w:top w:val="single" w:sz="4" w:space="0" w:color="FF3F3F" w:themeColor="accent2" w:themeTint="99"/>
        </w:tcBorders>
      </w:tcPr>
    </w:tblStylePr>
    <w:tblStylePr w:type="swCell">
      <w:tblPr/>
      <w:tcPr>
        <w:tcBorders>
          <w:top w:val="single" w:sz="4" w:space="0" w:color="FF3F3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  <w:insideV w:val="single" w:sz="4" w:space="0" w:color="FFFF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  <w:tblStylePr w:type="neCell">
      <w:tblPr/>
      <w:tcPr>
        <w:tcBorders>
          <w:bottom w:val="single" w:sz="4" w:space="0" w:color="FFFFFF" w:themeColor="accent4" w:themeTint="99"/>
        </w:tcBorders>
      </w:tcPr>
    </w:tblStylePr>
    <w:tblStylePr w:type="nwCell">
      <w:tblPr/>
      <w:tcPr>
        <w:tcBorders>
          <w:bottom w:val="single" w:sz="4" w:space="0" w:color="FFFFFF" w:themeColor="accent4" w:themeTint="99"/>
        </w:tcBorders>
      </w:tcPr>
    </w:tblStylePr>
    <w:tblStylePr w:type="seCell">
      <w:tblPr/>
      <w:tcPr>
        <w:tcBorders>
          <w:top w:val="single" w:sz="4" w:space="0" w:color="FFFFFF" w:themeColor="accent4" w:themeTint="99"/>
        </w:tcBorders>
      </w:tcPr>
    </w:tblStylePr>
    <w:tblStylePr w:type="swCell">
      <w:tblPr/>
      <w:tcPr>
        <w:tcBorders>
          <w:top w:val="single" w:sz="4" w:space="0" w:color="FFFF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1"/>
          <w:left w:val="single" w:sz="4" w:space="0" w:color="FF0000" w:themeColor="accent1"/>
          <w:bottom w:val="single" w:sz="4" w:space="0" w:color="FF0000" w:themeColor="accent1"/>
          <w:right w:val="single" w:sz="4" w:space="0" w:color="FF0000" w:themeColor="accent1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  <w:insideV w:val="single" w:sz="4" w:space="0" w:color="FF3F3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0000" w:themeColor="accent2"/>
          <w:left w:val="single" w:sz="4" w:space="0" w:color="BF0000" w:themeColor="accent2"/>
          <w:bottom w:val="single" w:sz="4" w:space="0" w:color="BF0000" w:themeColor="accent2"/>
          <w:right w:val="single" w:sz="4" w:space="0" w:color="BF0000" w:themeColor="accent2"/>
          <w:insideH w:val="nil"/>
          <w:insideV w:val="nil"/>
        </w:tcBorders>
        <w:shd w:val="clear" w:color="auto" w:fill="B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B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  <w:insideV w:val="single" w:sz="4" w:space="0" w:color="FFFF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4"/>
          <w:left w:val="single" w:sz="4" w:space="0" w:color="FFFFFF" w:themeColor="accent4"/>
          <w:bottom w:val="single" w:sz="4" w:space="0" w:color="FFFFFF" w:themeColor="accent4"/>
          <w:right w:val="single" w:sz="4" w:space="0" w:color="FFFFFF" w:themeColor="accent4"/>
          <w:insideH w:val="nil"/>
          <w:insideV w:val="nil"/>
        </w:tcBorders>
        <w:shd w:val="clear" w:color="auto" w:fill="FFFFFF" w:themeFill="accent4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1"/>
      </w:tcPr>
    </w:tblStylePr>
    <w:tblStylePr w:type="band1Vert">
      <w:tblPr/>
      <w:tcPr>
        <w:shd w:val="clear" w:color="auto" w:fill="FF9999" w:themeFill="accent1" w:themeFillTint="66"/>
      </w:tcPr>
    </w:tblStylePr>
    <w:tblStylePr w:type="band1Horz">
      <w:tblPr/>
      <w:tcPr>
        <w:shd w:val="clear" w:color="auto" w:fill="FF999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0000" w:themeFill="accent2"/>
      </w:tcPr>
    </w:tblStylePr>
    <w:tblStylePr w:type="band1Vert">
      <w:tblPr/>
      <w:tcPr>
        <w:shd w:val="clear" w:color="auto" w:fill="FF7F7F" w:themeFill="accent2" w:themeFillTint="66"/>
      </w:tcPr>
    </w:tblStylePr>
    <w:tblStylePr w:type="band1Horz">
      <w:tblPr/>
      <w:tcPr>
        <w:shd w:val="clear" w:color="auto" w:fill="FF7F7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99999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4"/>
      </w:tcPr>
    </w:tblStylePr>
    <w:tblStylePr w:type="band1Vert">
      <w:tblPr/>
      <w:tcPr>
        <w:shd w:val="clear" w:color="auto" w:fill="FFFFFF" w:themeFill="accent4" w:themeFillTint="66"/>
      </w:tcPr>
    </w:tblStylePr>
    <w:tblStylePr w:type="band1Horz">
      <w:tblPr/>
      <w:tcPr>
        <w:shd w:val="clear" w:color="auto" w:fill="FFFF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3B97"/>
    <w:rPr>
      <w:color w:val="BF0000" w:themeColor="accent1" w:themeShade="BF"/>
    </w:rPr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3B97"/>
    <w:rPr>
      <w:color w:val="8F0000" w:themeColor="accent2" w:themeShade="BF"/>
    </w:rPr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  <w:insideV w:val="single" w:sz="4" w:space="0" w:color="FF3F3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3F3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3F3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3B97"/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3B97"/>
    <w:rPr>
      <w:color w:val="BFBFBF" w:themeColor="accent4" w:themeShade="BF"/>
    </w:rPr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  <w:insideV w:val="single" w:sz="4" w:space="0" w:color="FFFF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3B97"/>
    <w:rPr>
      <w:color w:val="BF0000" w:themeColor="accent1" w:themeShade="BF"/>
    </w:rPr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bottom w:val="single" w:sz="4" w:space="0" w:color="FF6666" w:themeColor="accent1" w:themeTint="99"/>
        </w:tcBorders>
      </w:tcPr>
    </w:tblStylePr>
    <w:tblStylePr w:type="nwCell">
      <w:tblPr/>
      <w:tcPr>
        <w:tcBorders>
          <w:bottom w:val="single" w:sz="4" w:space="0" w:color="FF6666" w:themeColor="accent1" w:themeTint="99"/>
        </w:tcBorders>
      </w:tcPr>
    </w:tblStylePr>
    <w:tblStylePr w:type="seCell">
      <w:tblPr/>
      <w:tcPr>
        <w:tcBorders>
          <w:top w:val="single" w:sz="4" w:space="0" w:color="FF6666" w:themeColor="accent1" w:themeTint="99"/>
        </w:tcBorders>
      </w:tcPr>
    </w:tblStylePr>
    <w:tblStylePr w:type="swCell">
      <w:tblPr/>
      <w:tcPr>
        <w:tcBorders>
          <w:top w:val="single" w:sz="4" w:space="0" w:color="FF666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3B97"/>
    <w:rPr>
      <w:color w:val="8F0000" w:themeColor="accent2" w:themeShade="BF"/>
    </w:rPr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  <w:insideV w:val="single" w:sz="4" w:space="0" w:color="FF3F3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  <w:tblStylePr w:type="neCell">
      <w:tblPr/>
      <w:tcPr>
        <w:tcBorders>
          <w:bottom w:val="single" w:sz="4" w:space="0" w:color="FF3F3F" w:themeColor="accent2" w:themeTint="99"/>
        </w:tcBorders>
      </w:tcPr>
    </w:tblStylePr>
    <w:tblStylePr w:type="nwCell">
      <w:tblPr/>
      <w:tcPr>
        <w:tcBorders>
          <w:bottom w:val="single" w:sz="4" w:space="0" w:color="FF3F3F" w:themeColor="accent2" w:themeTint="99"/>
        </w:tcBorders>
      </w:tcPr>
    </w:tblStylePr>
    <w:tblStylePr w:type="seCell">
      <w:tblPr/>
      <w:tcPr>
        <w:tcBorders>
          <w:top w:val="single" w:sz="4" w:space="0" w:color="FF3F3F" w:themeColor="accent2" w:themeTint="99"/>
        </w:tcBorders>
      </w:tcPr>
    </w:tblStylePr>
    <w:tblStylePr w:type="swCell">
      <w:tblPr/>
      <w:tcPr>
        <w:tcBorders>
          <w:top w:val="single" w:sz="4" w:space="0" w:color="FF3F3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3B97"/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3B97"/>
    <w:rPr>
      <w:color w:val="BFBFBF" w:themeColor="accent4" w:themeShade="BF"/>
    </w:rPr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  <w:insideV w:val="single" w:sz="4" w:space="0" w:color="FFFF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  <w:tblStylePr w:type="neCell">
      <w:tblPr/>
      <w:tcPr>
        <w:tcBorders>
          <w:bottom w:val="single" w:sz="4" w:space="0" w:color="FFFFFF" w:themeColor="accent4" w:themeTint="99"/>
        </w:tcBorders>
      </w:tcPr>
    </w:tblStylePr>
    <w:tblStylePr w:type="nwCell">
      <w:tblPr/>
      <w:tcPr>
        <w:tcBorders>
          <w:bottom w:val="single" w:sz="4" w:space="0" w:color="FFFFFF" w:themeColor="accent4" w:themeTint="99"/>
        </w:tcBorders>
      </w:tcPr>
    </w:tblStylePr>
    <w:tblStylePr w:type="seCell">
      <w:tblPr/>
      <w:tcPr>
        <w:tcBorders>
          <w:top w:val="single" w:sz="4" w:space="0" w:color="FFFFFF" w:themeColor="accent4" w:themeTint="99"/>
        </w:tcBorders>
      </w:tcPr>
    </w:tblStylePr>
    <w:tblStylePr w:type="swCell">
      <w:tblPr/>
      <w:tcPr>
        <w:tcBorders>
          <w:top w:val="single" w:sz="4" w:space="0" w:color="FFFF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6C6684"/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0B45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20B45"/>
    <w:rPr>
      <w:rFonts w:asciiTheme="majorHAnsi" w:eastAsiaTheme="majorEastAsia" w:hAnsiTheme="majorHAnsi" w:cstheme="majorBidi"/>
      <w:color w:val="BF00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B45"/>
    <w:rPr>
      <w:rFonts w:asciiTheme="majorHAnsi" w:eastAsiaTheme="majorEastAsia" w:hAnsiTheme="majorHAnsi" w:cstheme="majorBidi"/>
      <w:color w:val="BF00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97"/>
    <w:rPr>
      <w:rFonts w:asciiTheme="majorHAnsi" w:eastAsiaTheme="majorEastAsia" w:hAnsiTheme="majorHAnsi" w:cstheme="majorBidi"/>
      <w:color w:val="7F0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B97"/>
    <w:rPr>
      <w:rFonts w:asciiTheme="majorHAnsi" w:eastAsiaTheme="majorEastAsia" w:hAnsiTheme="majorHAnsi" w:cstheme="majorBidi"/>
      <w:i/>
      <w:iCs/>
      <w:color w:val="BF00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B97"/>
    <w:rPr>
      <w:rFonts w:asciiTheme="majorHAnsi" w:eastAsiaTheme="majorEastAsia" w:hAnsiTheme="majorHAnsi" w:cstheme="majorBidi"/>
      <w:color w:val="BF00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B97"/>
    <w:rPr>
      <w:rFonts w:asciiTheme="majorHAnsi" w:eastAsiaTheme="majorEastAsia" w:hAnsiTheme="majorHAnsi" w:cstheme="majorBidi"/>
      <w:color w:val="7F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B97"/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B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B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33B97"/>
  </w:style>
  <w:style w:type="paragraph" w:styleId="HTMLAddress">
    <w:name w:val="HTML Address"/>
    <w:basedOn w:val="Normal"/>
    <w:link w:val="HTMLAddressChar"/>
    <w:uiPriority w:val="99"/>
    <w:semiHidden/>
    <w:unhideWhenUsed/>
    <w:rsid w:val="00333B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B9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33B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3B9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B9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B9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3B9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3B9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E0AA0"/>
    <w:rPr>
      <w:color w:val="808080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B9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B9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B9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B9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B9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B9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B9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B9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B9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B9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33B97"/>
    <w:rPr>
      <w:i/>
      <w:iCs/>
      <w:color w:val="FF000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33B97"/>
    <w:pPr>
      <w:pBdr>
        <w:top w:val="single" w:sz="4" w:space="10" w:color="FF0000" w:themeColor="accent1"/>
        <w:bottom w:val="single" w:sz="4" w:space="10" w:color="FF0000" w:themeColor="accent1"/>
      </w:pBdr>
      <w:spacing w:before="360" w:after="360"/>
      <w:ind w:left="864" w:right="864"/>
    </w:pPr>
    <w:rPr>
      <w:i/>
      <w:iCs/>
      <w:color w:val="FF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3B97"/>
    <w:rPr>
      <w:i/>
      <w:iCs/>
      <w:color w:val="FF000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33B97"/>
    <w:rPr>
      <w:b/>
      <w:bCs/>
      <w:smallCaps/>
      <w:color w:val="FF000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  <w:insideH w:val="single" w:sz="8" w:space="0" w:color="FF0000" w:themeColor="accent1"/>
        <w:insideV w:val="single" w:sz="8" w:space="0" w:color="FF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18" w:space="0" w:color="FF0000" w:themeColor="accent1"/>
          <w:right w:val="single" w:sz="8" w:space="0" w:color="FF0000" w:themeColor="accent1"/>
          <w:insideH w:val="nil"/>
          <w:insideV w:val="single" w:sz="8" w:space="0" w:color="FF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  <w:insideH w:val="nil"/>
          <w:insideV w:val="single" w:sz="8" w:space="0" w:color="FF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</w:tcPr>
    </w:tblStylePr>
    <w:tblStylePr w:type="band1Vert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  <w:shd w:val="clear" w:color="auto" w:fill="FFC0C0" w:themeFill="accent1" w:themeFillTint="3F"/>
      </w:tcPr>
    </w:tblStylePr>
    <w:tblStylePr w:type="band1Horz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  <w:insideV w:val="single" w:sz="8" w:space="0" w:color="FF0000" w:themeColor="accent1"/>
        </w:tcBorders>
        <w:shd w:val="clear" w:color="auto" w:fill="FFC0C0" w:themeFill="accent1" w:themeFillTint="3F"/>
      </w:tcPr>
    </w:tblStylePr>
    <w:tblStylePr w:type="band2Horz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  <w:insideV w:val="single" w:sz="8" w:space="0" w:color="FF00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BF0000" w:themeColor="accent2"/>
        <w:left w:val="single" w:sz="8" w:space="0" w:color="BF0000" w:themeColor="accent2"/>
        <w:bottom w:val="single" w:sz="8" w:space="0" w:color="BF0000" w:themeColor="accent2"/>
        <w:right w:val="single" w:sz="8" w:space="0" w:color="BF0000" w:themeColor="accent2"/>
        <w:insideH w:val="single" w:sz="8" w:space="0" w:color="BF0000" w:themeColor="accent2"/>
        <w:insideV w:val="single" w:sz="8" w:space="0" w:color="B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18" w:space="0" w:color="BF0000" w:themeColor="accent2"/>
          <w:right w:val="single" w:sz="8" w:space="0" w:color="BF0000" w:themeColor="accent2"/>
          <w:insideH w:val="nil"/>
          <w:insideV w:val="single" w:sz="8" w:space="0" w:color="B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  <w:insideH w:val="nil"/>
          <w:insideV w:val="single" w:sz="8" w:space="0" w:color="B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</w:tcPr>
    </w:tblStylePr>
    <w:tblStylePr w:type="band1Vert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  <w:shd w:val="clear" w:color="auto" w:fill="FFB0B0" w:themeFill="accent2" w:themeFillTint="3F"/>
      </w:tcPr>
    </w:tblStylePr>
    <w:tblStylePr w:type="band1Horz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  <w:insideV w:val="single" w:sz="8" w:space="0" w:color="BF0000" w:themeColor="accent2"/>
        </w:tcBorders>
        <w:shd w:val="clear" w:color="auto" w:fill="FFB0B0" w:themeFill="accent2" w:themeFillTint="3F"/>
      </w:tcPr>
    </w:tblStylePr>
    <w:tblStylePr w:type="band2Horz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  <w:insideV w:val="single" w:sz="8" w:space="0" w:color="B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1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  <w:shd w:val="clear" w:color="auto" w:fill="C0C0C0" w:themeFill="accent3" w:themeFillTint="3F"/>
      </w:tcPr>
    </w:tblStylePr>
    <w:tblStylePr w:type="band2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4"/>
        <w:left w:val="single" w:sz="8" w:space="0" w:color="FFFFFF" w:themeColor="accent4"/>
        <w:bottom w:val="single" w:sz="8" w:space="0" w:color="FFFFFF" w:themeColor="accent4"/>
        <w:right w:val="single" w:sz="8" w:space="0" w:color="FFFFFF" w:themeColor="accent4"/>
        <w:insideH w:val="single" w:sz="8" w:space="0" w:color="FFFFFF" w:themeColor="accent4"/>
        <w:insideV w:val="single" w:sz="8" w:space="0" w:color="FFFF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18" w:space="0" w:color="FFFFFF" w:themeColor="accent4"/>
          <w:right w:val="single" w:sz="8" w:space="0" w:color="FFFFFF" w:themeColor="accent4"/>
          <w:insideH w:val="nil"/>
          <w:insideV w:val="single" w:sz="8" w:space="0" w:color="FFFF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  <w:insideH w:val="nil"/>
          <w:insideV w:val="single" w:sz="8" w:space="0" w:color="FFFF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</w:tcPr>
    </w:tblStylePr>
    <w:tblStylePr w:type="band1Vert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  <w:shd w:val="clear" w:color="auto" w:fill="FFFFFF" w:themeFill="accent4" w:themeFillTint="3F"/>
      </w:tcPr>
    </w:tblStylePr>
    <w:tblStylePr w:type="band1Horz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  <w:insideV w:val="single" w:sz="8" w:space="0" w:color="FFFFFF" w:themeColor="accent4"/>
        </w:tcBorders>
        <w:shd w:val="clear" w:color="auto" w:fill="FFFFFF" w:themeFill="accent4" w:themeFillTint="3F"/>
      </w:tcPr>
    </w:tblStylePr>
    <w:tblStylePr w:type="band2Horz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  <w:insideV w:val="single" w:sz="8" w:space="0" w:color="FFFF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</w:tcPr>
    </w:tblStylePr>
    <w:tblStylePr w:type="band1Horz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BF0000" w:themeColor="accent2"/>
        <w:left w:val="single" w:sz="8" w:space="0" w:color="BF0000" w:themeColor="accent2"/>
        <w:bottom w:val="single" w:sz="8" w:space="0" w:color="BF0000" w:themeColor="accent2"/>
        <w:right w:val="single" w:sz="8" w:space="0" w:color="B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</w:tcPr>
    </w:tblStylePr>
    <w:tblStylePr w:type="band1Horz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4"/>
        <w:left w:val="single" w:sz="8" w:space="0" w:color="FFFFFF" w:themeColor="accent4"/>
        <w:bottom w:val="single" w:sz="8" w:space="0" w:color="FFFFFF" w:themeColor="accent4"/>
        <w:right w:val="single" w:sz="8" w:space="0" w:color="FFFF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</w:tcPr>
    </w:tblStylePr>
    <w:tblStylePr w:type="band1Horz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3B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3B97"/>
    <w:rPr>
      <w:color w:val="BF0000" w:themeColor="accent1" w:themeShade="BF"/>
    </w:rPr>
    <w:tblPr>
      <w:tblStyleRowBandSize w:val="1"/>
      <w:tblStyleColBandSize w:val="1"/>
      <w:tblBorders>
        <w:top w:val="single" w:sz="8" w:space="0" w:color="FF0000" w:themeColor="accent1"/>
        <w:bottom w:val="single" w:sz="8" w:space="0" w:color="FF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1"/>
          <w:left w:val="nil"/>
          <w:bottom w:val="single" w:sz="8" w:space="0" w:color="FF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1"/>
          <w:left w:val="nil"/>
          <w:bottom w:val="single" w:sz="8" w:space="0" w:color="FF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3B97"/>
    <w:rPr>
      <w:color w:val="8F0000" w:themeColor="accent2" w:themeShade="BF"/>
    </w:rPr>
    <w:tblPr>
      <w:tblStyleRowBandSize w:val="1"/>
      <w:tblStyleColBandSize w:val="1"/>
      <w:tblBorders>
        <w:top w:val="single" w:sz="8" w:space="0" w:color="BF0000" w:themeColor="accent2"/>
        <w:bottom w:val="single" w:sz="8" w:space="0" w:color="B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0000" w:themeColor="accent2"/>
          <w:left w:val="nil"/>
          <w:bottom w:val="single" w:sz="8" w:space="0" w:color="B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0000" w:themeColor="accent2"/>
          <w:left w:val="nil"/>
          <w:bottom w:val="single" w:sz="8" w:space="0" w:color="B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3B97"/>
    <w:rPr>
      <w:color w:val="000000" w:themeColor="accent3" w:themeShade="BF"/>
    </w:r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3B97"/>
    <w:rPr>
      <w:color w:val="BFBFBF" w:themeColor="accent4" w:themeShade="BF"/>
    </w:rPr>
    <w:tblPr>
      <w:tblStyleRowBandSize w:val="1"/>
      <w:tblStyleColBandSize w:val="1"/>
      <w:tblBorders>
        <w:top w:val="single" w:sz="8" w:space="0" w:color="FFFFFF" w:themeColor="accent4"/>
        <w:bottom w:val="single" w:sz="8" w:space="0" w:color="FFFF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4"/>
          <w:left w:val="nil"/>
          <w:bottom w:val="single" w:sz="8" w:space="0" w:color="FFFF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4"/>
          <w:left w:val="nil"/>
          <w:bottom w:val="single" w:sz="8" w:space="0" w:color="FFFF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3B97"/>
  </w:style>
  <w:style w:type="paragraph" w:styleId="List">
    <w:name w:val="List"/>
    <w:basedOn w:val="Normal"/>
    <w:uiPriority w:val="99"/>
    <w:semiHidden/>
    <w:unhideWhenUsed/>
    <w:rsid w:val="00333B9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B9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B9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B9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B9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B9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B9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B9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B9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B9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B9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B9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B9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B9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B9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B9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B9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B9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B9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B9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33B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3F3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3F3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2">
    <w:name w:val="List Table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F6666" w:themeColor="accent1" w:themeTint="99"/>
        <w:bottom w:val="single" w:sz="4" w:space="0" w:color="FF6666" w:themeColor="accent1" w:themeTint="99"/>
        <w:insideH w:val="single" w:sz="4" w:space="0" w:color="FF66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F3F3F" w:themeColor="accent2" w:themeTint="99"/>
        <w:bottom w:val="single" w:sz="4" w:space="0" w:color="FF3F3F" w:themeColor="accent2" w:themeTint="99"/>
        <w:insideH w:val="single" w:sz="4" w:space="0" w:color="FF3F3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66666" w:themeColor="accent3" w:themeTint="99"/>
        <w:bottom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FFFFF" w:themeColor="accent4" w:themeTint="99"/>
        <w:bottom w:val="single" w:sz="4" w:space="0" w:color="FFFFFF" w:themeColor="accent4" w:themeTint="99"/>
        <w:insideH w:val="single" w:sz="4" w:space="0" w:color="FFFF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3">
    <w:name w:val="List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0000" w:themeColor="accent1"/>
        <w:left w:val="single" w:sz="4" w:space="0" w:color="FF0000" w:themeColor="accent1"/>
        <w:bottom w:val="single" w:sz="4" w:space="0" w:color="FF0000" w:themeColor="accent1"/>
        <w:right w:val="single" w:sz="4" w:space="0" w:color="FF00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1"/>
          <w:right w:val="single" w:sz="4" w:space="0" w:color="FF0000" w:themeColor="accent1"/>
        </w:tcBorders>
      </w:tcPr>
    </w:tblStylePr>
    <w:tblStylePr w:type="band1Horz">
      <w:tblPr/>
      <w:tcPr>
        <w:tcBorders>
          <w:top w:val="single" w:sz="4" w:space="0" w:color="FF0000" w:themeColor="accent1"/>
          <w:bottom w:val="single" w:sz="4" w:space="0" w:color="FF00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1"/>
          <w:left w:val="nil"/>
        </w:tcBorders>
      </w:tcPr>
    </w:tblStylePr>
    <w:tblStylePr w:type="swCell">
      <w:tblPr/>
      <w:tcPr>
        <w:tcBorders>
          <w:top w:val="double" w:sz="4" w:space="0" w:color="FF00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BF0000" w:themeColor="accent2"/>
        <w:left w:val="single" w:sz="4" w:space="0" w:color="BF0000" w:themeColor="accent2"/>
        <w:bottom w:val="single" w:sz="4" w:space="0" w:color="BF0000" w:themeColor="accent2"/>
        <w:right w:val="single" w:sz="4" w:space="0" w:color="B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B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0000" w:themeColor="accent2"/>
          <w:right w:val="single" w:sz="4" w:space="0" w:color="BF0000" w:themeColor="accent2"/>
        </w:tcBorders>
      </w:tcPr>
    </w:tblStylePr>
    <w:tblStylePr w:type="band1Horz">
      <w:tblPr/>
      <w:tcPr>
        <w:tcBorders>
          <w:top w:val="single" w:sz="4" w:space="0" w:color="BF0000" w:themeColor="accent2"/>
          <w:bottom w:val="single" w:sz="4" w:space="0" w:color="B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0000" w:themeColor="accent2"/>
          <w:left w:val="nil"/>
        </w:tcBorders>
      </w:tcPr>
    </w:tblStylePr>
    <w:tblStylePr w:type="swCell">
      <w:tblPr/>
      <w:tcPr>
        <w:tcBorders>
          <w:top w:val="double" w:sz="4" w:space="0" w:color="B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0000" w:themeColor="accent3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accent3"/>
          <w:right w:val="single" w:sz="4" w:space="0" w:color="000000" w:themeColor="accent3"/>
        </w:tcBorders>
      </w:tcPr>
    </w:tblStylePr>
    <w:tblStylePr w:type="band1Horz">
      <w:tblPr/>
      <w:tcPr>
        <w:tcBorders>
          <w:top w:val="single" w:sz="4" w:space="0" w:color="000000" w:themeColor="accent3"/>
          <w:bottom w:val="single" w:sz="4" w:space="0" w:color="0000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accent3"/>
          <w:left w:val="nil"/>
        </w:tcBorders>
      </w:tcPr>
    </w:tblStylePr>
    <w:tblStylePr w:type="swCell">
      <w:tblPr/>
      <w:tcPr>
        <w:tcBorders>
          <w:top w:val="double" w:sz="4" w:space="0" w:color="0000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FFFF" w:themeColor="accent4"/>
        <w:left w:val="single" w:sz="4" w:space="0" w:color="FFFFFF" w:themeColor="accent4"/>
        <w:bottom w:val="single" w:sz="4" w:space="0" w:color="FFFFFF" w:themeColor="accent4"/>
        <w:right w:val="single" w:sz="4" w:space="0" w:color="FFFF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4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4"/>
          <w:right w:val="single" w:sz="4" w:space="0" w:color="FFFFFF" w:themeColor="accent4"/>
        </w:tcBorders>
      </w:tcPr>
    </w:tblStylePr>
    <w:tblStylePr w:type="band1Horz">
      <w:tblPr/>
      <w:tcPr>
        <w:tcBorders>
          <w:top w:val="single" w:sz="4" w:space="0" w:color="FFFFFF" w:themeColor="accent4"/>
          <w:bottom w:val="single" w:sz="4" w:space="0" w:color="FFFF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4"/>
          <w:left w:val="nil"/>
        </w:tcBorders>
      </w:tcPr>
    </w:tblStylePr>
    <w:tblStylePr w:type="swCell">
      <w:tblPr/>
      <w:tcPr>
        <w:tcBorders>
          <w:top w:val="double" w:sz="4" w:space="0" w:color="FFFF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1"/>
          <w:left w:val="single" w:sz="4" w:space="0" w:color="FF0000" w:themeColor="accent1"/>
          <w:bottom w:val="single" w:sz="4" w:space="0" w:color="FF0000" w:themeColor="accent1"/>
          <w:right w:val="single" w:sz="4" w:space="0" w:color="FF0000" w:themeColor="accent1"/>
          <w:insideH w:val="nil"/>
        </w:tcBorders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0000" w:themeColor="accent2"/>
          <w:left w:val="single" w:sz="4" w:space="0" w:color="BF0000" w:themeColor="accent2"/>
          <w:bottom w:val="single" w:sz="4" w:space="0" w:color="BF0000" w:themeColor="accent2"/>
          <w:right w:val="single" w:sz="4" w:space="0" w:color="BF0000" w:themeColor="accent2"/>
          <w:insideH w:val="nil"/>
        </w:tcBorders>
        <w:shd w:val="clear" w:color="auto" w:fill="B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3F3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4"/>
          <w:left w:val="single" w:sz="4" w:space="0" w:color="FFFFFF" w:themeColor="accent4"/>
          <w:bottom w:val="single" w:sz="4" w:space="0" w:color="FFFFFF" w:themeColor="accent4"/>
          <w:right w:val="single" w:sz="4" w:space="0" w:color="FFFFFF" w:themeColor="accent4"/>
          <w:insideH w:val="nil"/>
        </w:tcBorders>
        <w:shd w:val="clear" w:color="auto" w:fill="FFFFFF" w:themeFill="accent4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1"/>
        <w:left w:val="single" w:sz="24" w:space="0" w:color="FF0000" w:themeColor="accent1"/>
        <w:bottom w:val="single" w:sz="24" w:space="0" w:color="FF0000" w:themeColor="accent1"/>
        <w:right w:val="single" w:sz="24" w:space="0" w:color="FF0000" w:themeColor="accent1"/>
      </w:tblBorders>
    </w:tblPr>
    <w:tcPr>
      <w:shd w:val="clear" w:color="auto" w:fill="FF00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BF0000" w:themeColor="accent2"/>
        <w:left w:val="single" w:sz="24" w:space="0" w:color="BF0000" w:themeColor="accent2"/>
        <w:bottom w:val="single" w:sz="24" w:space="0" w:color="BF0000" w:themeColor="accent2"/>
        <w:right w:val="single" w:sz="24" w:space="0" w:color="BF0000" w:themeColor="accent2"/>
      </w:tblBorders>
    </w:tblPr>
    <w:tcPr>
      <w:shd w:val="clear" w:color="auto" w:fill="B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accent3"/>
        <w:left w:val="single" w:sz="24" w:space="0" w:color="000000" w:themeColor="accent3"/>
        <w:bottom w:val="single" w:sz="24" w:space="0" w:color="000000" w:themeColor="accent3"/>
        <w:right w:val="single" w:sz="24" w:space="0" w:color="000000" w:themeColor="accent3"/>
      </w:tblBorders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4"/>
        <w:left w:val="single" w:sz="24" w:space="0" w:color="FFFFFF" w:themeColor="accent4"/>
        <w:bottom w:val="single" w:sz="24" w:space="0" w:color="FFFFFF" w:themeColor="accent4"/>
        <w:right w:val="single" w:sz="24" w:space="0" w:color="FFFFFF" w:themeColor="accent4"/>
      </w:tblBorders>
    </w:tblPr>
    <w:tcPr>
      <w:shd w:val="clear" w:color="auto" w:fill="FFFF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3B97"/>
    <w:rPr>
      <w:color w:val="BF0000" w:themeColor="accent1" w:themeShade="BF"/>
    </w:rPr>
    <w:tblPr>
      <w:tblStyleRowBandSize w:val="1"/>
      <w:tblStyleColBandSize w:val="1"/>
      <w:tblBorders>
        <w:top w:val="single" w:sz="4" w:space="0" w:color="FF0000" w:themeColor="accent1"/>
        <w:bottom w:val="single" w:sz="4" w:space="0" w:color="FF00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3B97"/>
    <w:rPr>
      <w:color w:val="8F0000" w:themeColor="accent2" w:themeShade="BF"/>
    </w:rPr>
    <w:tblPr>
      <w:tblStyleRowBandSize w:val="1"/>
      <w:tblStyleColBandSize w:val="1"/>
      <w:tblBorders>
        <w:top w:val="single" w:sz="4" w:space="0" w:color="BF0000" w:themeColor="accent2"/>
        <w:bottom w:val="single" w:sz="4" w:space="0" w:color="B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3B97"/>
    <w:rPr>
      <w:color w:val="000000" w:themeColor="accent3" w:themeShade="BF"/>
    </w:rPr>
    <w:tblPr>
      <w:tblStyleRowBandSize w:val="1"/>
      <w:tblStyleColBandSize w:val="1"/>
      <w:tblBorders>
        <w:top w:val="single" w:sz="4" w:space="0" w:color="000000" w:themeColor="accent3"/>
        <w:bottom w:val="single" w:sz="4" w:space="0" w:color="0000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3B97"/>
    <w:rPr>
      <w:color w:val="BFBFBF" w:themeColor="accent4" w:themeShade="BF"/>
    </w:rPr>
    <w:tblPr>
      <w:tblStyleRowBandSize w:val="1"/>
      <w:tblStyleColBandSize w:val="1"/>
      <w:tblBorders>
        <w:top w:val="single" w:sz="4" w:space="0" w:color="FFFFFF" w:themeColor="accent4"/>
        <w:bottom w:val="single" w:sz="4" w:space="0" w:color="FFFF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3B97"/>
    <w:rPr>
      <w:color w:val="BF00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3B97"/>
    <w:rPr>
      <w:color w:val="8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3B97"/>
    <w:rPr>
      <w:color w:val="0000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3B97"/>
    <w:rPr>
      <w:color w:val="BFBF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3B97"/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3B97"/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3B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B9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F4040" w:themeColor="accent1" w:themeTint="BF"/>
        <w:left w:val="single" w:sz="8" w:space="0" w:color="FF4040" w:themeColor="accent1" w:themeTint="BF"/>
        <w:bottom w:val="single" w:sz="8" w:space="0" w:color="FF4040" w:themeColor="accent1" w:themeTint="BF"/>
        <w:right w:val="single" w:sz="8" w:space="0" w:color="FF4040" w:themeColor="accent1" w:themeTint="BF"/>
        <w:insideH w:val="single" w:sz="8" w:space="0" w:color="FF4040" w:themeColor="accent1" w:themeTint="BF"/>
        <w:insideV w:val="single" w:sz="8" w:space="0" w:color="FF4040" w:themeColor="accent1" w:themeTint="BF"/>
      </w:tblBorders>
    </w:tblPr>
    <w:tcPr>
      <w:shd w:val="clear" w:color="auto" w:fill="FFC0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shd w:val="clear" w:color="auto" w:fill="FF808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F1010" w:themeColor="accent2" w:themeTint="BF"/>
        <w:left w:val="single" w:sz="8" w:space="0" w:color="FF1010" w:themeColor="accent2" w:themeTint="BF"/>
        <w:bottom w:val="single" w:sz="8" w:space="0" w:color="FF1010" w:themeColor="accent2" w:themeTint="BF"/>
        <w:right w:val="single" w:sz="8" w:space="0" w:color="FF1010" w:themeColor="accent2" w:themeTint="BF"/>
        <w:insideH w:val="single" w:sz="8" w:space="0" w:color="FF1010" w:themeColor="accent2" w:themeTint="BF"/>
        <w:insideV w:val="single" w:sz="8" w:space="0" w:color="FF1010" w:themeColor="accent2" w:themeTint="BF"/>
      </w:tblBorders>
    </w:tblPr>
    <w:tcPr>
      <w:shd w:val="clear" w:color="auto" w:fill="FFB0B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01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060" w:themeFill="accent2" w:themeFillTint="7F"/>
      </w:tcPr>
    </w:tblStylePr>
    <w:tblStylePr w:type="band1Horz">
      <w:tblPr/>
      <w:tcPr>
        <w:shd w:val="clear" w:color="auto" w:fill="FF606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  <w:insideV w:val="single" w:sz="8" w:space="0" w:color="404040" w:themeColor="accent3" w:themeTint="BF"/>
      </w:tblBorders>
    </w:tblPr>
    <w:tcPr>
      <w:shd w:val="clear" w:color="auto" w:fill="C0C0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4" w:themeTint="BF"/>
        <w:left w:val="single" w:sz="8" w:space="0" w:color="FFFFFF" w:themeColor="accent4" w:themeTint="BF"/>
        <w:bottom w:val="single" w:sz="8" w:space="0" w:color="FFFFFF" w:themeColor="accent4" w:themeTint="BF"/>
        <w:right w:val="single" w:sz="8" w:space="0" w:color="FFFFFF" w:themeColor="accent4" w:themeTint="BF"/>
        <w:insideH w:val="single" w:sz="8" w:space="0" w:color="FFFFFF" w:themeColor="accent4" w:themeTint="BF"/>
        <w:insideV w:val="single" w:sz="8" w:space="0" w:color="FFFFFF" w:themeColor="accent4" w:themeTint="BF"/>
      </w:tblBorders>
    </w:tblPr>
    <w:tcPr>
      <w:shd w:val="clear" w:color="auto" w:fill="FFF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7F"/>
      </w:tcPr>
    </w:tblStylePr>
    <w:tblStylePr w:type="band1Horz">
      <w:tblPr/>
      <w:tcPr>
        <w:shd w:val="clear" w:color="auto" w:fill="FFFF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  <w:insideH w:val="single" w:sz="8" w:space="0" w:color="FF0000" w:themeColor="accent1"/>
        <w:insideV w:val="single" w:sz="8" w:space="0" w:color="FF0000" w:themeColor="accent1"/>
      </w:tblBorders>
    </w:tblPr>
    <w:tcPr>
      <w:shd w:val="clear" w:color="auto" w:fill="FFC0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1" w:themeFillTint="33"/>
      </w:tc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tcBorders>
          <w:insideH w:val="single" w:sz="6" w:space="0" w:color="FF0000" w:themeColor="accent1"/>
          <w:insideV w:val="single" w:sz="6" w:space="0" w:color="FF0000" w:themeColor="accent1"/>
        </w:tcBorders>
        <w:shd w:val="clear" w:color="auto" w:fill="FF80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0000" w:themeColor="accent2"/>
        <w:left w:val="single" w:sz="8" w:space="0" w:color="BF0000" w:themeColor="accent2"/>
        <w:bottom w:val="single" w:sz="8" w:space="0" w:color="BF0000" w:themeColor="accent2"/>
        <w:right w:val="single" w:sz="8" w:space="0" w:color="BF0000" w:themeColor="accent2"/>
        <w:insideH w:val="single" w:sz="8" w:space="0" w:color="BF0000" w:themeColor="accent2"/>
        <w:insideV w:val="single" w:sz="8" w:space="0" w:color="BF0000" w:themeColor="accent2"/>
      </w:tblBorders>
    </w:tblPr>
    <w:tcPr>
      <w:shd w:val="clear" w:color="auto" w:fill="FFB0B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DFD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2" w:themeFillTint="33"/>
      </w:tcPr>
    </w:tblStylePr>
    <w:tblStylePr w:type="band1Vert">
      <w:tblPr/>
      <w:tcPr>
        <w:shd w:val="clear" w:color="auto" w:fill="FF6060" w:themeFill="accent2" w:themeFillTint="7F"/>
      </w:tcPr>
    </w:tblStylePr>
    <w:tblStylePr w:type="band1Horz">
      <w:tblPr/>
      <w:tcPr>
        <w:tcBorders>
          <w:insideH w:val="single" w:sz="6" w:space="0" w:color="BF0000" w:themeColor="accent2"/>
          <w:insideV w:val="single" w:sz="6" w:space="0" w:color="BF0000" w:themeColor="accent2"/>
        </w:tcBorders>
        <w:shd w:val="clear" w:color="auto" w:fill="FF606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cPr>
      <w:shd w:val="clear" w:color="auto" w:fill="C0C0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3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tcBorders>
          <w:insideH w:val="single" w:sz="6" w:space="0" w:color="000000" w:themeColor="accent3"/>
          <w:insideV w:val="single" w:sz="6" w:space="0" w:color="000000" w:themeColor="accent3"/>
        </w:tcBorders>
        <w:shd w:val="clear" w:color="auto" w:fill="8080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4"/>
        <w:left w:val="single" w:sz="8" w:space="0" w:color="FFFFFF" w:themeColor="accent4"/>
        <w:bottom w:val="single" w:sz="8" w:space="0" w:color="FFFFFF" w:themeColor="accent4"/>
        <w:right w:val="single" w:sz="8" w:space="0" w:color="FFFFFF" w:themeColor="accent4"/>
        <w:insideH w:val="single" w:sz="8" w:space="0" w:color="FFFFFF" w:themeColor="accent4"/>
        <w:insideV w:val="single" w:sz="8" w:space="0" w:color="FFFFFF" w:themeColor="accent4"/>
      </w:tblBorders>
    </w:tblPr>
    <w:tcPr>
      <w:shd w:val="clear" w:color="auto" w:fill="FFF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4" w:themeFillTint="33"/>
      </w:tcPr>
    </w:tblStylePr>
    <w:tblStylePr w:type="band1Vert">
      <w:tblPr/>
      <w:tcPr>
        <w:shd w:val="clear" w:color="auto" w:fill="FFFFFF" w:themeFill="accent4" w:themeFillTint="7F"/>
      </w:tcPr>
    </w:tblStylePr>
    <w:tblStylePr w:type="band1Horz">
      <w:tblPr/>
      <w:tcPr>
        <w:tcBorders>
          <w:insideH w:val="single" w:sz="6" w:space="0" w:color="FFFFFF" w:themeColor="accent4"/>
          <w:insideV w:val="single" w:sz="6" w:space="0" w:color="FFFFFF" w:themeColor="accent4"/>
        </w:tcBorders>
        <w:shd w:val="clear" w:color="auto" w:fill="FFF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0B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06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06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bottom w:val="single" w:sz="8" w:space="0" w:color="FF0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FF0000" w:themeColor="accent1"/>
          <w:bottom w:val="single" w:sz="8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1"/>
          <w:bottom w:val="single" w:sz="8" w:space="0" w:color="FF0000" w:themeColor="accent1"/>
        </w:tcBorders>
      </w:tcPr>
    </w:tblStylePr>
    <w:tblStylePr w:type="band1Vert">
      <w:tblPr/>
      <w:tcPr>
        <w:shd w:val="clear" w:color="auto" w:fill="FFC0C0" w:themeFill="accent1" w:themeFillTint="3F"/>
      </w:tcPr>
    </w:tblStylePr>
    <w:tblStylePr w:type="band1Horz">
      <w:tblPr/>
      <w:tcPr>
        <w:shd w:val="clear" w:color="auto" w:fill="FFC0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BF0000" w:themeColor="accent2"/>
        <w:bottom w:val="single" w:sz="8" w:space="0" w:color="B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0000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BF0000" w:themeColor="accent2"/>
          <w:bottom w:val="single" w:sz="8" w:space="0" w:color="B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0000" w:themeColor="accent2"/>
          <w:bottom w:val="single" w:sz="8" w:space="0" w:color="BF0000" w:themeColor="accent2"/>
        </w:tcBorders>
      </w:tcPr>
    </w:tblStylePr>
    <w:tblStylePr w:type="band1Vert">
      <w:tblPr/>
      <w:tcPr>
        <w:shd w:val="clear" w:color="auto" w:fill="FFB0B0" w:themeFill="accent2" w:themeFillTint="3F"/>
      </w:tcPr>
    </w:tblStylePr>
    <w:tblStylePr w:type="band1Horz">
      <w:tblPr/>
      <w:tcPr>
        <w:shd w:val="clear" w:color="auto" w:fill="FFB0B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shd w:val="clear" w:color="auto" w:fill="C0C0C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4"/>
        <w:bottom w:val="single" w:sz="8" w:space="0" w:color="FFFF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FFFFFF" w:themeColor="accent4"/>
          <w:bottom w:val="single" w:sz="8" w:space="0" w:color="FFFF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4"/>
          <w:bottom w:val="single" w:sz="8" w:space="0" w:color="FFFFFF" w:themeColor="accent4"/>
        </w:tcBorders>
      </w:tcPr>
    </w:tblStylePr>
    <w:tblStylePr w:type="band1Vert">
      <w:tblPr/>
      <w:tcPr>
        <w:shd w:val="clear" w:color="auto" w:fill="FFFFFF" w:themeFill="accent4" w:themeFillTint="3F"/>
      </w:tcPr>
    </w:tblStylePr>
    <w:tblStylePr w:type="band1Horz">
      <w:tblPr/>
      <w:tcPr>
        <w:shd w:val="clear" w:color="auto" w:fill="FFFF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0000" w:themeColor="accent2"/>
        <w:left w:val="single" w:sz="8" w:space="0" w:color="BF0000" w:themeColor="accent2"/>
        <w:bottom w:val="single" w:sz="8" w:space="0" w:color="BF0000" w:themeColor="accent2"/>
        <w:right w:val="single" w:sz="8" w:space="0" w:color="B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0B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4"/>
        <w:left w:val="single" w:sz="8" w:space="0" w:color="FFFFFF" w:themeColor="accent4"/>
        <w:bottom w:val="single" w:sz="8" w:space="0" w:color="FFFFFF" w:themeColor="accent4"/>
        <w:right w:val="single" w:sz="8" w:space="0" w:color="FFFF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F4040" w:themeColor="accent1" w:themeTint="BF"/>
        <w:left w:val="single" w:sz="8" w:space="0" w:color="FF4040" w:themeColor="accent1" w:themeTint="BF"/>
        <w:bottom w:val="single" w:sz="8" w:space="0" w:color="FF4040" w:themeColor="accent1" w:themeTint="BF"/>
        <w:right w:val="single" w:sz="8" w:space="0" w:color="FF4040" w:themeColor="accent1" w:themeTint="BF"/>
        <w:insideH w:val="single" w:sz="8" w:space="0" w:color="FF40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1" w:themeTint="BF"/>
          <w:left w:val="single" w:sz="8" w:space="0" w:color="FF4040" w:themeColor="accent1" w:themeTint="BF"/>
          <w:bottom w:val="single" w:sz="8" w:space="0" w:color="FF4040" w:themeColor="accent1" w:themeTint="BF"/>
          <w:right w:val="single" w:sz="8" w:space="0" w:color="FF4040" w:themeColor="accent1" w:themeTint="BF"/>
          <w:insideH w:val="nil"/>
          <w:insideV w:val="nil"/>
        </w:tcBorders>
        <w:shd w:val="clear" w:color="auto" w:fill="FF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1" w:themeTint="BF"/>
          <w:left w:val="single" w:sz="8" w:space="0" w:color="FF4040" w:themeColor="accent1" w:themeTint="BF"/>
          <w:bottom w:val="single" w:sz="8" w:space="0" w:color="FF4040" w:themeColor="accent1" w:themeTint="BF"/>
          <w:right w:val="single" w:sz="8" w:space="0" w:color="FF40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F1010" w:themeColor="accent2" w:themeTint="BF"/>
        <w:left w:val="single" w:sz="8" w:space="0" w:color="FF1010" w:themeColor="accent2" w:themeTint="BF"/>
        <w:bottom w:val="single" w:sz="8" w:space="0" w:color="FF1010" w:themeColor="accent2" w:themeTint="BF"/>
        <w:right w:val="single" w:sz="8" w:space="0" w:color="FF1010" w:themeColor="accent2" w:themeTint="BF"/>
        <w:insideH w:val="single" w:sz="8" w:space="0" w:color="FF101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0" w:themeColor="accent2" w:themeTint="BF"/>
          <w:left w:val="single" w:sz="8" w:space="0" w:color="FF1010" w:themeColor="accent2" w:themeTint="BF"/>
          <w:bottom w:val="single" w:sz="8" w:space="0" w:color="FF1010" w:themeColor="accent2" w:themeTint="BF"/>
          <w:right w:val="single" w:sz="8" w:space="0" w:color="FF1010" w:themeColor="accent2" w:themeTint="BF"/>
          <w:insideH w:val="nil"/>
          <w:insideV w:val="nil"/>
        </w:tcBorders>
        <w:shd w:val="clear" w:color="auto" w:fill="B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0" w:themeColor="accent2" w:themeTint="BF"/>
          <w:left w:val="single" w:sz="8" w:space="0" w:color="FF1010" w:themeColor="accent2" w:themeTint="BF"/>
          <w:bottom w:val="single" w:sz="8" w:space="0" w:color="FF1010" w:themeColor="accent2" w:themeTint="BF"/>
          <w:right w:val="single" w:sz="8" w:space="0" w:color="FF101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4" w:themeTint="BF"/>
        <w:left w:val="single" w:sz="8" w:space="0" w:color="FFFFFF" w:themeColor="accent4" w:themeTint="BF"/>
        <w:bottom w:val="single" w:sz="8" w:space="0" w:color="FFFFFF" w:themeColor="accent4" w:themeTint="BF"/>
        <w:right w:val="single" w:sz="8" w:space="0" w:color="FFFFFF" w:themeColor="accent4" w:themeTint="BF"/>
        <w:insideH w:val="single" w:sz="8" w:space="0" w:color="FFFF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4" w:themeTint="BF"/>
          <w:left w:val="single" w:sz="8" w:space="0" w:color="FFFFFF" w:themeColor="accent4" w:themeTint="BF"/>
          <w:bottom w:val="single" w:sz="8" w:space="0" w:color="FFFFFF" w:themeColor="accent4" w:themeTint="BF"/>
          <w:right w:val="single" w:sz="8" w:space="0" w:color="FFFFFF" w:themeColor="accent4" w:themeTint="BF"/>
          <w:insideH w:val="nil"/>
          <w:insideV w:val="nil"/>
        </w:tcBorders>
        <w:shd w:val="clear" w:color="auto" w:fill="FFFF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4" w:themeTint="BF"/>
          <w:left w:val="single" w:sz="8" w:space="0" w:color="FFFFFF" w:themeColor="accent4" w:themeTint="BF"/>
          <w:bottom w:val="single" w:sz="8" w:space="0" w:color="FFFFFF" w:themeColor="accent4" w:themeTint="BF"/>
          <w:right w:val="single" w:sz="8" w:space="0" w:color="FFFF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0AA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10" w:color="auto" w:fill="auto"/>
    </w:rPr>
  </w:style>
  <w:style w:type="paragraph" w:styleId="NoSpacing">
    <w:name w:val="No Spacing"/>
    <w:uiPriority w:val="1"/>
    <w:semiHidden/>
    <w:unhideWhenUsed/>
    <w:qFormat/>
    <w:rsid w:val="00333B97"/>
  </w:style>
  <w:style w:type="paragraph" w:styleId="NormalWeb">
    <w:name w:val="Normal (Web)"/>
    <w:basedOn w:val="Normal"/>
    <w:uiPriority w:val="99"/>
    <w:semiHidden/>
    <w:unhideWhenUsed/>
    <w:rsid w:val="00333B9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B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B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B97"/>
  </w:style>
  <w:style w:type="character" w:styleId="PageNumber">
    <w:name w:val="page number"/>
    <w:basedOn w:val="DefaultParagraphFont"/>
    <w:uiPriority w:val="99"/>
    <w:semiHidden/>
    <w:unhideWhenUsed/>
    <w:rsid w:val="00333B97"/>
  </w:style>
  <w:style w:type="table" w:styleId="PlainTable1">
    <w:name w:val="Plain Table 1"/>
    <w:basedOn w:val="TableNormal"/>
    <w:uiPriority w:val="41"/>
    <w:rsid w:val="00333B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3B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33B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3B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3B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3B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B9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3B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3B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B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B97"/>
  </w:style>
  <w:style w:type="paragraph" w:styleId="Signature">
    <w:name w:val="Signature"/>
    <w:basedOn w:val="Normal"/>
    <w:link w:val="SignatureChar"/>
    <w:uiPriority w:val="99"/>
    <w:semiHidden/>
    <w:unhideWhenUsed/>
    <w:rsid w:val="00333B9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B97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33B9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3B9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3B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3B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3B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3B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3B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3B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3B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3B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3B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3B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3B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3B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3B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3B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3B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3B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3B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3B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3B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3B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3B9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3B97"/>
  </w:style>
  <w:style w:type="table" w:styleId="TableProfessional">
    <w:name w:val="Table Professional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3B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3B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3B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33B97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33B9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33B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3B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3B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3B9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3B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3B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3B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3B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3B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3B9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B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Dietrich\AppData\Roaming\Microsoft\Templates\Modern%20capsules%20business%20c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9BA9C9644846C9ADD8D703FFEB4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D8292-2A8E-4B5C-8048-98F47A1359B9}"/>
      </w:docPartPr>
      <w:docPartBody>
        <w:p w:rsidR="00770283" w:rsidRDefault="00976286">
          <w:pPr>
            <w:pStyle w:val="579BA9C9644846C9ADD8D703FFEB4272"/>
          </w:pPr>
          <w:r>
            <w:t>Your Name</w:t>
          </w:r>
        </w:p>
      </w:docPartBody>
    </w:docPart>
    <w:docPart>
      <w:docPartPr>
        <w:name w:val="B3E05D33A21C44A381A34847AE587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A10FC-3818-47CD-A855-0E7E548BE375}"/>
      </w:docPartPr>
      <w:docPartBody>
        <w:p w:rsidR="00770283" w:rsidRDefault="00976286">
          <w:pPr>
            <w:pStyle w:val="B3E05D33A21C44A381A34847AE5872DF"/>
          </w:pPr>
          <w:r>
            <w:t>Street Address, City, ST ZIP Code</w:t>
          </w:r>
        </w:p>
      </w:docPartBody>
    </w:docPart>
    <w:docPart>
      <w:docPartPr>
        <w:name w:val="8CD48DDF5B7D460ABBCE6C6A0E1CA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E4896-9748-400B-8333-48AD996818D2}"/>
      </w:docPartPr>
      <w:docPartBody>
        <w:p w:rsidR="00770283" w:rsidRDefault="00976286">
          <w:pPr>
            <w:pStyle w:val="8CD48DDF5B7D460ABBCE6C6A0E1CAED1"/>
          </w:pPr>
          <w:r>
            <w:t>Telephone</w:t>
          </w:r>
        </w:p>
      </w:docPartBody>
    </w:docPart>
    <w:docPart>
      <w:docPartPr>
        <w:name w:val="51E7259801A441D5B6E1D39D8D4E2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B9EF0-01FA-4F87-92E5-217905B43564}"/>
      </w:docPartPr>
      <w:docPartBody>
        <w:p w:rsidR="00770283" w:rsidRDefault="00976286">
          <w:pPr>
            <w:pStyle w:val="51E7259801A441D5B6E1D39D8D4E2711"/>
          </w:pPr>
          <w:r>
            <w:t>Email</w:t>
          </w:r>
        </w:p>
      </w:docPartBody>
    </w:docPart>
    <w:docPart>
      <w:docPartPr>
        <w:name w:val="7D5B3CB150E44D8F84FAE3DFCFFE8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A6019-A010-4E01-ACCC-494AD35CC80B}"/>
      </w:docPartPr>
      <w:docPartBody>
        <w:p w:rsidR="00770283" w:rsidRDefault="00976286">
          <w:pPr>
            <w:pStyle w:val="7D5B3CB150E44D8F84FAE3DFCFFE85E1"/>
          </w:pPr>
          <w:r>
            <w:t>Twitter handle</w:t>
          </w:r>
        </w:p>
      </w:docPartBody>
    </w:docPart>
    <w:docPart>
      <w:docPartPr>
        <w:name w:val="F82B0D27A2FF4971B2FFC75EB1A59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85487-06D9-4C54-8DEC-96BA306E9D7F}"/>
      </w:docPartPr>
      <w:docPartBody>
        <w:p w:rsidR="00770283" w:rsidRDefault="00976286">
          <w:pPr>
            <w:pStyle w:val="F82B0D27A2FF4971B2FFC75EB1A5901F"/>
          </w:pPr>
          <w:r>
            <w:t>Web address</w:t>
          </w:r>
        </w:p>
      </w:docPartBody>
    </w:docPart>
    <w:docPart>
      <w:docPartPr>
        <w:name w:val="6105971AD0E24AA9B1176DFA4EA51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AB30B-C255-46BB-A11E-6537A6DE93E4}"/>
      </w:docPartPr>
      <w:docPartBody>
        <w:p w:rsidR="00770283" w:rsidRDefault="00976286">
          <w:pPr>
            <w:pStyle w:val="6105971AD0E24AA9B1176DFA4EA5130D"/>
          </w:pPr>
          <w:r>
            <w:t>Your Name</w:t>
          </w:r>
        </w:p>
      </w:docPartBody>
    </w:docPart>
    <w:docPart>
      <w:docPartPr>
        <w:name w:val="8E21D91841974B2BA5273FC624B2B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BCB56-5FE2-4533-9837-0AAE0C2F12DC}"/>
      </w:docPartPr>
      <w:docPartBody>
        <w:p w:rsidR="00770283" w:rsidRDefault="00976286">
          <w:pPr>
            <w:pStyle w:val="8E21D91841974B2BA5273FC624B2B269"/>
          </w:pPr>
          <w:r>
            <w:t>Street Address, City, ST ZIP Code</w:t>
          </w:r>
        </w:p>
      </w:docPartBody>
    </w:docPart>
    <w:docPart>
      <w:docPartPr>
        <w:name w:val="094B852D157E43A5ACB2D4147C5E1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E77F9-EF73-4779-B320-99AFDFFDFEBF}"/>
      </w:docPartPr>
      <w:docPartBody>
        <w:p w:rsidR="00770283" w:rsidRDefault="00976286">
          <w:pPr>
            <w:pStyle w:val="094B852D157E43A5ACB2D4147C5E1F7C"/>
          </w:pPr>
          <w:r>
            <w:t>Telephone</w:t>
          </w:r>
        </w:p>
      </w:docPartBody>
    </w:docPart>
    <w:docPart>
      <w:docPartPr>
        <w:name w:val="E45943B8FDBF4153AFE0B58A5B334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BD17B-B3EC-4154-A9B1-239F0331CAB8}"/>
      </w:docPartPr>
      <w:docPartBody>
        <w:p w:rsidR="00770283" w:rsidRDefault="00976286">
          <w:pPr>
            <w:pStyle w:val="E45943B8FDBF4153AFE0B58A5B33419B"/>
          </w:pPr>
          <w:r>
            <w:t>Email</w:t>
          </w:r>
        </w:p>
      </w:docPartBody>
    </w:docPart>
    <w:docPart>
      <w:docPartPr>
        <w:name w:val="733ACA74CEB64338B61F551C2C406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AB3FB-128A-4B24-96B0-7E448C7DC9BD}"/>
      </w:docPartPr>
      <w:docPartBody>
        <w:p w:rsidR="00770283" w:rsidRDefault="00976286">
          <w:pPr>
            <w:pStyle w:val="733ACA74CEB64338B61F551C2C406F7E"/>
          </w:pPr>
          <w:r>
            <w:t>Twitter handle</w:t>
          </w:r>
        </w:p>
      </w:docPartBody>
    </w:docPart>
    <w:docPart>
      <w:docPartPr>
        <w:name w:val="A749F5A2391F462FAEE779C6DDC5A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B7342-A23F-4EFB-8A1B-51FD9602DC51}"/>
      </w:docPartPr>
      <w:docPartBody>
        <w:p w:rsidR="00770283" w:rsidRDefault="00976286">
          <w:pPr>
            <w:pStyle w:val="A749F5A2391F462FAEE779C6DDC5AB91"/>
          </w:pPr>
          <w:r>
            <w:t>Web address</w:t>
          </w:r>
        </w:p>
      </w:docPartBody>
    </w:docPart>
    <w:docPart>
      <w:docPartPr>
        <w:name w:val="1D838CC93E9445DF898BF8967A370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10221-E596-47DC-8449-8275B43F58D2}"/>
      </w:docPartPr>
      <w:docPartBody>
        <w:p w:rsidR="00770283" w:rsidRDefault="00976286">
          <w:pPr>
            <w:pStyle w:val="1D838CC93E9445DF898BF8967A370277"/>
          </w:pPr>
          <w:r>
            <w:t>Your Name</w:t>
          </w:r>
        </w:p>
      </w:docPartBody>
    </w:docPart>
    <w:docPart>
      <w:docPartPr>
        <w:name w:val="55A557D8DB104CD0A7F58C5F8A004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E57AF-7416-4E61-A487-B7D3E823FE7C}"/>
      </w:docPartPr>
      <w:docPartBody>
        <w:p w:rsidR="00770283" w:rsidRDefault="00976286">
          <w:pPr>
            <w:pStyle w:val="55A557D8DB104CD0A7F58C5F8A004E71"/>
          </w:pPr>
          <w:r>
            <w:t>Street Address, City, ST ZIP Code</w:t>
          </w:r>
        </w:p>
      </w:docPartBody>
    </w:docPart>
    <w:docPart>
      <w:docPartPr>
        <w:name w:val="AE8CEBD736574A2491E95448DA860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4426B-5697-420A-8C81-F7C70047F5FC}"/>
      </w:docPartPr>
      <w:docPartBody>
        <w:p w:rsidR="00770283" w:rsidRDefault="00976286">
          <w:pPr>
            <w:pStyle w:val="AE8CEBD736574A2491E95448DA8605A5"/>
          </w:pPr>
          <w:r>
            <w:t>Telephone</w:t>
          </w:r>
        </w:p>
      </w:docPartBody>
    </w:docPart>
    <w:docPart>
      <w:docPartPr>
        <w:name w:val="667EA8EB6AE846AC98E033A4DCDF1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009E4-5B1F-4384-8F6D-AFB1E38AB703}"/>
      </w:docPartPr>
      <w:docPartBody>
        <w:p w:rsidR="00770283" w:rsidRDefault="00976286">
          <w:pPr>
            <w:pStyle w:val="667EA8EB6AE846AC98E033A4DCDF1E76"/>
          </w:pPr>
          <w:r>
            <w:t>Email</w:t>
          </w:r>
        </w:p>
      </w:docPartBody>
    </w:docPart>
    <w:docPart>
      <w:docPartPr>
        <w:name w:val="E95D041C10AE4662AF944E81307DD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676D0-7CFC-4ECD-9440-8960DBB54D03}"/>
      </w:docPartPr>
      <w:docPartBody>
        <w:p w:rsidR="00770283" w:rsidRDefault="00976286">
          <w:pPr>
            <w:pStyle w:val="E95D041C10AE4662AF944E81307DD976"/>
          </w:pPr>
          <w:r>
            <w:t>Twitter handle</w:t>
          </w:r>
        </w:p>
      </w:docPartBody>
    </w:docPart>
    <w:docPart>
      <w:docPartPr>
        <w:name w:val="3D9D5D7EBC9A47CB991DD7DC822D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0A884-11AC-47EC-9F1C-DC423515BD9A}"/>
      </w:docPartPr>
      <w:docPartBody>
        <w:p w:rsidR="00770283" w:rsidRDefault="00976286">
          <w:pPr>
            <w:pStyle w:val="3D9D5D7EBC9A47CB991DD7DC822D0752"/>
          </w:pPr>
          <w:r>
            <w:t>Web address</w:t>
          </w:r>
        </w:p>
      </w:docPartBody>
    </w:docPart>
    <w:docPart>
      <w:docPartPr>
        <w:name w:val="53B4A338E3E74968AD0DBEBF176B9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E9832-F9E5-4905-B4C0-6705E5ED4474}"/>
      </w:docPartPr>
      <w:docPartBody>
        <w:p w:rsidR="00770283" w:rsidRDefault="00976286">
          <w:pPr>
            <w:pStyle w:val="53B4A338E3E74968AD0DBEBF176B9E4D"/>
          </w:pPr>
          <w:r>
            <w:t>Your Name</w:t>
          </w:r>
        </w:p>
      </w:docPartBody>
    </w:docPart>
    <w:docPart>
      <w:docPartPr>
        <w:name w:val="BC61B450021D4BD1B876D49A064BB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FBD1B-F41E-4BAF-9EF2-6E5726CCB8F2}"/>
      </w:docPartPr>
      <w:docPartBody>
        <w:p w:rsidR="00770283" w:rsidRDefault="00976286">
          <w:pPr>
            <w:pStyle w:val="BC61B450021D4BD1B876D49A064BB0AD"/>
          </w:pPr>
          <w:r>
            <w:t>Street Address, City, ST ZIP Code</w:t>
          </w:r>
        </w:p>
      </w:docPartBody>
    </w:docPart>
    <w:docPart>
      <w:docPartPr>
        <w:name w:val="210DF5DFFABF44068C427338B5155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0A9FF-30A8-4BD7-AF84-633104A29A88}"/>
      </w:docPartPr>
      <w:docPartBody>
        <w:p w:rsidR="00770283" w:rsidRDefault="00976286">
          <w:pPr>
            <w:pStyle w:val="210DF5DFFABF44068C427338B51555C3"/>
          </w:pPr>
          <w:r>
            <w:t>Telephone</w:t>
          </w:r>
        </w:p>
      </w:docPartBody>
    </w:docPart>
    <w:docPart>
      <w:docPartPr>
        <w:name w:val="63184BF04ABA4C6EBD085B2189BE5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8F189-188A-463C-9E44-FA9BA9661009}"/>
      </w:docPartPr>
      <w:docPartBody>
        <w:p w:rsidR="00770283" w:rsidRDefault="00976286">
          <w:pPr>
            <w:pStyle w:val="63184BF04ABA4C6EBD085B2189BE54E2"/>
          </w:pPr>
          <w:r>
            <w:t>Email</w:t>
          </w:r>
        </w:p>
      </w:docPartBody>
    </w:docPart>
    <w:docPart>
      <w:docPartPr>
        <w:name w:val="82E00F07C8AC42429102C6F3C09B2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C98C2-B9CA-4FD7-BFDF-423F8AD5985A}"/>
      </w:docPartPr>
      <w:docPartBody>
        <w:p w:rsidR="00770283" w:rsidRDefault="00976286">
          <w:pPr>
            <w:pStyle w:val="82E00F07C8AC42429102C6F3C09B2FDC"/>
          </w:pPr>
          <w:r>
            <w:t>Twitter handle</w:t>
          </w:r>
        </w:p>
      </w:docPartBody>
    </w:docPart>
    <w:docPart>
      <w:docPartPr>
        <w:name w:val="C4D572CB8721401186502718C9422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66B97-9E16-4026-A179-B99F5C15D090}"/>
      </w:docPartPr>
      <w:docPartBody>
        <w:p w:rsidR="00770283" w:rsidRDefault="00976286">
          <w:pPr>
            <w:pStyle w:val="C4D572CB8721401186502718C942258C"/>
          </w:pPr>
          <w:r>
            <w:t>Web address</w:t>
          </w:r>
        </w:p>
      </w:docPartBody>
    </w:docPart>
    <w:docPart>
      <w:docPartPr>
        <w:name w:val="5EA7AB42438946569B2EAC807390F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DABE9-F8AE-4C11-91D5-1B59ECA2881D}"/>
      </w:docPartPr>
      <w:docPartBody>
        <w:p w:rsidR="00770283" w:rsidRDefault="00976286">
          <w:pPr>
            <w:pStyle w:val="5EA7AB42438946569B2EAC807390FC5C"/>
          </w:pPr>
          <w:r>
            <w:t>Your Name</w:t>
          </w:r>
        </w:p>
      </w:docPartBody>
    </w:docPart>
    <w:docPart>
      <w:docPartPr>
        <w:name w:val="0DFB08AFF0644B0C86F13C6ADEE2A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EA478-3F3B-4A5A-B57C-D37E92EDE86C}"/>
      </w:docPartPr>
      <w:docPartBody>
        <w:p w:rsidR="00770283" w:rsidRDefault="00976286">
          <w:pPr>
            <w:pStyle w:val="0DFB08AFF0644B0C86F13C6ADEE2A61B"/>
          </w:pPr>
          <w:r>
            <w:t>Street Address, City, ST ZIP Code</w:t>
          </w:r>
        </w:p>
      </w:docPartBody>
    </w:docPart>
    <w:docPart>
      <w:docPartPr>
        <w:name w:val="7EF950CCEEC14596B8CE79A085D1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D8EC1-AD91-4E6D-A03E-EC23DC103DE5}"/>
      </w:docPartPr>
      <w:docPartBody>
        <w:p w:rsidR="00770283" w:rsidRDefault="00976286">
          <w:pPr>
            <w:pStyle w:val="7EF950CCEEC14596B8CE79A085D17154"/>
          </w:pPr>
          <w:r>
            <w:t>Telephone</w:t>
          </w:r>
        </w:p>
      </w:docPartBody>
    </w:docPart>
    <w:docPart>
      <w:docPartPr>
        <w:name w:val="10C50D7F8A6040C9840C161F468C8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ACE86-5B10-458D-BE54-D91464D981E9}"/>
      </w:docPartPr>
      <w:docPartBody>
        <w:p w:rsidR="00770283" w:rsidRDefault="00976286">
          <w:pPr>
            <w:pStyle w:val="10C50D7F8A6040C9840C161F468C8D15"/>
          </w:pPr>
          <w:r>
            <w:t>Email</w:t>
          </w:r>
        </w:p>
      </w:docPartBody>
    </w:docPart>
    <w:docPart>
      <w:docPartPr>
        <w:name w:val="AC14A88759304159A68238F42FCCC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ADEDA-55A2-43E5-BE20-5EE361CC5F65}"/>
      </w:docPartPr>
      <w:docPartBody>
        <w:p w:rsidR="00770283" w:rsidRDefault="00976286">
          <w:pPr>
            <w:pStyle w:val="AC14A88759304159A68238F42FCCC0F4"/>
          </w:pPr>
          <w:r>
            <w:t>Twitter handle</w:t>
          </w:r>
        </w:p>
      </w:docPartBody>
    </w:docPart>
    <w:docPart>
      <w:docPartPr>
        <w:name w:val="E2ED5CF1E87949CFBDC92C2F18D50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BA6A8-6A48-4EB9-B924-CAFF873C457F}"/>
      </w:docPartPr>
      <w:docPartBody>
        <w:p w:rsidR="00770283" w:rsidRDefault="00976286">
          <w:pPr>
            <w:pStyle w:val="E2ED5CF1E87949CFBDC92C2F18D5030A"/>
          </w:pPr>
          <w:r>
            <w:t>Web address</w:t>
          </w:r>
        </w:p>
      </w:docPartBody>
    </w:docPart>
    <w:docPart>
      <w:docPartPr>
        <w:name w:val="A4FFEB0CB1484949AC29F534EA516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D0383-0EB0-45BC-9D68-2B083B117A50}"/>
      </w:docPartPr>
      <w:docPartBody>
        <w:p w:rsidR="00770283" w:rsidRDefault="00976286">
          <w:pPr>
            <w:pStyle w:val="A4FFEB0CB1484949AC29F534EA516DFB"/>
          </w:pPr>
          <w:r>
            <w:t>Your Name</w:t>
          </w:r>
        </w:p>
      </w:docPartBody>
    </w:docPart>
    <w:docPart>
      <w:docPartPr>
        <w:name w:val="7D54CCB3AD314B9BACF09F8BBFCC3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77E7A-E304-44B8-BEB0-4291738110EB}"/>
      </w:docPartPr>
      <w:docPartBody>
        <w:p w:rsidR="00770283" w:rsidRDefault="00976286">
          <w:pPr>
            <w:pStyle w:val="7D54CCB3AD314B9BACF09F8BBFCC3275"/>
          </w:pPr>
          <w:r>
            <w:t>Street Address, City, ST ZIP Code</w:t>
          </w:r>
        </w:p>
      </w:docPartBody>
    </w:docPart>
    <w:docPart>
      <w:docPartPr>
        <w:name w:val="6EA41D109136479598C8918158B92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79233-21DF-44C7-9DE2-D1A9D5A6BFA0}"/>
      </w:docPartPr>
      <w:docPartBody>
        <w:p w:rsidR="00770283" w:rsidRDefault="00976286">
          <w:pPr>
            <w:pStyle w:val="6EA41D109136479598C8918158B92D42"/>
          </w:pPr>
          <w:r>
            <w:t>Telephone</w:t>
          </w:r>
        </w:p>
      </w:docPartBody>
    </w:docPart>
    <w:docPart>
      <w:docPartPr>
        <w:name w:val="E1C2058449F54EE199227F7F12302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AD4D1-1659-440B-9B9C-A5BADB9398D6}"/>
      </w:docPartPr>
      <w:docPartBody>
        <w:p w:rsidR="00770283" w:rsidRDefault="00976286">
          <w:pPr>
            <w:pStyle w:val="E1C2058449F54EE199227F7F123029A8"/>
          </w:pPr>
          <w:r>
            <w:t>Email</w:t>
          </w:r>
        </w:p>
      </w:docPartBody>
    </w:docPart>
    <w:docPart>
      <w:docPartPr>
        <w:name w:val="EE658CE281284FE5A1A70291F8BE6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2B5FE-C350-46AC-8317-66D83648A3C6}"/>
      </w:docPartPr>
      <w:docPartBody>
        <w:p w:rsidR="00770283" w:rsidRDefault="00976286">
          <w:pPr>
            <w:pStyle w:val="EE658CE281284FE5A1A70291F8BE6229"/>
          </w:pPr>
          <w:r>
            <w:t>Twitter handle</w:t>
          </w:r>
        </w:p>
      </w:docPartBody>
    </w:docPart>
    <w:docPart>
      <w:docPartPr>
        <w:name w:val="0B27D6037F9B4827AF5FE79A94900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6864B-84E9-42FA-B0EC-5632D6706A7F}"/>
      </w:docPartPr>
      <w:docPartBody>
        <w:p w:rsidR="00770283" w:rsidRDefault="00976286">
          <w:pPr>
            <w:pStyle w:val="0B27D6037F9B4827AF5FE79A949004A1"/>
          </w:pPr>
          <w:r>
            <w:t>Web address</w:t>
          </w:r>
        </w:p>
      </w:docPartBody>
    </w:docPart>
    <w:docPart>
      <w:docPartPr>
        <w:name w:val="1B18F27F90C0426B992B8E6E151A5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47D16-4B63-4B5B-AD86-F3A6369A69B1}"/>
      </w:docPartPr>
      <w:docPartBody>
        <w:p w:rsidR="00770283" w:rsidRDefault="00976286">
          <w:pPr>
            <w:pStyle w:val="1B18F27F90C0426B992B8E6E151A595F"/>
          </w:pPr>
          <w:r>
            <w:t>Your Name</w:t>
          </w:r>
        </w:p>
      </w:docPartBody>
    </w:docPart>
    <w:docPart>
      <w:docPartPr>
        <w:name w:val="DD1926EBE83F41C3BBCF075C70A55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AC8A6-EA06-41AD-9C16-58BCEBE67E89}"/>
      </w:docPartPr>
      <w:docPartBody>
        <w:p w:rsidR="00770283" w:rsidRDefault="00976286">
          <w:pPr>
            <w:pStyle w:val="DD1926EBE83F41C3BBCF075C70A558B4"/>
          </w:pPr>
          <w:r>
            <w:t>Street Address, City, ST ZIP Code</w:t>
          </w:r>
        </w:p>
      </w:docPartBody>
    </w:docPart>
    <w:docPart>
      <w:docPartPr>
        <w:name w:val="9DB8AB0E1F9E432FAC723C659BF1B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F0C7E-C95C-4FDF-B3B9-401511562EB2}"/>
      </w:docPartPr>
      <w:docPartBody>
        <w:p w:rsidR="00770283" w:rsidRDefault="00976286">
          <w:pPr>
            <w:pStyle w:val="9DB8AB0E1F9E432FAC723C659BF1B3A4"/>
          </w:pPr>
          <w:r>
            <w:t>Telephone</w:t>
          </w:r>
        </w:p>
      </w:docPartBody>
    </w:docPart>
    <w:docPart>
      <w:docPartPr>
        <w:name w:val="1029EC00146D423FB172D8A495413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2C278-9FC0-4E56-9151-520684FA58B4}"/>
      </w:docPartPr>
      <w:docPartBody>
        <w:p w:rsidR="00770283" w:rsidRDefault="00976286">
          <w:pPr>
            <w:pStyle w:val="1029EC00146D423FB172D8A4954133C5"/>
          </w:pPr>
          <w:r>
            <w:t>Email</w:t>
          </w:r>
        </w:p>
      </w:docPartBody>
    </w:docPart>
    <w:docPart>
      <w:docPartPr>
        <w:name w:val="194D2E95CB094775B24DDDBFB6CAA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F9DE5-6676-4CE0-86ED-98CB2296916F}"/>
      </w:docPartPr>
      <w:docPartBody>
        <w:p w:rsidR="00770283" w:rsidRDefault="00976286">
          <w:pPr>
            <w:pStyle w:val="194D2E95CB094775B24DDDBFB6CAA1BA"/>
          </w:pPr>
          <w:r>
            <w:t>Twitter handle</w:t>
          </w:r>
        </w:p>
      </w:docPartBody>
    </w:docPart>
    <w:docPart>
      <w:docPartPr>
        <w:name w:val="D50F0AC5617A46D0A0FE6B9FDCDC9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2EF30-2F3C-45A4-8FFA-D06C0F91ED43}"/>
      </w:docPartPr>
      <w:docPartBody>
        <w:p w:rsidR="00770283" w:rsidRDefault="00976286">
          <w:pPr>
            <w:pStyle w:val="D50F0AC5617A46D0A0FE6B9FDCDC9C11"/>
          </w:pPr>
          <w:r>
            <w:t>Web address</w:t>
          </w:r>
        </w:p>
      </w:docPartBody>
    </w:docPart>
    <w:docPart>
      <w:docPartPr>
        <w:name w:val="BC46FEDA6DD845EAB8DE0153794D8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AAAD6-B007-4965-8A2E-05C612771DDA}"/>
      </w:docPartPr>
      <w:docPartBody>
        <w:p w:rsidR="00770283" w:rsidRDefault="00976286">
          <w:pPr>
            <w:pStyle w:val="BC46FEDA6DD845EAB8DE0153794D8549"/>
          </w:pPr>
          <w:r>
            <w:t>Your Name</w:t>
          </w:r>
        </w:p>
      </w:docPartBody>
    </w:docPart>
    <w:docPart>
      <w:docPartPr>
        <w:name w:val="D998016B8EE645B489B8A05777011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F1110-42FB-44D6-A6D5-2326A2E7B191}"/>
      </w:docPartPr>
      <w:docPartBody>
        <w:p w:rsidR="00770283" w:rsidRDefault="00976286">
          <w:pPr>
            <w:pStyle w:val="D998016B8EE645B489B8A05777011789"/>
          </w:pPr>
          <w:r>
            <w:t>Street Address, City, ST ZIP Code</w:t>
          </w:r>
        </w:p>
      </w:docPartBody>
    </w:docPart>
    <w:docPart>
      <w:docPartPr>
        <w:name w:val="3409ABE233EC4BBEBE61F2701F706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EC8BC-3330-4642-9FCB-B93F04FEC769}"/>
      </w:docPartPr>
      <w:docPartBody>
        <w:p w:rsidR="00770283" w:rsidRDefault="00976286">
          <w:pPr>
            <w:pStyle w:val="3409ABE233EC4BBEBE61F2701F70625B"/>
          </w:pPr>
          <w:r>
            <w:t>Telephone</w:t>
          </w:r>
        </w:p>
      </w:docPartBody>
    </w:docPart>
    <w:docPart>
      <w:docPartPr>
        <w:name w:val="73C322A74F714D2C96E3663C85DDB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7980C-E1ED-4B4F-B39A-C30AD6610392}"/>
      </w:docPartPr>
      <w:docPartBody>
        <w:p w:rsidR="00770283" w:rsidRDefault="00976286">
          <w:pPr>
            <w:pStyle w:val="73C322A74F714D2C96E3663C85DDB2D5"/>
          </w:pPr>
          <w:r>
            <w:t>Email</w:t>
          </w:r>
        </w:p>
      </w:docPartBody>
    </w:docPart>
    <w:docPart>
      <w:docPartPr>
        <w:name w:val="734B2B4146FB459692F34DECEFCB0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2AA60-5710-4FE0-A981-8DDE57B45CB8}"/>
      </w:docPartPr>
      <w:docPartBody>
        <w:p w:rsidR="00770283" w:rsidRDefault="00976286">
          <w:pPr>
            <w:pStyle w:val="734B2B4146FB459692F34DECEFCB0092"/>
          </w:pPr>
          <w:r>
            <w:t>Twitter handle</w:t>
          </w:r>
        </w:p>
      </w:docPartBody>
    </w:docPart>
    <w:docPart>
      <w:docPartPr>
        <w:name w:val="AE1C19EB35474092B8081FADCADAB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DC85-C62E-4B86-BEE4-546C994CF6E4}"/>
      </w:docPartPr>
      <w:docPartBody>
        <w:p w:rsidR="00770283" w:rsidRDefault="00976286">
          <w:pPr>
            <w:pStyle w:val="AE1C19EB35474092B8081FADCADAB4CD"/>
          </w:pPr>
          <w:r>
            <w:t>Web address</w:t>
          </w:r>
        </w:p>
      </w:docPartBody>
    </w:docPart>
    <w:docPart>
      <w:docPartPr>
        <w:name w:val="134DD301AF4C4A1F81DD05B927FB6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D7636-800B-44FD-B4CD-C65BD57E59FB}"/>
      </w:docPartPr>
      <w:docPartBody>
        <w:p w:rsidR="00770283" w:rsidRDefault="00976286">
          <w:pPr>
            <w:pStyle w:val="134DD301AF4C4A1F81DD05B927FB618F"/>
          </w:pPr>
          <w:r>
            <w:t>Your Name</w:t>
          </w:r>
        </w:p>
      </w:docPartBody>
    </w:docPart>
    <w:docPart>
      <w:docPartPr>
        <w:name w:val="7982D42C7776440E8548D0E38AB4D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4EB97-13CD-4495-B26C-FF02CF8BB780}"/>
      </w:docPartPr>
      <w:docPartBody>
        <w:p w:rsidR="00770283" w:rsidRDefault="00976286">
          <w:pPr>
            <w:pStyle w:val="7982D42C7776440E8548D0E38AB4D720"/>
          </w:pPr>
          <w:r>
            <w:t>Street Address, City, ST ZIP Code</w:t>
          </w:r>
        </w:p>
      </w:docPartBody>
    </w:docPart>
    <w:docPart>
      <w:docPartPr>
        <w:name w:val="F276592BAFCC446CB67A44CE63B0C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BC68E-A244-49AE-AC9E-820C8D8BE05C}"/>
      </w:docPartPr>
      <w:docPartBody>
        <w:p w:rsidR="00770283" w:rsidRDefault="00976286">
          <w:pPr>
            <w:pStyle w:val="F276592BAFCC446CB67A44CE63B0C225"/>
          </w:pPr>
          <w:r>
            <w:t>Telephone</w:t>
          </w:r>
        </w:p>
      </w:docPartBody>
    </w:docPart>
    <w:docPart>
      <w:docPartPr>
        <w:name w:val="273CCA69142F43B6911AB1E80B39D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AEB72-6778-4F01-B617-6C1B5D28D0D5}"/>
      </w:docPartPr>
      <w:docPartBody>
        <w:p w:rsidR="00770283" w:rsidRDefault="00976286">
          <w:pPr>
            <w:pStyle w:val="273CCA69142F43B6911AB1E80B39DE45"/>
          </w:pPr>
          <w:r>
            <w:t>Email</w:t>
          </w:r>
        </w:p>
      </w:docPartBody>
    </w:docPart>
    <w:docPart>
      <w:docPartPr>
        <w:name w:val="001114609FBA46219D2FD4CE4BE1A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14440-FB90-4FAC-BC53-A1BA4DF41EDA}"/>
      </w:docPartPr>
      <w:docPartBody>
        <w:p w:rsidR="00770283" w:rsidRDefault="00976286">
          <w:pPr>
            <w:pStyle w:val="001114609FBA46219D2FD4CE4BE1AF13"/>
          </w:pPr>
          <w:r>
            <w:t>Twitter handle</w:t>
          </w:r>
        </w:p>
      </w:docPartBody>
    </w:docPart>
    <w:docPart>
      <w:docPartPr>
        <w:name w:val="D8BFDD80E8A9410BB093EB2B72338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ED70D-6041-4CF1-8B28-1C9054F72566}"/>
      </w:docPartPr>
      <w:docPartBody>
        <w:p w:rsidR="00770283" w:rsidRDefault="00976286">
          <w:pPr>
            <w:pStyle w:val="D8BFDD80E8A9410BB093EB2B7233821D"/>
          </w:pPr>
          <w:r>
            <w:t>Web address</w:t>
          </w:r>
        </w:p>
      </w:docPartBody>
    </w:docPart>
    <w:docPart>
      <w:docPartPr>
        <w:name w:val="834598B0B96F4E338A9FD6C5A0C4F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30FA9-FBB4-46FF-9E76-3B4267DA84B2}"/>
      </w:docPartPr>
      <w:docPartBody>
        <w:p w:rsidR="00770283" w:rsidRDefault="00976286">
          <w:pPr>
            <w:pStyle w:val="834598B0B96F4E338A9FD6C5A0C4F096"/>
          </w:pPr>
          <w:r>
            <w:t>Your Name</w:t>
          </w:r>
        </w:p>
      </w:docPartBody>
    </w:docPart>
    <w:docPart>
      <w:docPartPr>
        <w:name w:val="CE365C7D14D5485CBDC80105014EF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BA113-3CDF-4DEB-851F-784C4202CD35}"/>
      </w:docPartPr>
      <w:docPartBody>
        <w:p w:rsidR="00770283" w:rsidRDefault="00976286">
          <w:pPr>
            <w:pStyle w:val="CE365C7D14D5485CBDC80105014EF571"/>
          </w:pPr>
          <w:r>
            <w:t>Street Address, City, ST ZIP Code</w:t>
          </w:r>
        </w:p>
      </w:docPartBody>
    </w:docPart>
    <w:docPart>
      <w:docPartPr>
        <w:name w:val="D1A5F85EA74642F98A4ABA257653B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9A71-A015-4E3C-BC38-D365D33160E0}"/>
      </w:docPartPr>
      <w:docPartBody>
        <w:p w:rsidR="00770283" w:rsidRDefault="00976286">
          <w:pPr>
            <w:pStyle w:val="D1A5F85EA74642F98A4ABA257653B7B0"/>
          </w:pPr>
          <w:r>
            <w:t>Telephone</w:t>
          </w:r>
        </w:p>
      </w:docPartBody>
    </w:docPart>
    <w:docPart>
      <w:docPartPr>
        <w:name w:val="9DC05C7B848A46FA8898C991CD213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EF24A-A9E0-49B1-BA10-F7F0B24361E7}"/>
      </w:docPartPr>
      <w:docPartBody>
        <w:p w:rsidR="00770283" w:rsidRDefault="00976286">
          <w:pPr>
            <w:pStyle w:val="9DC05C7B848A46FA8898C991CD21305E"/>
          </w:pPr>
          <w:r>
            <w:t>Email</w:t>
          </w:r>
        </w:p>
      </w:docPartBody>
    </w:docPart>
    <w:docPart>
      <w:docPartPr>
        <w:name w:val="B7E5E0782218420F8729E36C9F5E8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AD07D-4C1C-478F-93B1-0A3F5FAFC9BB}"/>
      </w:docPartPr>
      <w:docPartBody>
        <w:p w:rsidR="00770283" w:rsidRDefault="00976286">
          <w:pPr>
            <w:pStyle w:val="B7E5E0782218420F8729E36C9F5E86B4"/>
          </w:pPr>
          <w:r>
            <w:t>Twitter handle</w:t>
          </w:r>
        </w:p>
      </w:docPartBody>
    </w:docPart>
    <w:docPart>
      <w:docPartPr>
        <w:name w:val="565BE197385A4BD7AAB16E987DE7E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487EF-DEDE-400D-B93B-49FD881CF469}"/>
      </w:docPartPr>
      <w:docPartBody>
        <w:p w:rsidR="00770283" w:rsidRDefault="00976286">
          <w:pPr>
            <w:pStyle w:val="565BE197385A4BD7AAB16E987DE7EFA3"/>
          </w:pPr>
          <w:r>
            <w:t>Web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21"/>
    <w:rsid w:val="00461921"/>
    <w:rsid w:val="005D7B7E"/>
    <w:rsid w:val="00770283"/>
    <w:rsid w:val="00976286"/>
    <w:rsid w:val="00AB2717"/>
    <w:rsid w:val="00E6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9BA9C9644846C9ADD8D703FFEB4272">
    <w:name w:val="579BA9C9644846C9ADD8D703FFEB4272"/>
  </w:style>
  <w:style w:type="paragraph" w:customStyle="1" w:styleId="B3E05D33A21C44A381A34847AE5872DF">
    <w:name w:val="B3E05D33A21C44A381A34847AE5872DF"/>
  </w:style>
  <w:style w:type="paragraph" w:customStyle="1" w:styleId="8CD48DDF5B7D460ABBCE6C6A0E1CAED1">
    <w:name w:val="8CD48DDF5B7D460ABBCE6C6A0E1CAED1"/>
  </w:style>
  <w:style w:type="paragraph" w:customStyle="1" w:styleId="51E7259801A441D5B6E1D39D8D4E2711">
    <w:name w:val="51E7259801A441D5B6E1D39D8D4E2711"/>
  </w:style>
  <w:style w:type="paragraph" w:customStyle="1" w:styleId="7D5B3CB150E44D8F84FAE3DFCFFE85E1">
    <w:name w:val="7D5B3CB150E44D8F84FAE3DFCFFE85E1"/>
  </w:style>
  <w:style w:type="paragraph" w:customStyle="1" w:styleId="F82B0D27A2FF4971B2FFC75EB1A5901F">
    <w:name w:val="F82B0D27A2FF4971B2FFC75EB1A5901F"/>
  </w:style>
  <w:style w:type="paragraph" w:customStyle="1" w:styleId="6105971AD0E24AA9B1176DFA4EA5130D">
    <w:name w:val="6105971AD0E24AA9B1176DFA4EA5130D"/>
  </w:style>
  <w:style w:type="paragraph" w:customStyle="1" w:styleId="8E21D91841974B2BA5273FC624B2B269">
    <w:name w:val="8E21D91841974B2BA5273FC624B2B269"/>
  </w:style>
  <w:style w:type="paragraph" w:customStyle="1" w:styleId="094B852D157E43A5ACB2D4147C5E1F7C">
    <w:name w:val="094B852D157E43A5ACB2D4147C5E1F7C"/>
  </w:style>
  <w:style w:type="paragraph" w:customStyle="1" w:styleId="E45943B8FDBF4153AFE0B58A5B33419B">
    <w:name w:val="E45943B8FDBF4153AFE0B58A5B33419B"/>
  </w:style>
  <w:style w:type="paragraph" w:customStyle="1" w:styleId="733ACA74CEB64338B61F551C2C406F7E">
    <w:name w:val="733ACA74CEB64338B61F551C2C406F7E"/>
  </w:style>
  <w:style w:type="paragraph" w:customStyle="1" w:styleId="A749F5A2391F462FAEE779C6DDC5AB91">
    <w:name w:val="A749F5A2391F462FAEE779C6DDC5AB91"/>
  </w:style>
  <w:style w:type="paragraph" w:customStyle="1" w:styleId="1D838CC93E9445DF898BF8967A370277">
    <w:name w:val="1D838CC93E9445DF898BF8967A370277"/>
  </w:style>
  <w:style w:type="paragraph" w:customStyle="1" w:styleId="55A557D8DB104CD0A7F58C5F8A004E71">
    <w:name w:val="55A557D8DB104CD0A7F58C5F8A004E71"/>
  </w:style>
  <w:style w:type="paragraph" w:customStyle="1" w:styleId="AE8CEBD736574A2491E95448DA8605A5">
    <w:name w:val="AE8CEBD736574A2491E95448DA8605A5"/>
  </w:style>
  <w:style w:type="paragraph" w:customStyle="1" w:styleId="667EA8EB6AE846AC98E033A4DCDF1E76">
    <w:name w:val="667EA8EB6AE846AC98E033A4DCDF1E76"/>
  </w:style>
  <w:style w:type="paragraph" w:customStyle="1" w:styleId="E95D041C10AE4662AF944E81307DD976">
    <w:name w:val="E95D041C10AE4662AF944E81307DD976"/>
  </w:style>
  <w:style w:type="paragraph" w:customStyle="1" w:styleId="3D9D5D7EBC9A47CB991DD7DC822D0752">
    <w:name w:val="3D9D5D7EBC9A47CB991DD7DC822D0752"/>
  </w:style>
  <w:style w:type="paragraph" w:customStyle="1" w:styleId="53B4A338E3E74968AD0DBEBF176B9E4D">
    <w:name w:val="53B4A338E3E74968AD0DBEBF176B9E4D"/>
  </w:style>
  <w:style w:type="paragraph" w:customStyle="1" w:styleId="BC61B450021D4BD1B876D49A064BB0AD">
    <w:name w:val="BC61B450021D4BD1B876D49A064BB0AD"/>
  </w:style>
  <w:style w:type="paragraph" w:customStyle="1" w:styleId="210DF5DFFABF44068C427338B51555C3">
    <w:name w:val="210DF5DFFABF44068C427338B51555C3"/>
  </w:style>
  <w:style w:type="paragraph" w:customStyle="1" w:styleId="63184BF04ABA4C6EBD085B2189BE54E2">
    <w:name w:val="63184BF04ABA4C6EBD085B2189BE54E2"/>
  </w:style>
  <w:style w:type="paragraph" w:customStyle="1" w:styleId="82E00F07C8AC42429102C6F3C09B2FDC">
    <w:name w:val="82E00F07C8AC42429102C6F3C09B2FDC"/>
  </w:style>
  <w:style w:type="paragraph" w:customStyle="1" w:styleId="C4D572CB8721401186502718C942258C">
    <w:name w:val="C4D572CB8721401186502718C942258C"/>
  </w:style>
  <w:style w:type="paragraph" w:customStyle="1" w:styleId="5EA7AB42438946569B2EAC807390FC5C">
    <w:name w:val="5EA7AB42438946569B2EAC807390FC5C"/>
  </w:style>
  <w:style w:type="paragraph" w:customStyle="1" w:styleId="0DFB08AFF0644B0C86F13C6ADEE2A61B">
    <w:name w:val="0DFB08AFF0644B0C86F13C6ADEE2A61B"/>
  </w:style>
  <w:style w:type="paragraph" w:customStyle="1" w:styleId="7EF950CCEEC14596B8CE79A085D17154">
    <w:name w:val="7EF950CCEEC14596B8CE79A085D17154"/>
  </w:style>
  <w:style w:type="paragraph" w:customStyle="1" w:styleId="10C50D7F8A6040C9840C161F468C8D15">
    <w:name w:val="10C50D7F8A6040C9840C161F468C8D15"/>
  </w:style>
  <w:style w:type="paragraph" w:customStyle="1" w:styleId="AC14A88759304159A68238F42FCCC0F4">
    <w:name w:val="AC14A88759304159A68238F42FCCC0F4"/>
  </w:style>
  <w:style w:type="paragraph" w:customStyle="1" w:styleId="E2ED5CF1E87949CFBDC92C2F18D5030A">
    <w:name w:val="E2ED5CF1E87949CFBDC92C2F18D5030A"/>
  </w:style>
  <w:style w:type="paragraph" w:customStyle="1" w:styleId="A4FFEB0CB1484949AC29F534EA516DFB">
    <w:name w:val="A4FFEB0CB1484949AC29F534EA516DFB"/>
  </w:style>
  <w:style w:type="paragraph" w:customStyle="1" w:styleId="7D54CCB3AD314B9BACF09F8BBFCC3275">
    <w:name w:val="7D54CCB3AD314B9BACF09F8BBFCC3275"/>
  </w:style>
  <w:style w:type="paragraph" w:customStyle="1" w:styleId="6EA41D109136479598C8918158B92D42">
    <w:name w:val="6EA41D109136479598C8918158B92D42"/>
  </w:style>
  <w:style w:type="paragraph" w:customStyle="1" w:styleId="E1C2058449F54EE199227F7F123029A8">
    <w:name w:val="E1C2058449F54EE199227F7F123029A8"/>
  </w:style>
  <w:style w:type="paragraph" w:customStyle="1" w:styleId="EE658CE281284FE5A1A70291F8BE6229">
    <w:name w:val="EE658CE281284FE5A1A70291F8BE6229"/>
  </w:style>
  <w:style w:type="paragraph" w:customStyle="1" w:styleId="0B27D6037F9B4827AF5FE79A949004A1">
    <w:name w:val="0B27D6037F9B4827AF5FE79A949004A1"/>
  </w:style>
  <w:style w:type="paragraph" w:customStyle="1" w:styleId="1B18F27F90C0426B992B8E6E151A595F">
    <w:name w:val="1B18F27F90C0426B992B8E6E151A595F"/>
  </w:style>
  <w:style w:type="paragraph" w:customStyle="1" w:styleId="DD1926EBE83F41C3BBCF075C70A558B4">
    <w:name w:val="DD1926EBE83F41C3BBCF075C70A558B4"/>
  </w:style>
  <w:style w:type="paragraph" w:customStyle="1" w:styleId="9DB8AB0E1F9E432FAC723C659BF1B3A4">
    <w:name w:val="9DB8AB0E1F9E432FAC723C659BF1B3A4"/>
  </w:style>
  <w:style w:type="paragraph" w:customStyle="1" w:styleId="1029EC00146D423FB172D8A4954133C5">
    <w:name w:val="1029EC00146D423FB172D8A4954133C5"/>
  </w:style>
  <w:style w:type="paragraph" w:customStyle="1" w:styleId="194D2E95CB094775B24DDDBFB6CAA1BA">
    <w:name w:val="194D2E95CB094775B24DDDBFB6CAA1BA"/>
  </w:style>
  <w:style w:type="paragraph" w:customStyle="1" w:styleId="D50F0AC5617A46D0A0FE6B9FDCDC9C11">
    <w:name w:val="D50F0AC5617A46D0A0FE6B9FDCDC9C11"/>
  </w:style>
  <w:style w:type="paragraph" w:customStyle="1" w:styleId="BC46FEDA6DD845EAB8DE0153794D8549">
    <w:name w:val="BC46FEDA6DD845EAB8DE0153794D8549"/>
  </w:style>
  <w:style w:type="paragraph" w:customStyle="1" w:styleId="D998016B8EE645B489B8A05777011789">
    <w:name w:val="D998016B8EE645B489B8A05777011789"/>
  </w:style>
  <w:style w:type="paragraph" w:customStyle="1" w:styleId="3409ABE233EC4BBEBE61F2701F70625B">
    <w:name w:val="3409ABE233EC4BBEBE61F2701F70625B"/>
  </w:style>
  <w:style w:type="paragraph" w:customStyle="1" w:styleId="73C322A74F714D2C96E3663C85DDB2D5">
    <w:name w:val="73C322A74F714D2C96E3663C85DDB2D5"/>
  </w:style>
  <w:style w:type="paragraph" w:customStyle="1" w:styleId="734B2B4146FB459692F34DECEFCB0092">
    <w:name w:val="734B2B4146FB459692F34DECEFCB0092"/>
  </w:style>
  <w:style w:type="paragraph" w:customStyle="1" w:styleId="AE1C19EB35474092B8081FADCADAB4CD">
    <w:name w:val="AE1C19EB35474092B8081FADCADAB4CD"/>
  </w:style>
  <w:style w:type="paragraph" w:customStyle="1" w:styleId="134DD301AF4C4A1F81DD05B927FB618F">
    <w:name w:val="134DD301AF4C4A1F81DD05B927FB618F"/>
  </w:style>
  <w:style w:type="paragraph" w:customStyle="1" w:styleId="7982D42C7776440E8548D0E38AB4D720">
    <w:name w:val="7982D42C7776440E8548D0E38AB4D720"/>
  </w:style>
  <w:style w:type="paragraph" w:customStyle="1" w:styleId="F276592BAFCC446CB67A44CE63B0C225">
    <w:name w:val="F276592BAFCC446CB67A44CE63B0C225"/>
  </w:style>
  <w:style w:type="paragraph" w:customStyle="1" w:styleId="273CCA69142F43B6911AB1E80B39DE45">
    <w:name w:val="273CCA69142F43B6911AB1E80B39DE45"/>
  </w:style>
  <w:style w:type="paragraph" w:customStyle="1" w:styleId="001114609FBA46219D2FD4CE4BE1AF13">
    <w:name w:val="001114609FBA46219D2FD4CE4BE1AF13"/>
  </w:style>
  <w:style w:type="paragraph" w:customStyle="1" w:styleId="D8BFDD80E8A9410BB093EB2B7233821D">
    <w:name w:val="D8BFDD80E8A9410BB093EB2B7233821D"/>
  </w:style>
  <w:style w:type="paragraph" w:customStyle="1" w:styleId="834598B0B96F4E338A9FD6C5A0C4F096">
    <w:name w:val="834598B0B96F4E338A9FD6C5A0C4F096"/>
  </w:style>
  <w:style w:type="paragraph" w:customStyle="1" w:styleId="CE365C7D14D5485CBDC80105014EF571">
    <w:name w:val="CE365C7D14D5485CBDC80105014EF571"/>
  </w:style>
  <w:style w:type="paragraph" w:customStyle="1" w:styleId="D1A5F85EA74642F98A4ABA257653B7B0">
    <w:name w:val="D1A5F85EA74642F98A4ABA257653B7B0"/>
  </w:style>
  <w:style w:type="paragraph" w:customStyle="1" w:styleId="9DC05C7B848A46FA8898C991CD21305E">
    <w:name w:val="9DC05C7B848A46FA8898C991CD21305E"/>
  </w:style>
  <w:style w:type="paragraph" w:customStyle="1" w:styleId="B7E5E0782218420F8729E36C9F5E86B4">
    <w:name w:val="B7E5E0782218420F8729E36C9F5E86B4"/>
  </w:style>
  <w:style w:type="paragraph" w:customStyle="1" w:styleId="565BE197385A4BD7AAB16E987DE7EFA3">
    <w:name w:val="565BE197385A4BD7AAB16E987DE7EFA3"/>
  </w:style>
  <w:style w:type="paragraph" w:customStyle="1" w:styleId="06D4F5F1C1954698AAFB6A0E2EBF019E">
    <w:name w:val="06D4F5F1C1954698AAFB6A0E2EBF019E"/>
    <w:rsid w:val="004619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F0000"/>
      </a:accent1>
      <a:accent2>
        <a:srgbClr val="BF0000"/>
      </a:accent2>
      <a:accent3>
        <a:srgbClr val="000000"/>
      </a:accent3>
      <a:accent4>
        <a:srgbClr val="FFFFFF"/>
      </a:accent4>
      <a:accent5>
        <a:srgbClr val="044F44"/>
      </a:accent5>
      <a:accent6>
        <a:srgbClr val="2C3644"/>
      </a:accent6>
      <a:hlink>
        <a:srgbClr val="0070C0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123 Main, Salem, Or 97303</CompanyAddress>
  <CompanyPhone>555-555-55555</CompanyPhone>
  <CompanyFax>mklienstuber@wou.edu</CompanyFax>
  <CompanyEmail>CEO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47DF84-85B2-4C78-8B10-814D7873C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F140F8-6DC3-48CE-99CF-EC654FE3737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D78938D-52A7-48FA-8137-992C3083F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capsules business cards</Template>
  <TotalTime>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Dietrich</dc:creator>
  <cp:keywords>maddy klienstuber</cp:keywords>
  <cp:lastModifiedBy>Madison Klienstuber</cp:lastModifiedBy>
  <cp:revision>2</cp:revision>
  <cp:lastPrinted>2012-08-29T19:15:00Z</cp:lastPrinted>
  <dcterms:created xsi:type="dcterms:W3CDTF">2020-01-08T23:30:00Z</dcterms:created>
  <dcterms:modified xsi:type="dcterms:W3CDTF">2020-01-08T23:30:00Z</dcterms:modified>
  <cp:contentStatus>https://github.com/mjklienst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